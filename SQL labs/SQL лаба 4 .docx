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5130" w14:textId="77777777" w:rsidR="00EF3B2A" w:rsidRDefault="00EF3B2A" w:rsidP="00EF3B2A">
      <w:pPr>
        <w:pStyle w:val="01"/>
        <w:jc w:val="center"/>
      </w:pPr>
      <w:r>
        <w:t>ИНСТИТУТ ИНФОРМАЦИОННЫХ ТЕХНОЛОГИЙТ БГУИР</w:t>
      </w:r>
    </w:p>
    <w:p w14:paraId="207DAD1A" w14:textId="77777777" w:rsidR="00EF3B2A" w:rsidRDefault="00EF3B2A" w:rsidP="00EF3B2A">
      <w:pPr>
        <w:pStyle w:val="01"/>
      </w:pPr>
    </w:p>
    <w:p w14:paraId="1066924B" w14:textId="77777777" w:rsidR="00EF3B2A" w:rsidRDefault="00EF3B2A" w:rsidP="00EF3B2A">
      <w:pPr>
        <w:pStyle w:val="01"/>
      </w:pPr>
    </w:p>
    <w:p w14:paraId="4A07048A" w14:textId="77777777" w:rsidR="00EF3B2A" w:rsidRDefault="00EF3B2A" w:rsidP="00EF3B2A">
      <w:pPr>
        <w:pStyle w:val="01"/>
      </w:pPr>
    </w:p>
    <w:p w14:paraId="0A45EBF1" w14:textId="77777777" w:rsidR="00EF3B2A" w:rsidRDefault="00EF3B2A" w:rsidP="00EF3B2A">
      <w:pPr>
        <w:pStyle w:val="01"/>
      </w:pPr>
    </w:p>
    <w:p w14:paraId="37792CCE" w14:textId="77777777" w:rsidR="00EF3B2A" w:rsidRDefault="00EF3B2A" w:rsidP="00EF3B2A">
      <w:pPr>
        <w:pStyle w:val="01"/>
      </w:pPr>
    </w:p>
    <w:p w14:paraId="3EB8B3C7" w14:textId="77777777" w:rsidR="00EF3B2A" w:rsidRDefault="00EF3B2A" w:rsidP="00EF3B2A">
      <w:pPr>
        <w:pStyle w:val="01"/>
      </w:pPr>
    </w:p>
    <w:p w14:paraId="4ED5A412" w14:textId="77777777" w:rsidR="00EF3B2A" w:rsidRDefault="00EF3B2A" w:rsidP="00EF3B2A">
      <w:pPr>
        <w:pStyle w:val="01"/>
      </w:pPr>
    </w:p>
    <w:p w14:paraId="75042B04" w14:textId="77777777" w:rsidR="00EF3B2A" w:rsidRDefault="00EF3B2A" w:rsidP="00EF3B2A">
      <w:pPr>
        <w:pStyle w:val="01"/>
      </w:pPr>
    </w:p>
    <w:p w14:paraId="3BF3288C" w14:textId="77777777" w:rsidR="00EF3B2A" w:rsidRDefault="00EF3B2A" w:rsidP="00EF3B2A">
      <w:pPr>
        <w:pStyle w:val="01"/>
      </w:pPr>
    </w:p>
    <w:p w14:paraId="7A675281" w14:textId="77777777" w:rsidR="00EF3B2A" w:rsidRDefault="00EF3B2A" w:rsidP="00EF3B2A">
      <w:pPr>
        <w:pStyle w:val="01"/>
      </w:pPr>
    </w:p>
    <w:p w14:paraId="68D52249" w14:textId="77777777" w:rsidR="00EF3B2A" w:rsidRDefault="00EF3B2A" w:rsidP="00EF3B2A">
      <w:pPr>
        <w:pStyle w:val="01"/>
      </w:pPr>
    </w:p>
    <w:p w14:paraId="53913B70" w14:textId="77777777" w:rsidR="00EF3B2A" w:rsidRDefault="00EF3B2A" w:rsidP="00EF3B2A">
      <w:pPr>
        <w:pStyle w:val="01"/>
      </w:pPr>
    </w:p>
    <w:p w14:paraId="05A20744" w14:textId="77777777" w:rsidR="00EF3B2A" w:rsidRDefault="00EF3B2A" w:rsidP="00EF3B2A">
      <w:pPr>
        <w:pStyle w:val="01"/>
      </w:pPr>
    </w:p>
    <w:p w14:paraId="33FD6B6F" w14:textId="77777777" w:rsidR="00EF3B2A" w:rsidRDefault="00EF3B2A" w:rsidP="00EF3B2A">
      <w:pPr>
        <w:pStyle w:val="01"/>
      </w:pPr>
    </w:p>
    <w:p w14:paraId="1C0F4FDA" w14:textId="77777777" w:rsidR="00EF3B2A" w:rsidRDefault="00EF3B2A" w:rsidP="00EF3B2A">
      <w:pPr>
        <w:pStyle w:val="01"/>
      </w:pPr>
    </w:p>
    <w:p w14:paraId="12771F76" w14:textId="77777777" w:rsidR="00EF3B2A" w:rsidRDefault="00EF3B2A" w:rsidP="00EF3B2A">
      <w:pPr>
        <w:pStyle w:val="01"/>
      </w:pPr>
    </w:p>
    <w:p w14:paraId="7EFEAD5B" w14:textId="1DCBA62B" w:rsidR="00EF3B2A" w:rsidRPr="00E53F78" w:rsidRDefault="00E53F78" w:rsidP="00EF3B2A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ОСНОВЫ ПРОЕКТИРОВАНИЯ БАЗ ДАННЫХ</w:t>
      </w:r>
    </w:p>
    <w:p w14:paraId="0B4D84CE" w14:textId="2A554C7B" w:rsidR="00EF3B2A" w:rsidRPr="00FE202D" w:rsidRDefault="00EF3B2A" w:rsidP="00EF3B2A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 </w:t>
      </w:r>
      <w:r w:rsidR="00FE202D">
        <w:rPr>
          <w:b/>
          <w:szCs w:val="28"/>
        </w:rPr>
        <w:t>4</w:t>
      </w:r>
    </w:p>
    <w:p w14:paraId="37EC9958" w14:textId="77777777" w:rsidR="00EF3B2A" w:rsidRDefault="00EF3B2A" w:rsidP="00EF3B2A">
      <w:pPr>
        <w:pStyle w:val="02"/>
        <w:rPr>
          <w:b/>
          <w:i/>
        </w:rPr>
      </w:pPr>
    </w:p>
    <w:p w14:paraId="0AC39BE4" w14:textId="77777777" w:rsidR="00EF3B2A" w:rsidRDefault="00EF3B2A" w:rsidP="00EF3B2A">
      <w:pPr>
        <w:pStyle w:val="02"/>
        <w:rPr>
          <w:b/>
          <w:i/>
        </w:rPr>
      </w:pPr>
    </w:p>
    <w:p w14:paraId="0D4021EB" w14:textId="77777777" w:rsidR="00EF3B2A" w:rsidRDefault="00EF3B2A" w:rsidP="00EF3B2A">
      <w:pPr>
        <w:pStyle w:val="02"/>
        <w:rPr>
          <w:b/>
          <w:i/>
        </w:rPr>
      </w:pPr>
    </w:p>
    <w:p w14:paraId="7061EEAA" w14:textId="77777777" w:rsidR="00EF3B2A" w:rsidRDefault="00EF3B2A" w:rsidP="00EF3B2A">
      <w:pPr>
        <w:pStyle w:val="02"/>
        <w:rPr>
          <w:b/>
          <w:i/>
        </w:rPr>
      </w:pPr>
    </w:p>
    <w:p w14:paraId="780DD5BB" w14:textId="77777777" w:rsidR="00EF3B2A" w:rsidRDefault="00EF3B2A" w:rsidP="00EF3B2A">
      <w:pPr>
        <w:pStyle w:val="02"/>
        <w:rPr>
          <w:b/>
          <w:i/>
        </w:rPr>
      </w:pPr>
    </w:p>
    <w:p w14:paraId="7536AD3C" w14:textId="493F519C" w:rsidR="00EF3B2A" w:rsidRPr="00725ACB" w:rsidRDefault="00EF3B2A" w:rsidP="00EF3B2A">
      <w:pPr>
        <w:pStyle w:val="02"/>
      </w:pPr>
      <w:r>
        <w:t xml:space="preserve">Выполнил: слушатель </w:t>
      </w:r>
      <w:r w:rsidR="00725ACB" w:rsidRPr="00725ACB">
        <w:t>80333</w:t>
      </w:r>
      <w:r w:rsidRPr="00EF3B2A">
        <w:t xml:space="preserve"> </w:t>
      </w:r>
      <w:r>
        <w:t xml:space="preserve">группы, </w:t>
      </w:r>
      <w:r w:rsidR="00725ACB">
        <w:t>Патрусова Марианна Игоревна</w:t>
      </w:r>
    </w:p>
    <w:p w14:paraId="4DA0BE33" w14:textId="77777777" w:rsidR="00EF3B2A" w:rsidRPr="00EF3B2A" w:rsidRDefault="00EF3B2A" w:rsidP="00EF3B2A">
      <w:pPr>
        <w:pStyle w:val="02"/>
      </w:pPr>
    </w:p>
    <w:p w14:paraId="2AAD777B" w14:textId="77777777" w:rsidR="00EF3B2A" w:rsidRPr="00EF3B2A" w:rsidRDefault="00EF3B2A" w:rsidP="00EF3B2A">
      <w:pPr>
        <w:pStyle w:val="02"/>
      </w:pPr>
    </w:p>
    <w:p w14:paraId="5BCD7210" w14:textId="77777777" w:rsidR="00EF3B2A" w:rsidRPr="00EF3B2A" w:rsidRDefault="00EF3B2A" w:rsidP="00EF3B2A">
      <w:pPr>
        <w:pStyle w:val="02"/>
      </w:pPr>
    </w:p>
    <w:p w14:paraId="739DBB7B" w14:textId="77777777" w:rsidR="00EF3B2A" w:rsidRDefault="00EF3B2A" w:rsidP="00EF3B2A">
      <w:pPr>
        <w:pStyle w:val="02"/>
      </w:pPr>
    </w:p>
    <w:p w14:paraId="052E5E90" w14:textId="77777777" w:rsidR="00EF3B2A" w:rsidRDefault="00EF3B2A" w:rsidP="00EF3B2A">
      <w:pPr>
        <w:pStyle w:val="02"/>
      </w:pPr>
    </w:p>
    <w:p w14:paraId="5EEE7DF9" w14:textId="77777777" w:rsidR="00EF3B2A" w:rsidRDefault="00EF3B2A" w:rsidP="00EF3B2A">
      <w:pPr>
        <w:pStyle w:val="02"/>
      </w:pPr>
    </w:p>
    <w:p w14:paraId="7E63941E" w14:textId="77777777" w:rsidR="00EF3B2A" w:rsidRDefault="00EF3B2A" w:rsidP="00EF3B2A">
      <w:pPr>
        <w:pStyle w:val="02"/>
      </w:pPr>
    </w:p>
    <w:p w14:paraId="4D363ADC" w14:textId="77777777" w:rsidR="00EF3B2A" w:rsidRDefault="00EF3B2A" w:rsidP="00EF3B2A">
      <w:pPr>
        <w:pStyle w:val="02"/>
      </w:pPr>
    </w:p>
    <w:p w14:paraId="347CDC6B" w14:textId="77777777" w:rsidR="00EF3B2A" w:rsidRDefault="00EF3B2A" w:rsidP="00EF3B2A">
      <w:pPr>
        <w:pStyle w:val="02"/>
      </w:pPr>
    </w:p>
    <w:p w14:paraId="3520CE30" w14:textId="77777777" w:rsidR="00EF3B2A" w:rsidRDefault="00EF3B2A" w:rsidP="00EF3B2A">
      <w:pPr>
        <w:pStyle w:val="02"/>
      </w:pPr>
    </w:p>
    <w:p w14:paraId="4692CEB2" w14:textId="77777777" w:rsidR="00EF3B2A" w:rsidRDefault="00EF3B2A" w:rsidP="00EF3B2A">
      <w:pPr>
        <w:pStyle w:val="02"/>
      </w:pPr>
    </w:p>
    <w:p w14:paraId="0910528B" w14:textId="77777777" w:rsidR="00EF3B2A" w:rsidRDefault="00EF3B2A" w:rsidP="00EF3B2A">
      <w:pPr>
        <w:pStyle w:val="02"/>
      </w:pPr>
    </w:p>
    <w:p w14:paraId="523B43BC" w14:textId="77777777" w:rsidR="00EF3B2A" w:rsidRDefault="00EF3B2A" w:rsidP="00EF3B2A">
      <w:pPr>
        <w:pStyle w:val="02"/>
      </w:pPr>
    </w:p>
    <w:p w14:paraId="46A267B3" w14:textId="77777777" w:rsidR="00EF3B2A" w:rsidRDefault="00EF3B2A" w:rsidP="00EF3B2A">
      <w:pPr>
        <w:pStyle w:val="02"/>
      </w:pPr>
    </w:p>
    <w:p w14:paraId="5F712726" w14:textId="124007BA" w:rsidR="00E53F78" w:rsidRDefault="00EF3B2A" w:rsidP="00EF3B2A">
      <w:pPr>
        <w:pStyle w:val="01"/>
        <w:jc w:val="center"/>
      </w:pPr>
      <w:r>
        <w:t xml:space="preserve">МИНСК – </w:t>
      </w:r>
      <w:r w:rsidR="00725ACB" w:rsidRPr="00725ACB">
        <w:t>2020</w:t>
      </w:r>
    </w:p>
    <w:p w14:paraId="78091AD2" w14:textId="53DF697C" w:rsidR="00574052" w:rsidRDefault="00E53F78" w:rsidP="00574052">
      <w:pPr>
        <w:ind w:left="0" w:firstLine="709"/>
        <w:jc w:val="both"/>
      </w:pPr>
      <w:r>
        <w:br w:type="page"/>
      </w:r>
      <w:r w:rsidR="00574052" w:rsidRPr="00617468">
        <w:rPr>
          <w:b/>
          <w:bCs/>
        </w:rPr>
        <w:lastRenderedPageBreak/>
        <w:t>ЗАДАНИЕ</w:t>
      </w:r>
      <w:r w:rsidR="00574052">
        <w:t xml:space="preserve">: </w:t>
      </w:r>
    </w:p>
    <w:p w14:paraId="7F347C03" w14:textId="3051D4ED" w:rsidR="00FE202D" w:rsidRDefault="00FE202D" w:rsidP="00746FCF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746FCF">
        <w:rPr>
          <w:szCs w:val="28"/>
          <w:lang w:bidi="ru-RU"/>
        </w:rPr>
        <w:t xml:space="preserve">Выбрать список сотрудников (Фамилия, Имя, Дата приема на работу и оклад). </w:t>
      </w:r>
    </w:p>
    <w:p w14:paraId="4E626109" w14:textId="77777777" w:rsidR="00746FCF" w:rsidRPr="00746FCF" w:rsidRDefault="00746FCF" w:rsidP="00746FCF">
      <w:pPr>
        <w:pStyle w:val="affb"/>
        <w:widowControl w:val="0"/>
        <w:autoSpaceDE w:val="0"/>
        <w:autoSpaceDN w:val="0"/>
        <w:spacing w:after="0" w:line="240" w:lineRule="auto"/>
        <w:ind w:left="1500" w:right="-1" w:firstLine="0"/>
        <w:jc w:val="both"/>
        <w:rPr>
          <w:szCs w:val="28"/>
          <w:lang w:bidi="ru-RU"/>
        </w:rPr>
      </w:pPr>
    </w:p>
    <w:p w14:paraId="44F615A4" w14:textId="77777777" w:rsidR="00746FCF" w:rsidRPr="00746FCF" w:rsidRDefault="00746FCF" w:rsidP="00746F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46F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6FCF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46F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6FCF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746F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6FCF">
        <w:rPr>
          <w:rFonts w:ascii="Consolas" w:hAnsi="Consolas" w:cs="Consolas"/>
          <w:sz w:val="19"/>
          <w:szCs w:val="19"/>
          <w:lang w:val="en-US"/>
        </w:rPr>
        <w:t>Date_Joined</w:t>
      </w:r>
      <w:proofErr w:type="spellEnd"/>
      <w:r w:rsidRPr="00746F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Salary</w:t>
      </w:r>
    </w:p>
    <w:p w14:paraId="3C0B837C" w14:textId="6296FDA2" w:rsidR="00746FCF" w:rsidRPr="00746FCF" w:rsidRDefault="00746FCF" w:rsidP="00746F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>
        <w:rPr>
          <w:noProof/>
          <w:szCs w:val="28"/>
          <w:lang w:bidi="ru-RU"/>
        </w:rPr>
        <w:drawing>
          <wp:anchor distT="0" distB="0" distL="114300" distR="114300" simplePos="0" relativeHeight="251658240" behindDoc="0" locked="0" layoutInCell="1" allowOverlap="1" wp14:anchorId="57E3B12C" wp14:editId="70F553E8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3905250" cy="238125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46FC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746FCF">
        <w:rPr>
          <w:rFonts w:ascii="Consolas" w:hAnsi="Consolas" w:cs="Consolas"/>
          <w:sz w:val="19"/>
          <w:szCs w:val="19"/>
        </w:rPr>
        <w:t xml:space="preserve"> STAFF</w:t>
      </w:r>
    </w:p>
    <w:p w14:paraId="1B86787A" w14:textId="403C4104" w:rsidR="00FE202D" w:rsidRPr="00746FCF" w:rsidRDefault="00FE202D" w:rsidP="00746FCF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746FCF">
        <w:rPr>
          <w:szCs w:val="28"/>
          <w:lang w:bidi="ru-RU"/>
        </w:rPr>
        <w:t xml:space="preserve">Выбрать список отделений и их номера телефонов. </w:t>
      </w:r>
    </w:p>
    <w:p w14:paraId="1FB896D5" w14:textId="009F073E" w:rsidR="00746FCF" w:rsidRDefault="00746FCF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5537186C" w14:textId="77777777" w:rsidR="00746FCF" w:rsidRPr="00746FCF" w:rsidRDefault="00746FCF" w:rsidP="00746F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46F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6FCF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746F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6FCF">
        <w:rPr>
          <w:rFonts w:ascii="Consolas" w:hAnsi="Consolas" w:cs="Consolas"/>
          <w:sz w:val="19"/>
          <w:szCs w:val="19"/>
          <w:lang w:val="en-US"/>
        </w:rPr>
        <w:t>Btel_no</w:t>
      </w:r>
      <w:proofErr w:type="spellEnd"/>
    </w:p>
    <w:p w14:paraId="3DB0CEA3" w14:textId="77777777" w:rsidR="00746FCF" w:rsidRPr="00746FCF" w:rsidRDefault="00746FCF" w:rsidP="00746F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46F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BRANCH</w:t>
      </w:r>
    </w:p>
    <w:p w14:paraId="6FE594AF" w14:textId="35A131F5" w:rsidR="00746FCF" w:rsidRPr="00746FCF" w:rsidRDefault="00746FCF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drawing>
          <wp:inline distT="0" distB="0" distL="0" distR="0" wp14:anchorId="15F1BE6A" wp14:editId="6786B380">
            <wp:extent cx="2085975" cy="12477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9DB1" w14:textId="62BC3DFA" w:rsidR="00FE202D" w:rsidRPr="00746FCF" w:rsidRDefault="00FE202D" w:rsidP="00746FCF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746FCF">
        <w:rPr>
          <w:szCs w:val="28"/>
          <w:lang w:bidi="ru-RU"/>
        </w:rPr>
        <w:t>Выбрать список городов и улиц, где продаются объекты недвижимости, используя псевдоним.</w:t>
      </w:r>
    </w:p>
    <w:p w14:paraId="0198ECAC" w14:textId="2851C24B" w:rsidR="00746FCF" w:rsidRDefault="00746FCF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75E3A5AA" w14:textId="77777777" w:rsidR="00746FCF" w:rsidRPr="00746FCF" w:rsidRDefault="00746FCF" w:rsidP="00746F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46F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746F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Street</w:t>
      </w:r>
    </w:p>
    <w:p w14:paraId="395765CA" w14:textId="77777777" w:rsidR="00746FCF" w:rsidRPr="00746FCF" w:rsidRDefault="00746FCF" w:rsidP="00746F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46F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PROPERTY </w:t>
      </w:r>
      <w:r w:rsidRPr="00746FC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List</w:t>
      </w:r>
    </w:p>
    <w:p w14:paraId="639784DF" w14:textId="321AD636" w:rsidR="00746FCF" w:rsidRPr="00746FCF" w:rsidRDefault="00746FCF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drawing>
          <wp:inline distT="0" distB="0" distL="0" distR="0" wp14:anchorId="1B53A5C9" wp14:editId="0D9238E8">
            <wp:extent cx="2171591" cy="1647825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63" cy="165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39B5" w14:textId="787AA4F4" w:rsidR="00FE202D" w:rsidRPr="00746FCF" w:rsidRDefault="00FE202D" w:rsidP="00746FCF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746FCF">
        <w:rPr>
          <w:szCs w:val="28"/>
          <w:lang w:bidi="ru-RU"/>
        </w:rPr>
        <w:lastRenderedPageBreak/>
        <w:t>Выбрать все информацию о покупателях.</w:t>
      </w:r>
    </w:p>
    <w:p w14:paraId="6DA1EFD5" w14:textId="313A9BD9" w:rsidR="00746FCF" w:rsidRDefault="00746FCF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7F0EC981" w14:textId="77777777" w:rsidR="00746FCF" w:rsidRDefault="00746FCF" w:rsidP="00746F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5555F15" w14:textId="77777777" w:rsidR="00746FCF" w:rsidRDefault="00746FCF" w:rsidP="00746F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BUYER</w:t>
      </w:r>
    </w:p>
    <w:p w14:paraId="3079A295" w14:textId="34700959" w:rsidR="00746FCF" w:rsidRPr="00746FCF" w:rsidRDefault="00746FCF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>
        <w:rPr>
          <w:noProof/>
          <w:szCs w:val="28"/>
          <w:lang w:bidi="ru-RU"/>
        </w:rPr>
        <w:drawing>
          <wp:inline distT="0" distB="0" distL="0" distR="0" wp14:anchorId="7B94BBB1" wp14:editId="36E61994">
            <wp:extent cx="6372225" cy="18669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CD9D" w14:textId="7ADB5E83" w:rsidR="00FE202D" w:rsidRPr="00746FCF" w:rsidRDefault="00FE202D" w:rsidP="00746FCF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746FCF">
        <w:rPr>
          <w:szCs w:val="28"/>
          <w:lang w:bidi="ru-RU"/>
        </w:rPr>
        <w:t>Просмотреть даты заключения договоров и стоимость услуг, используя псевдоним.</w:t>
      </w:r>
    </w:p>
    <w:p w14:paraId="70EE23AC" w14:textId="778D0482" w:rsidR="00746FCF" w:rsidRDefault="00746FCF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4A305CD0" w14:textId="77777777" w:rsidR="00746FCF" w:rsidRPr="00746FCF" w:rsidRDefault="00746FCF" w:rsidP="00746F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46F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6FCF">
        <w:rPr>
          <w:rFonts w:ascii="Consolas" w:hAnsi="Consolas" w:cs="Consolas"/>
          <w:sz w:val="19"/>
          <w:szCs w:val="19"/>
          <w:lang w:val="en-US"/>
        </w:rPr>
        <w:t>Date_Contract</w:t>
      </w:r>
      <w:proofErr w:type="spellEnd"/>
      <w:r w:rsidRPr="00746F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6FCF">
        <w:rPr>
          <w:rFonts w:ascii="Consolas" w:hAnsi="Consolas" w:cs="Consolas"/>
          <w:sz w:val="19"/>
          <w:szCs w:val="19"/>
          <w:lang w:val="en-US"/>
        </w:rPr>
        <w:t>Service_Cost</w:t>
      </w:r>
      <w:proofErr w:type="spellEnd"/>
    </w:p>
    <w:p w14:paraId="3C65656A" w14:textId="77777777" w:rsidR="00746FCF" w:rsidRPr="00746FCF" w:rsidRDefault="00746FCF" w:rsidP="00746F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46F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6FCF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6FCF">
        <w:rPr>
          <w:rFonts w:ascii="Consolas" w:hAnsi="Consolas" w:cs="Consolas"/>
          <w:sz w:val="19"/>
          <w:szCs w:val="19"/>
          <w:lang w:val="en-US"/>
        </w:rPr>
        <w:t>date_cost</w:t>
      </w:r>
      <w:proofErr w:type="spellEnd"/>
    </w:p>
    <w:p w14:paraId="77F2D5A7" w14:textId="1033F243" w:rsidR="00746FCF" w:rsidRPr="00746FCF" w:rsidRDefault="00746FCF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drawing>
          <wp:inline distT="0" distB="0" distL="0" distR="0" wp14:anchorId="2CE5A509" wp14:editId="6ED8DA19">
            <wp:extent cx="2457450" cy="10953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D96C" w14:textId="31BD0CAA" w:rsidR="00FE202D" w:rsidRPr="00746FCF" w:rsidRDefault="00FE202D" w:rsidP="00746FCF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746FCF">
        <w:rPr>
          <w:szCs w:val="28"/>
          <w:lang w:bidi="ru-RU"/>
        </w:rPr>
        <w:t xml:space="preserve">Вывести все объекты недвижимости для продажи в г. Витебске. </w:t>
      </w:r>
    </w:p>
    <w:p w14:paraId="73CA44C4" w14:textId="0C937BEE" w:rsidR="00746FCF" w:rsidRDefault="00746FCF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5DAA7754" w14:textId="77777777" w:rsidR="00746FCF" w:rsidRPr="00746FCF" w:rsidRDefault="00746FCF" w:rsidP="00746F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46F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6FC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FB0AE20" w14:textId="77777777" w:rsidR="00746FCF" w:rsidRPr="00746FCF" w:rsidRDefault="00746FCF" w:rsidP="00746F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46F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6814EEF1" w14:textId="77777777" w:rsidR="00746FCF" w:rsidRPr="00746FCF" w:rsidRDefault="00746FCF" w:rsidP="00746FC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746FC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City </w:t>
      </w:r>
      <w:r w:rsidRPr="00746FC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6F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6FC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Витебск</w:t>
      </w:r>
      <w:r w:rsidRPr="00746FC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1061DA6" w14:textId="7C9C4F1A" w:rsidR="00746FCF" w:rsidRDefault="00746FCF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drawing>
          <wp:inline distT="0" distB="0" distL="0" distR="0" wp14:anchorId="66C5967B" wp14:editId="59C319EF">
            <wp:extent cx="6372225" cy="7810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9C19" w14:textId="77777777" w:rsidR="00151AF2" w:rsidRPr="00746FCF" w:rsidRDefault="00151AF2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val="en-US" w:bidi="ru-RU"/>
        </w:rPr>
      </w:pPr>
    </w:p>
    <w:p w14:paraId="71FDF8D2" w14:textId="7A9849C5" w:rsidR="00FE202D" w:rsidRPr="00746FCF" w:rsidRDefault="00FE202D" w:rsidP="00746FCF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746FCF">
        <w:rPr>
          <w:szCs w:val="28"/>
          <w:lang w:bidi="ru-RU"/>
        </w:rPr>
        <w:t>Вывести все объекты недвижимости для продажи, у которых название улицы заканчивается на -</w:t>
      </w:r>
      <w:proofErr w:type="spellStart"/>
      <w:r w:rsidRPr="00746FCF">
        <w:rPr>
          <w:szCs w:val="28"/>
          <w:lang w:bidi="ru-RU"/>
        </w:rPr>
        <w:t>ая</w:t>
      </w:r>
      <w:proofErr w:type="spellEnd"/>
      <w:r w:rsidRPr="00746FCF">
        <w:rPr>
          <w:szCs w:val="28"/>
          <w:lang w:bidi="ru-RU"/>
        </w:rPr>
        <w:t>.</w:t>
      </w:r>
    </w:p>
    <w:p w14:paraId="4E966472" w14:textId="67C4D162" w:rsidR="00746FCF" w:rsidRDefault="00746FCF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04A1910B" w14:textId="454610D0" w:rsidR="00151AF2" w:rsidRDefault="00151AF2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1EEDDC0E" w14:textId="77777777" w:rsidR="00151AF2" w:rsidRPr="00B655BE" w:rsidRDefault="00151AF2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</w:p>
    <w:p w14:paraId="2A31BB66" w14:textId="77777777" w:rsidR="00151AF2" w:rsidRPr="00B655BE" w:rsidRDefault="00151AF2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</w:p>
    <w:p w14:paraId="76E9B8C6" w14:textId="261FBA10" w:rsidR="00CF0876" w:rsidRPr="00CF0876" w:rsidRDefault="00CF0876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F087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F628374" w14:textId="77777777" w:rsidR="00CF0876" w:rsidRPr="00CF0876" w:rsidRDefault="00CF0876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F08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0159FF57" w14:textId="77777777" w:rsidR="00CF0876" w:rsidRPr="00CF0876" w:rsidRDefault="00CF0876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F08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Street 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876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ая</w:t>
      </w:r>
      <w:proofErr w:type="spellEnd"/>
      <w:r w:rsidRPr="00CF087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6C06A42" w14:textId="6E5BAC69" w:rsidR="00746FCF" w:rsidRPr="00CF0876" w:rsidRDefault="00CF0876" w:rsidP="00746FC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drawing>
          <wp:inline distT="0" distB="0" distL="0" distR="0" wp14:anchorId="01808E4B" wp14:editId="08062239">
            <wp:extent cx="6372225" cy="8572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8268" w14:textId="2A158344" w:rsidR="00FE202D" w:rsidRPr="00CF0876" w:rsidRDefault="00FE202D" w:rsidP="00CF0876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CF0876">
        <w:rPr>
          <w:szCs w:val="28"/>
          <w:lang w:bidi="ru-RU"/>
        </w:rPr>
        <w:t>Выбрать перечень адресов трехкомнатных квартир, предлагаемых для продажи в Полоцке.</w:t>
      </w:r>
    </w:p>
    <w:p w14:paraId="5F6E6B41" w14:textId="5118C459" w:rsidR="00CF0876" w:rsidRDefault="00CF0876" w:rsidP="00CF0876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082A84DB" w14:textId="77777777" w:rsidR="00CF0876" w:rsidRPr="00CF0876" w:rsidRDefault="00CF0876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F08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Postcode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Street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House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Flat</w:t>
      </w:r>
    </w:p>
    <w:p w14:paraId="62378D1D" w14:textId="77777777" w:rsidR="00CF0876" w:rsidRDefault="00CF0876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PROPERTY</w:t>
      </w:r>
    </w:p>
    <w:p w14:paraId="082D7D49" w14:textId="77777777" w:rsidR="00CF0876" w:rsidRDefault="00CF0876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3E316299" w14:textId="16C64A8D" w:rsidR="00CF0876" w:rsidRPr="00CF0876" w:rsidRDefault="00CF0876" w:rsidP="00CF0876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>
        <w:rPr>
          <w:noProof/>
          <w:szCs w:val="28"/>
          <w:lang w:bidi="ru-RU"/>
        </w:rPr>
        <w:drawing>
          <wp:inline distT="0" distB="0" distL="0" distR="0" wp14:anchorId="72E47A74" wp14:editId="2FEC4957">
            <wp:extent cx="3105150" cy="10191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9BD6" w14:textId="7897A2AD" w:rsidR="00FE202D" w:rsidRPr="00CF0876" w:rsidRDefault="00FE202D" w:rsidP="00CF0876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CF0876">
        <w:rPr>
          <w:szCs w:val="28"/>
          <w:lang w:bidi="ru-RU"/>
        </w:rPr>
        <w:t>Вывести да</w:t>
      </w:r>
      <w:r w:rsidR="00CF0876">
        <w:rPr>
          <w:szCs w:val="28"/>
          <w:lang w:bidi="ru-RU"/>
        </w:rPr>
        <w:t>т</w:t>
      </w:r>
      <w:r w:rsidRPr="00CF0876">
        <w:rPr>
          <w:szCs w:val="28"/>
          <w:lang w:bidi="ru-RU"/>
        </w:rPr>
        <w:t>у приема на работу сотрудников отделения №4.</w:t>
      </w:r>
    </w:p>
    <w:p w14:paraId="7A07AE01" w14:textId="6C48CDF1" w:rsidR="00CF0876" w:rsidRDefault="00CF0876" w:rsidP="00CF0876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0D7304C9" w14:textId="77777777" w:rsidR="00CF0876" w:rsidRPr="00CF0876" w:rsidRDefault="00CF0876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F08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876">
        <w:rPr>
          <w:rFonts w:ascii="Consolas" w:hAnsi="Consolas" w:cs="Consolas"/>
          <w:sz w:val="19"/>
          <w:szCs w:val="19"/>
          <w:lang w:val="en-US"/>
        </w:rPr>
        <w:t>Date_Joined</w:t>
      </w:r>
      <w:proofErr w:type="spellEnd"/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876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</w:p>
    <w:p w14:paraId="108B4CDE" w14:textId="77777777" w:rsidR="00CF0876" w:rsidRPr="00CF0876" w:rsidRDefault="00CF0876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F08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STAFF</w:t>
      </w:r>
    </w:p>
    <w:p w14:paraId="4B109CD1" w14:textId="77777777" w:rsidR="00CF0876" w:rsidRDefault="00CF0876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Branch_no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 </w:t>
      </w:r>
    </w:p>
    <w:p w14:paraId="40118392" w14:textId="114D28AB" w:rsidR="00CF0876" w:rsidRPr="00CF0876" w:rsidRDefault="00CF0876" w:rsidP="00CF0876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>
        <w:rPr>
          <w:noProof/>
          <w:szCs w:val="28"/>
          <w:lang w:bidi="ru-RU"/>
        </w:rPr>
        <w:drawing>
          <wp:inline distT="0" distB="0" distL="0" distR="0" wp14:anchorId="2988B95D" wp14:editId="40DA49C7">
            <wp:extent cx="2333625" cy="12668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223A" w14:textId="1D685A5B" w:rsidR="00FE202D" w:rsidRPr="00CF0876" w:rsidRDefault="00FE202D" w:rsidP="00CF0876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CF0876">
        <w:rPr>
          <w:szCs w:val="28"/>
          <w:lang w:bidi="ru-RU"/>
        </w:rPr>
        <w:t>Выбрать перечень объектов собственности, принадлежащих каждому владельцу (указать Имя и Фамилию владельца).</w:t>
      </w:r>
    </w:p>
    <w:p w14:paraId="0DFF7CED" w14:textId="653A2D33" w:rsidR="00CF0876" w:rsidRPr="00595773" w:rsidRDefault="00CF0876" w:rsidP="00CF0876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771542AA" w14:textId="77777777" w:rsidR="00CF0876" w:rsidRPr="00CF0876" w:rsidRDefault="00CF0876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F08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876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0876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876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0876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876">
        <w:rPr>
          <w:rFonts w:ascii="Consolas" w:hAnsi="Consolas" w:cs="Consolas"/>
          <w:sz w:val="19"/>
          <w:szCs w:val="19"/>
          <w:lang w:val="en-US"/>
        </w:rPr>
        <w:t>PROPERTY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0876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876">
        <w:rPr>
          <w:rFonts w:ascii="Consolas" w:hAnsi="Consolas" w:cs="Consolas"/>
          <w:sz w:val="19"/>
          <w:szCs w:val="19"/>
          <w:lang w:val="en-US"/>
        </w:rPr>
        <w:t>PROPERTY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0876">
        <w:rPr>
          <w:rFonts w:ascii="Consolas" w:hAnsi="Consolas" w:cs="Consolas"/>
          <w:sz w:val="19"/>
          <w:szCs w:val="19"/>
          <w:lang w:val="en-US"/>
        </w:rPr>
        <w:t>Street</w:t>
      </w:r>
      <w:proofErr w:type="spellEnd"/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876">
        <w:rPr>
          <w:rFonts w:ascii="Consolas" w:hAnsi="Consolas" w:cs="Consolas"/>
          <w:sz w:val="19"/>
          <w:szCs w:val="19"/>
          <w:lang w:val="en-US"/>
        </w:rPr>
        <w:t>PROPERTY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0876">
        <w:rPr>
          <w:rFonts w:ascii="Consolas" w:hAnsi="Consolas" w:cs="Consolas"/>
          <w:sz w:val="19"/>
          <w:szCs w:val="19"/>
          <w:lang w:val="en-US"/>
        </w:rPr>
        <w:t>House</w:t>
      </w:r>
      <w:proofErr w:type="spellEnd"/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876">
        <w:rPr>
          <w:rFonts w:ascii="Consolas" w:hAnsi="Consolas" w:cs="Consolas"/>
          <w:sz w:val="19"/>
          <w:szCs w:val="19"/>
          <w:lang w:val="en-US"/>
        </w:rPr>
        <w:t>PROPERTY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0876">
        <w:rPr>
          <w:rFonts w:ascii="Consolas" w:hAnsi="Consolas" w:cs="Consolas"/>
          <w:sz w:val="19"/>
          <w:szCs w:val="19"/>
          <w:lang w:val="en-US"/>
        </w:rPr>
        <w:t>Flat</w:t>
      </w:r>
      <w:proofErr w:type="spellEnd"/>
    </w:p>
    <w:p w14:paraId="05AB6C52" w14:textId="77777777" w:rsidR="00CF0876" w:rsidRPr="00CF0876" w:rsidRDefault="00CF0876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F08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PROPERTY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876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</w:p>
    <w:p w14:paraId="1C67434F" w14:textId="77777777" w:rsidR="00CF0876" w:rsidRPr="00CF0876" w:rsidRDefault="00CF0876" w:rsidP="00CF087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F08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876">
        <w:rPr>
          <w:rFonts w:ascii="Consolas" w:hAnsi="Consolas" w:cs="Consolas"/>
          <w:sz w:val="19"/>
          <w:szCs w:val="19"/>
          <w:lang w:val="en-US"/>
        </w:rPr>
        <w:t>PROPERTY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0876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08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876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0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0876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</w:p>
    <w:p w14:paraId="03E4E60E" w14:textId="70B77540" w:rsidR="00CF0876" w:rsidRPr="00CF0876" w:rsidRDefault="00CF0876" w:rsidP="00CF0876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lastRenderedPageBreak/>
        <w:drawing>
          <wp:inline distT="0" distB="0" distL="0" distR="0" wp14:anchorId="5829E5BB" wp14:editId="641537C3">
            <wp:extent cx="3867150" cy="18002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01D6" w14:textId="01631EBB" w:rsidR="00FE202D" w:rsidRPr="00CF0876" w:rsidRDefault="00FE202D" w:rsidP="00CF0876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CF0876">
        <w:rPr>
          <w:szCs w:val="28"/>
          <w:lang w:bidi="ru-RU"/>
        </w:rPr>
        <w:t>Показать список отделений компании, которые предлагают трехкомнатные квартиры c телефонами.</w:t>
      </w:r>
    </w:p>
    <w:p w14:paraId="002AB4B4" w14:textId="3E134D8E" w:rsidR="00CF0876" w:rsidRDefault="00CF0876" w:rsidP="00CF0876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34992EE9" w14:textId="77777777" w:rsidR="0051561E" w:rsidRPr="0051561E" w:rsidRDefault="0051561E" w:rsidP="0051561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156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561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561E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</w:p>
    <w:p w14:paraId="73A98040" w14:textId="77777777" w:rsidR="0051561E" w:rsidRPr="0051561E" w:rsidRDefault="0051561E" w:rsidP="0051561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156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48AA0EC3" w14:textId="77777777" w:rsidR="0051561E" w:rsidRPr="0051561E" w:rsidRDefault="0051561E" w:rsidP="0051561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156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Rooms </w:t>
      </w:r>
      <w:r w:rsidRPr="005156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51561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561E">
        <w:rPr>
          <w:rFonts w:ascii="Consolas" w:hAnsi="Consolas" w:cs="Consolas"/>
          <w:sz w:val="19"/>
          <w:szCs w:val="19"/>
          <w:lang w:val="en-US"/>
        </w:rPr>
        <w:t>Ptel_no</w:t>
      </w:r>
      <w:proofErr w:type="spellEnd"/>
      <w:r w:rsidRPr="005156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56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561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</w:t>
      </w:r>
      <w:r w:rsidRPr="0051561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5930C6B" w14:textId="69FB138C" w:rsidR="00CF0876" w:rsidRPr="0051561E" w:rsidRDefault="0051561E" w:rsidP="00CF0876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drawing>
          <wp:inline distT="0" distB="0" distL="0" distR="0" wp14:anchorId="6C981BEA" wp14:editId="4F361CC8">
            <wp:extent cx="1447800" cy="9334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1E7A" w14:textId="5458750F" w:rsidR="00FE202D" w:rsidRPr="0051561E" w:rsidRDefault="00FE202D" w:rsidP="0051561E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51561E">
        <w:rPr>
          <w:szCs w:val="28"/>
          <w:lang w:bidi="ru-RU"/>
        </w:rPr>
        <w:t>Показать список владельцев квартир в г. Новополоцк, отсортировав в алфавитном порядке.</w:t>
      </w:r>
    </w:p>
    <w:p w14:paraId="40D55CDE" w14:textId="6E81A4CD" w:rsidR="0051561E" w:rsidRDefault="0051561E" w:rsidP="0051561E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0E1D1926" w14:textId="77777777" w:rsidR="0051561E" w:rsidRPr="0051561E" w:rsidRDefault="0051561E" w:rsidP="0051561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156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561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D5A756A" w14:textId="77777777" w:rsidR="0051561E" w:rsidRPr="0051561E" w:rsidRDefault="0051561E" w:rsidP="0051561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156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561E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</w:p>
    <w:p w14:paraId="6257163C" w14:textId="77777777" w:rsidR="0051561E" w:rsidRPr="0051561E" w:rsidRDefault="0051561E" w:rsidP="0051561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156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City </w:t>
      </w:r>
      <w:r w:rsidRPr="005156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561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Новополоцк</w:t>
      </w:r>
      <w:r w:rsidRPr="0051561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1FCD483" w14:textId="77777777" w:rsidR="0051561E" w:rsidRDefault="0051561E" w:rsidP="0051561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</w:p>
    <w:p w14:paraId="7E9C2E40" w14:textId="51272ADE" w:rsidR="0051561E" w:rsidRPr="0051561E" w:rsidRDefault="0051561E" w:rsidP="0051561E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>
        <w:rPr>
          <w:noProof/>
          <w:szCs w:val="28"/>
          <w:lang w:bidi="ru-RU"/>
        </w:rPr>
        <w:drawing>
          <wp:inline distT="0" distB="0" distL="0" distR="0" wp14:anchorId="7D525976" wp14:editId="4A05875F">
            <wp:extent cx="5667375" cy="11430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D67B" w14:textId="5608FC1C" w:rsidR="00FE202D" w:rsidRPr="0051561E" w:rsidRDefault="00FE202D" w:rsidP="0051561E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51561E">
        <w:rPr>
          <w:szCs w:val="28"/>
          <w:lang w:bidi="ru-RU"/>
        </w:rPr>
        <w:t xml:space="preserve">Выбрать объекты недвижимости, отсортировав по датам осмотра по убыванию. </w:t>
      </w:r>
    </w:p>
    <w:p w14:paraId="4A41B6A7" w14:textId="45161827" w:rsidR="0051561E" w:rsidRDefault="0051561E" w:rsidP="0051561E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40E83C6C" w14:textId="77777777" w:rsidR="0051561E" w:rsidRPr="0051561E" w:rsidRDefault="0051561E" w:rsidP="0051561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156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561E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5156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561E">
        <w:rPr>
          <w:rFonts w:ascii="Consolas" w:hAnsi="Consolas" w:cs="Consolas"/>
          <w:sz w:val="19"/>
          <w:szCs w:val="19"/>
          <w:lang w:val="en-US"/>
        </w:rPr>
        <w:t>Date_View</w:t>
      </w:r>
      <w:proofErr w:type="spellEnd"/>
    </w:p>
    <w:p w14:paraId="2862CCFC" w14:textId="77777777" w:rsidR="0051561E" w:rsidRPr="0051561E" w:rsidRDefault="0051561E" w:rsidP="0051561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156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1561E">
        <w:rPr>
          <w:rFonts w:ascii="Consolas" w:hAnsi="Consolas" w:cs="Consolas"/>
          <w:sz w:val="19"/>
          <w:szCs w:val="19"/>
          <w:lang w:val="en-US"/>
        </w:rPr>
        <w:t xml:space="preserve"> VIEWING </w:t>
      </w:r>
    </w:p>
    <w:p w14:paraId="715E998A" w14:textId="77777777" w:rsidR="0051561E" w:rsidRDefault="0051561E" w:rsidP="0051561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Date_View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BA9777E" w14:textId="1DF5F1E3" w:rsidR="0051561E" w:rsidRPr="0051561E" w:rsidRDefault="0051561E" w:rsidP="0051561E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>
        <w:rPr>
          <w:noProof/>
          <w:szCs w:val="28"/>
          <w:lang w:bidi="ru-RU"/>
        </w:rPr>
        <w:lastRenderedPageBreak/>
        <w:drawing>
          <wp:inline distT="0" distB="0" distL="0" distR="0" wp14:anchorId="4A73BFA9" wp14:editId="70704437">
            <wp:extent cx="2390775" cy="13430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1450" w14:textId="4301D7BF" w:rsidR="00FE202D" w:rsidRPr="0051561E" w:rsidRDefault="00FE202D" w:rsidP="0051561E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51561E">
        <w:rPr>
          <w:szCs w:val="28"/>
          <w:lang w:bidi="ru-RU"/>
        </w:rPr>
        <w:t>Отобразить персонал компании, отсортировав по фамилии по возрастанию, и по имени по убыванию.</w:t>
      </w:r>
    </w:p>
    <w:p w14:paraId="52B69F15" w14:textId="006AFEB2" w:rsidR="0051561E" w:rsidRDefault="0051561E" w:rsidP="0051561E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71BBEE79" w14:textId="77777777" w:rsidR="002C0FAF" w:rsidRPr="002C0FAF" w:rsidRDefault="002C0FAF" w:rsidP="002C0FA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C0FA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0F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0FA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1B89011" w14:textId="77777777" w:rsidR="002C0FAF" w:rsidRPr="002C0FAF" w:rsidRDefault="002C0FAF" w:rsidP="002C0FA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C0FA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0FAF">
        <w:rPr>
          <w:rFonts w:ascii="Consolas" w:hAnsi="Consolas" w:cs="Consolas"/>
          <w:sz w:val="19"/>
          <w:szCs w:val="19"/>
          <w:lang w:val="en-US"/>
        </w:rPr>
        <w:t xml:space="preserve"> STAFF </w:t>
      </w:r>
    </w:p>
    <w:p w14:paraId="307BBC9C" w14:textId="77777777" w:rsidR="002C0FAF" w:rsidRPr="002C0FAF" w:rsidRDefault="002C0FAF" w:rsidP="002C0FA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C0FA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C0F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0FA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C0F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0FAF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2C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0F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0FAF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2C0F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0FAF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23B9A744" w14:textId="7BFCDB26" w:rsidR="0051561E" w:rsidRPr="002C0FAF" w:rsidRDefault="002C0FAF" w:rsidP="0051561E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drawing>
          <wp:inline distT="0" distB="0" distL="0" distR="0" wp14:anchorId="000941E0" wp14:editId="2D0D8D92">
            <wp:extent cx="6372225" cy="13525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FC8E" w14:textId="2EB96415" w:rsidR="00FE202D" w:rsidRPr="002C0FAF" w:rsidRDefault="00FE202D" w:rsidP="002C0FAF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2C0FAF">
        <w:rPr>
          <w:szCs w:val="28"/>
          <w:lang w:bidi="ru-RU"/>
        </w:rPr>
        <w:t>Отобразить список договоров на покупку, название нотариальной конторы и владельца квартиры (использовать псевдонимы). Отсортировать по названию нотариальной конторы.</w:t>
      </w:r>
    </w:p>
    <w:p w14:paraId="2297A59E" w14:textId="4213058B" w:rsidR="002C0FAF" w:rsidRDefault="002C0FAF" w:rsidP="002C0FA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3CD174F6" w14:textId="77777777" w:rsidR="00D73E62" w:rsidRPr="00D73E62" w:rsidRDefault="00D73E62" w:rsidP="00D73E6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73E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3E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73E62">
        <w:rPr>
          <w:rFonts w:ascii="Consolas" w:hAnsi="Consolas" w:cs="Consolas"/>
          <w:sz w:val="19"/>
          <w:szCs w:val="19"/>
          <w:lang w:val="en-US"/>
        </w:rPr>
        <w:t>con</w:t>
      </w:r>
      <w:r w:rsidRPr="00D73E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E62">
        <w:rPr>
          <w:rFonts w:ascii="Consolas" w:hAnsi="Consolas" w:cs="Consolas"/>
          <w:sz w:val="19"/>
          <w:szCs w:val="19"/>
          <w:lang w:val="en-US"/>
        </w:rPr>
        <w:t>Contract</w:t>
      </w:r>
      <w:proofErr w:type="gramEnd"/>
      <w:r w:rsidRPr="00D73E62">
        <w:rPr>
          <w:rFonts w:ascii="Consolas" w:hAnsi="Consolas" w:cs="Consolas"/>
          <w:sz w:val="19"/>
          <w:szCs w:val="19"/>
          <w:lang w:val="en-US"/>
        </w:rPr>
        <w:t>_no</w:t>
      </w:r>
      <w:proofErr w:type="spellEnd"/>
      <w:r w:rsidRPr="00D73E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3E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3E62">
        <w:rPr>
          <w:rFonts w:ascii="Consolas" w:hAnsi="Consolas" w:cs="Consolas"/>
          <w:sz w:val="19"/>
          <w:szCs w:val="19"/>
          <w:lang w:val="en-US"/>
        </w:rPr>
        <w:t>con</w:t>
      </w:r>
      <w:r w:rsidRPr="00D73E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E62">
        <w:rPr>
          <w:rFonts w:ascii="Consolas" w:hAnsi="Consolas" w:cs="Consolas"/>
          <w:sz w:val="19"/>
          <w:szCs w:val="19"/>
          <w:lang w:val="en-US"/>
        </w:rPr>
        <w:t>Notary_Office</w:t>
      </w:r>
      <w:proofErr w:type="spellEnd"/>
      <w:r w:rsidRPr="00D73E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3E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3E62">
        <w:rPr>
          <w:rFonts w:ascii="Consolas" w:hAnsi="Consolas" w:cs="Consolas"/>
          <w:sz w:val="19"/>
          <w:szCs w:val="19"/>
          <w:lang w:val="en-US"/>
        </w:rPr>
        <w:t>pr</w:t>
      </w:r>
      <w:r w:rsidRPr="00D73E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E62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D73E6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A80E3E6" w14:textId="77777777" w:rsidR="00D73E62" w:rsidRPr="00D73E62" w:rsidRDefault="00D73E62" w:rsidP="00D73E6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73E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3E62">
        <w:rPr>
          <w:rFonts w:ascii="Consolas" w:hAnsi="Consolas" w:cs="Consolas"/>
          <w:sz w:val="19"/>
          <w:szCs w:val="19"/>
          <w:lang w:val="en-US"/>
        </w:rPr>
        <w:t xml:space="preserve"> PROPERTY </w:t>
      </w:r>
      <w:proofErr w:type="spellStart"/>
      <w:r w:rsidRPr="00D73E62">
        <w:rPr>
          <w:rFonts w:ascii="Consolas" w:hAnsi="Consolas" w:cs="Consolas"/>
          <w:sz w:val="19"/>
          <w:szCs w:val="19"/>
          <w:lang w:val="en-US"/>
        </w:rPr>
        <w:t>pr</w:t>
      </w:r>
      <w:proofErr w:type="spellEnd"/>
      <w:r w:rsidRPr="00D73E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3E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3E6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D73E62">
        <w:rPr>
          <w:rFonts w:ascii="Consolas" w:hAnsi="Consolas" w:cs="Consolas"/>
          <w:sz w:val="19"/>
          <w:szCs w:val="19"/>
          <w:lang w:val="en-US"/>
        </w:rPr>
        <w:t xml:space="preserve"> con</w:t>
      </w:r>
    </w:p>
    <w:p w14:paraId="4DB3C2EC" w14:textId="77777777" w:rsidR="00D73E62" w:rsidRPr="00D73E62" w:rsidRDefault="00D73E62" w:rsidP="00D73E6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73E6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3E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73E62">
        <w:rPr>
          <w:rFonts w:ascii="Consolas" w:hAnsi="Consolas" w:cs="Consolas"/>
          <w:sz w:val="19"/>
          <w:szCs w:val="19"/>
          <w:lang w:val="en-US"/>
        </w:rPr>
        <w:t>pr</w:t>
      </w:r>
      <w:r w:rsidRPr="00D73E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E62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D73E62">
        <w:rPr>
          <w:rFonts w:ascii="Consolas" w:hAnsi="Consolas" w:cs="Consolas"/>
          <w:sz w:val="19"/>
          <w:szCs w:val="19"/>
          <w:lang w:val="en-US"/>
        </w:rPr>
        <w:t>_no</w:t>
      </w:r>
      <w:proofErr w:type="spellEnd"/>
      <w:r w:rsidRPr="00D73E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3E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3E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3E62">
        <w:rPr>
          <w:rFonts w:ascii="Consolas" w:hAnsi="Consolas" w:cs="Consolas"/>
          <w:sz w:val="19"/>
          <w:szCs w:val="19"/>
          <w:lang w:val="en-US"/>
        </w:rPr>
        <w:t>con</w:t>
      </w:r>
      <w:r w:rsidRPr="00D73E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E62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6EC8882D" w14:textId="3D78B55E" w:rsidR="002C0FAF" w:rsidRPr="00D73E62" w:rsidRDefault="00D73E62" w:rsidP="00D73E6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Notary</w:t>
      </w:r>
      <w:proofErr w:type="gramEnd"/>
      <w:r>
        <w:rPr>
          <w:rFonts w:ascii="Consolas" w:hAnsi="Consolas" w:cs="Consolas"/>
          <w:sz w:val="19"/>
          <w:szCs w:val="19"/>
        </w:rPr>
        <w:t>_Office</w:t>
      </w:r>
      <w:proofErr w:type="spellEnd"/>
    </w:p>
    <w:p w14:paraId="08739258" w14:textId="49E6FCB0" w:rsidR="00D73E62" w:rsidRPr="002C0FAF" w:rsidRDefault="00D73E62" w:rsidP="002C0FAF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>
        <w:rPr>
          <w:noProof/>
          <w:szCs w:val="28"/>
          <w:lang w:bidi="ru-RU"/>
        </w:rPr>
        <w:drawing>
          <wp:inline distT="0" distB="0" distL="0" distR="0" wp14:anchorId="508AE87F" wp14:editId="068C27FE">
            <wp:extent cx="4143375" cy="8477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1E0C" w14:textId="68C8F414" w:rsidR="00FE202D" w:rsidRPr="00D73E62" w:rsidRDefault="00FE202D" w:rsidP="00D73E62">
      <w:pPr>
        <w:pStyle w:val="affb"/>
        <w:numPr>
          <w:ilvl w:val="0"/>
          <w:numId w:val="37"/>
        </w:numPr>
        <w:spacing w:after="0" w:line="240" w:lineRule="auto"/>
        <w:jc w:val="both"/>
        <w:rPr>
          <w:szCs w:val="28"/>
        </w:rPr>
      </w:pPr>
      <w:r w:rsidRPr="00D73E62">
        <w:rPr>
          <w:szCs w:val="28"/>
        </w:rPr>
        <w:t xml:space="preserve">Показать список имеющихся владельцев квартир и их объекты недвижимости для продажи. </w:t>
      </w:r>
    </w:p>
    <w:p w14:paraId="5FE82B10" w14:textId="39CB49EC" w:rsidR="00D73E62" w:rsidRPr="00595773" w:rsidRDefault="00D73E62" w:rsidP="00D73E62">
      <w:pPr>
        <w:spacing w:after="0" w:line="240" w:lineRule="auto"/>
        <w:jc w:val="both"/>
        <w:rPr>
          <w:szCs w:val="28"/>
        </w:rPr>
      </w:pPr>
    </w:p>
    <w:p w14:paraId="53B17FE4" w14:textId="77777777" w:rsidR="00DF53C2" w:rsidRPr="00DF53C2" w:rsidRDefault="00DF53C2" w:rsidP="00DF53C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F53C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sz w:val="19"/>
          <w:szCs w:val="19"/>
          <w:lang w:val="en-US"/>
        </w:rPr>
        <w:t>PROPERTY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sz w:val="19"/>
          <w:szCs w:val="19"/>
          <w:lang w:val="en-US"/>
        </w:rPr>
        <w:t>PROPERTY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Street</w:t>
      </w:r>
      <w:proofErr w:type="spellEnd"/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sz w:val="19"/>
          <w:szCs w:val="19"/>
          <w:lang w:val="en-US"/>
        </w:rPr>
        <w:t>PROPERTY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House</w:t>
      </w:r>
      <w:proofErr w:type="spellEnd"/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sz w:val="19"/>
          <w:szCs w:val="19"/>
          <w:lang w:val="en-US"/>
        </w:rPr>
        <w:t>PROPERTY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Flat</w:t>
      </w:r>
      <w:proofErr w:type="spellEnd"/>
    </w:p>
    <w:p w14:paraId="5B8428DD" w14:textId="77777777" w:rsidR="00DF53C2" w:rsidRPr="00DF53C2" w:rsidRDefault="00DF53C2" w:rsidP="00DF53C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F53C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PROPERTY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3C2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</w:p>
    <w:p w14:paraId="78209AB8" w14:textId="77777777" w:rsidR="00DF53C2" w:rsidRPr="00DF53C2" w:rsidRDefault="00DF53C2" w:rsidP="00DF53C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F53C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sz w:val="19"/>
          <w:szCs w:val="19"/>
          <w:lang w:val="en-US"/>
        </w:rPr>
        <w:t>PROPERTY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</w:p>
    <w:p w14:paraId="4D5A81A9" w14:textId="510EF2B8" w:rsidR="00D73E62" w:rsidRPr="00DF53C2" w:rsidRDefault="00DF53C2" w:rsidP="00DF53C2">
      <w:pPr>
        <w:spacing w:after="0" w:line="240" w:lineRule="auto"/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03B8DD3D" wp14:editId="643307DA">
            <wp:extent cx="3962400" cy="2219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7726" w14:textId="2A6BA8CE" w:rsidR="00FE202D" w:rsidRPr="00DF53C2" w:rsidRDefault="00FE202D" w:rsidP="00DF53C2">
      <w:pPr>
        <w:pStyle w:val="affb"/>
        <w:numPr>
          <w:ilvl w:val="0"/>
          <w:numId w:val="37"/>
        </w:numPr>
        <w:spacing w:after="0" w:line="240" w:lineRule="auto"/>
        <w:jc w:val="both"/>
        <w:rPr>
          <w:szCs w:val="28"/>
        </w:rPr>
      </w:pPr>
      <w:r w:rsidRPr="00DF53C2">
        <w:rPr>
          <w:szCs w:val="28"/>
        </w:rPr>
        <w:t>Вывести список объектов недвижимости, по которым заключены контракты.</w:t>
      </w:r>
    </w:p>
    <w:p w14:paraId="379A02D6" w14:textId="7E4A317F" w:rsidR="00DF53C2" w:rsidRDefault="00DF53C2" w:rsidP="00DF53C2">
      <w:pPr>
        <w:spacing w:after="0" w:line="240" w:lineRule="auto"/>
        <w:jc w:val="both"/>
        <w:rPr>
          <w:szCs w:val="28"/>
        </w:rPr>
      </w:pPr>
    </w:p>
    <w:p w14:paraId="3997A7AB" w14:textId="77777777" w:rsidR="00DF53C2" w:rsidRPr="00DF53C2" w:rsidRDefault="00DF53C2" w:rsidP="00DF53C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F53C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Contract_no</w:t>
      </w:r>
      <w:proofErr w:type="spellEnd"/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sz w:val="19"/>
          <w:szCs w:val="19"/>
          <w:lang w:val="en-US"/>
        </w:rPr>
        <w:t>PROPERTY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sz w:val="19"/>
          <w:szCs w:val="19"/>
          <w:lang w:val="en-US"/>
        </w:rPr>
        <w:t>PROPERTY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Street</w:t>
      </w:r>
      <w:proofErr w:type="spellEnd"/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sz w:val="19"/>
          <w:szCs w:val="19"/>
          <w:lang w:val="en-US"/>
        </w:rPr>
        <w:t>PROPERTY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House</w:t>
      </w:r>
      <w:proofErr w:type="spellEnd"/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sz w:val="19"/>
          <w:szCs w:val="19"/>
          <w:lang w:val="en-US"/>
        </w:rPr>
        <w:t>PROPERTY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Flat</w:t>
      </w:r>
      <w:proofErr w:type="spellEnd"/>
    </w:p>
    <w:p w14:paraId="0A082F27" w14:textId="77777777" w:rsidR="00DF53C2" w:rsidRPr="00DF53C2" w:rsidRDefault="00DF53C2" w:rsidP="00DF53C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F53C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PROPERTY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3C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</w:p>
    <w:p w14:paraId="7705B173" w14:textId="77777777" w:rsidR="00DF53C2" w:rsidRPr="00DF53C2" w:rsidRDefault="00DF53C2" w:rsidP="00DF53C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F53C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sz w:val="19"/>
          <w:szCs w:val="19"/>
          <w:lang w:val="en-US"/>
        </w:rPr>
        <w:t>PROPERTY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53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3C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DF53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3C2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7F59DA35" w14:textId="426542AE" w:rsidR="00DF53C2" w:rsidRPr="00DF53C2" w:rsidRDefault="00DF53C2" w:rsidP="00DF53C2">
      <w:pPr>
        <w:spacing w:after="0" w:line="240" w:lineRule="auto"/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04C03E74" wp14:editId="3BDA57C0">
            <wp:extent cx="3038475" cy="8953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968A" w14:textId="7A942E72" w:rsidR="00FE202D" w:rsidRPr="00DF53C2" w:rsidRDefault="00FE202D" w:rsidP="00DF53C2">
      <w:pPr>
        <w:pStyle w:val="affb"/>
        <w:numPr>
          <w:ilvl w:val="0"/>
          <w:numId w:val="37"/>
        </w:numPr>
        <w:spacing w:after="0" w:line="240" w:lineRule="auto"/>
        <w:jc w:val="both"/>
        <w:rPr>
          <w:szCs w:val="28"/>
        </w:rPr>
      </w:pPr>
      <w:r w:rsidRPr="00DF53C2">
        <w:rPr>
          <w:szCs w:val="28"/>
        </w:rPr>
        <w:t>Показать список просмотров квартир и их потенциальных покупателей.</w:t>
      </w:r>
    </w:p>
    <w:p w14:paraId="62EEB49F" w14:textId="7B3BB14F" w:rsidR="00DF53C2" w:rsidRPr="00595773" w:rsidRDefault="00DF53C2" w:rsidP="00DF53C2">
      <w:pPr>
        <w:spacing w:after="0" w:line="240" w:lineRule="auto"/>
        <w:jc w:val="both"/>
        <w:rPr>
          <w:szCs w:val="28"/>
        </w:rPr>
      </w:pPr>
    </w:p>
    <w:p w14:paraId="2FD980F7" w14:textId="77777777" w:rsidR="009E16D5" w:rsidRPr="009E16D5" w:rsidRDefault="009E16D5" w:rsidP="009E16D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E16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VIEWING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VIEWING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Date_View</w:t>
      </w:r>
      <w:proofErr w:type="spellEnd"/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VIEWING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Buyer_no</w:t>
      </w:r>
      <w:proofErr w:type="spellEnd"/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BUYER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BUYER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</w:p>
    <w:p w14:paraId="46353D93" w14:textId="77777777" w:rsidR="009E16D5" w:rsidRPr="009E16D5" w:rsidRDefault="009E16D5" w:rsidP="009E16D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E16D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BUYER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VIEWING</w:t>
      </w:r>
    </w:p>
    <w:p w14:paraId="038812F0" w14:textId="77777777" w:rsidR="009E16D5" w:rsidRPr="009E16D5" w:rsidRDefault="009E16D5" w:rsidP="009E16D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E16D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BUYER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Buyer_no</w:t>
      </w:r>
      <w:proofErr w:type="spellEnd"/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VIEWING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Buyer_no</w:t>
      </w:r>
      <w:proofErr w:type="spellEnd"/>
    </w:p>
    <w:p w14:paraId="3C0E143E" w14:textId="48210BD8" w:rsidR="00DF53C2" w:rsidRPr="009E16D5" w:rsidRDefault="009E16D5" w:rsidP="00DF53C2">
      <w:pPr>
        <w:spacing w:after="0" w:line="240" w:lineRule="auto"/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2BF4890" wp14:editId="3903214B">
            <wp:extent cx="4352925" cy="14192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0CA5" w14:textId="41DB59BA" w:rsidR="00FE202D" w:rsidRPr="009E16D5" w:rsidRDefault="00FE202D" w:rsidP="009E16D5">
      <w:pPr>
        <w:pStyle w:val="affb"/>
        <w:numPr>
          <w:ilvl w:val="0"/>
          <w:numId w:val="37"/>
        </w:numPr>
        <w:spacing w:after="0" w:line="240" w:lineRule="auto"/>
        <w:jc w:val="both"/>
        <w:rPr>
          <w:szCs w:val="28"/>
        </w:rPr>
      </w:pPr>
      <w:r w:rsidRPr="009E16D5">
        <w:rPr>
          <w:szCs w:val="28"/>
        </w:rPr>
        <w:t>Вывести список покупателей и отделения, в которые они обращались.</w:t>
      </w:r>
    </w:p>
    <w:p w14:paraId="6BCA102C" w14:textId="37B29537" w:rsidR="009E16D5" w:rsidRPr="00595773" w:rsidRDefault="009E16D5" w:rsidP="009E16D5">
      <w:pPr>
        <w:spacing w:after="0" w:line="240" w:lineRule="auto"/>
        <w:jc w:val="both"/>
        <w:rPr>
          <w:szCs w:val="28"/>
        </w:rPr>
      </w:pPr>
    </w:p>
    <w:p w14:paraId="0148F314" w14:textId="77777777" w:rsidR="007A1822" w:rsidRPr="007A1822" w:rsidRDefault="007A1822" w:rsidP="007A182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A182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1822">
        <w:rPr>
          <w:rFonts w:ascii="Consolas" w:hAnsi="Consolas" w:cs="Consolas"/>
          <w:sz w:val="19"/>
          <w:szCs w:val="19"/>
          <w:lang w:val="en-US"/>
        </w:rPr>
        <w:t>BUYER</w:t>
      </w:r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1822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1822">
        <w:rPr>
          <w:rFonts w:ascii="Consolas" w:hAnsi="Consolas" w:cs="Consolas"/>
          <w:sz w:val="19"/>
          <w:szCs w:val="19"/>
          <w:lang w:val="en-US"/>
        </w:rPr>
        <w:t>BUYER</w:t>
      </w:r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1822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1822">
        <w:rPr>
          <w:rFonts w:ascii="Consolas" w:hAnsi="Consolas" w:cs="Consolas"/>
          <w:sz w:val="19"/>
          <w:szCs w:val="19"/>
          <w:lang w:val="en-US"/>
        </w:rPr>
        <w:t>BRANCH</w:t>
      </w:r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1822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</w:p>
    <w:p w14:paraId="66A1F039" w14:textId="77777777" w:rsidR="007A1822" w:rsidRPr="007A1822" w:rsidRDefault="007A1822" w:rsidP="007A182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A182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BUYER </w:t>
      </w:r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BRANCH</w:t>
      </w:r>
    </w:p>
    <w:p w14:paraId="6D89B01E" w14:textId="77777777" w:rsidR="007A1822" w:rsidRPr="007A1822" w:rsidRDefault="007A1822" w:rsidP="007A182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A182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1822">
        <w:rPr>
          <w:rFonts w:ascii="Consolas" w:hAnsi="Consolas" w:cs="Consolas"/>
          <w:sz w:val="19"/>
          <w:szCs w:val="19"/>
          <w:lang w:val="en-US"/>
        </w:rPr>
        <w:t>BUYER</w:t>
      </w:r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1822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1822">
        <w:rPr>
          <w:rFonts w:ascii="Consolas" w:hAnsi="Consolas" w:cs="Consolas"/>
          <w:sz w:val="19"/>
          <w:szCs w:val="19"/>
          <w:lang w:val="en-US"/>
        </w:rPr>
        <w:t>BRANCH</w:t>
      </w:r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1822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</w:p>
    <w:p w14:paraId="37167BA3" w14:textId="1562F312" w:rsidR="009E16D5" w:rsidRPr="009E16D5" w:rsidRDefault="007A1822" w:rsidP="009E16D5">
      <w:pPr>
        <w:spacing w:after="0" w:line="240" w:lineRule="auto"/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7782D7AD" wp14:editId="022660F9">
            <wp:extent cx="2590800" cy="23907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C79F" w14:textId="22348B91" w:rsidR="00FE202D" w:rsidRPr="009E16D5" w:rsidRDefault="00FE202D" w:rsidP="009E16D5">
      <w:pPr>
        <w:pStyle w:val="affb"/>
        <w:numPr>
          <w:ilvl w:val="0"/>
          <w:numId w:val="37"/>
        </w:numPr>
        <w:spacing w:after="0" w:line="240" w:lineRule="auto"/>
        <w:jc w:val="both"/>
        <w:rPr>
          <w:szCs w:val="28"/>
        </w:rPr>
      </w:pPr>
      <w:r w:rsidRPr="009E16D5">
        <w:rPr>
          <w:szCs w:val="28"/>
        </w:rPr>
        <w:t>Показать список отделений и список персонала.</w:t>
      </w:r>
    </w:p>
    <w:p w14:paraId="0C2FD615" w14:textId="5BA1084D" w:rsidR="009E16D5" w:rsidRDefault="009E16D5" w:rsidP="009E16D5">
      <w:pPr>
        <w:spacing w:after="0" w:line="240" w:lineRule="auto"/>
        <w:jc w:val="both"/>
        <w:rPr>
          <w:szCs w:val="28"/>
        </w:rPr>
      </w:pPr>
    </w:p>
    <w:p w14:paraId="28ACB3AC" w14:textId="77777777" w:rsidR="009E16D5" w:rsidRPr="009E16D5" w:rsidRDefault="009E16D5" w:rsidP="009E16D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E16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STAFF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STAFF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BRANCH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BRANCH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BRANCH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Street</w:t>
      </w:r>
      <w:proofErr w:type="spellEnd"/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BRANCH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House</w:t>
      </w:r>
      <w:proofErr w:type="spellEnd"/>
    </w:p>
    <w:p w14:paraId="04758B28" w14:textId="77777777" w:rsidR="009E16D5" w:rsidRPr="009E16D5" w:rsidRDefault="009E16D5" w:rsidP="009E16D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E16D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STAFF 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BRANCH</w:t>
      </w:r>
    </w:p>
    <w:p w14:paraId="2C681D74" w14:textId="77777777" w:rsidR="009E16D5" w:rsidRPr="009E16D5" w:rsidRDefault="009E16D5" w:rsidP="009E16D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E16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STAFF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16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6D5">
        <w:rPr>
          <w:rFonts w:ascii="Consolas" w:hAnsi="Consolas" w:cs="Consolas"/>
          <w:sz w:val="19"/>
          <w:szCs w:val="19"/>
          <w:lang w:val="en-US"/>
        </w:rPr>
        <w:t>BRANCH</w:t>
      </w:r>
      <w:r w:rsidRPr="009E16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16D5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</w:p>
    <w:p w14:paraId="313EAD27" w14:textId="77777777" w:rsidR="009E16D5" w:rsidRDefault="009E16D5" w:rsidP="009E16D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Branch_no</w:t>
      </w:r>
      <w:proofErr w:type="spellEnd"/>
    </w:p>
    <w:p w14:paraId="4BC86822" w14:textId="71BB8192" w:rsidR="009E16D5" w:rsidRPr="009E16D5" w:rsidRDefault="009E16D5" w:rsidP="009E16D5">
      <w:pPr>
        <w:spacing w:after="0" w:line="240" w:lineRule="auto"/>
        <w:jc w:val="both"/>
        <w:rPr>
          <w:szCs w:val="28"/>
        </w:rPr>
      </w:pPr>
      <w:r>
        <w:rPr>
          <w:noProof/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 wp14:anchorId="04EE2079" wp14:editId="0DFE597B">
            <wp:extent cx="4772025" cy="24003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E2A6" w14:textId="0951F7B0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21</w:t>
      </w:r>
      <w:r w:rsidRPr="00741E72">
        <w:rPr>
          <w:szCs w:val="28"/>
        </w:rPr>
        <w:t xml:space="preserve">) </w:t>
      </w:r>
      <w:r>
        <w:rPr>
          <w:szCs w:val="28"/>
        </w:rPr>
        <w:t xml:space="preserve">Вывести данные о покупателях, и отделениях, в которые они обратились. Использовать соединение во фразе </w:t>
      </w:r>
      <w:r>
        <w:rPr>
          <w:szCs w:val="28"/>
          <w:lang w:val="en-US"/>
        </w:rPr>
        <w:t>Where</w:t>
      </w:r>
      <w:r w:rsidRPr="008E2FDC">
        <w:rPr>
          <w:szCs w:val="28"/>
        </w:rPr>
        <w:t>.</w:t>
      </w:r>
    </w:p>
    <w:p w14:paraId="5A9D4D69" w14:textId="77777777" w:rsidR="007A1822" w:rsidRPr="00595773" w:rsidRDefault="007A1822" w:rsidP="007A1822">
      <w:pPr>
        <w:spacing w:after="0" w:line="240" w:lineRule="auto"/>
        <w:jc w:val="both"/>
        <w:rPr>
          <w:szCs w:val="28"/>
        </w:rPr>
      </w:pPr>
    </w:p>
    <w:p w14:paraId="5FAFA1A4" w14:textId="77777777" w:rsidR="007A1822" w:rsidRPr="00595773" w:rsidRDefault="007A1822" w:rsidP="007A182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 w:rsidRPr="007A182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95773">
        <w:rPr>
          <w:rFonts w:ascii="Consolas" w:hAnsi="Consolas" w:cs="Consolas"/>
          <w:sz w:val="19"/>
          <w:szCs w:val="19"/>
        </w:rPr>
        <w:t xml:space="preserve"> </w:t>
      </w:r>
      <w:r w:rsidRPr="007A1822">
        <w:rPr>
          <w:rFonts w:ascii="Consolas" w:hAnsi="Consolas" w:cs="Consolas"/>
          <w:sz w:val="19"/>
          <w:szCs w:val="19"/>
          <w:lang w:val="en-US"/>
        </w:rPr>
        <w:t>BUYER</w:t>
      </w:r>
      <w:r w:rsidRPr="0059577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7A1822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595773">
        <w:rPr>
          <w:rFonts w:ascii="Consolas" w:hAnsi="Consolas" w:cs="Consolas"/>
          <w:color w:val="808080"/>
          <w:sz w:val="19"/>
          <w:szCs w:val="19"/>
        </w:rPr>
        <w:t>,</w:t>
      </w:r>
      <w:r w:rsidRPr="00595773">
        <w:rPr>
          <w:rFonts w:ascii="Consolas" w:hAnsi="Consolas" w:cs="Consolas"/>
          <w:sz w:val="19"/>
          <w:szCs w:val="19"/>
        </w:rPr>
        <w:t xml:space="preserve"> </w:t>
      </w:r>
      <w:r w:rsidRPr="007A1822">
        <w:rPr>
          <w:rFonts w:ascii="Consolas" w:hAnsi="Consolas" w:cs="Consolas"/>
          <w:sz w:val="19"/>
          <w:szCs w:val="19"/>
          <w:lang w:val="en-US"/>
        </w:rPr>
        <w:t>BUYER</w:t>
      </w:r>
      <w:r w:rsidRPr="0059577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7A1822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595773">
        <w:rPr>
          <w:rFonts w:ascii="Consolas" w:hAnsi="Consolas" w:cs="Consolas"/>
          <w:color w:val="808080"/>
          <w:sz w:val="19"/>
          <w:szCs w:val="19"/>
        </w:rPr>
        <w:t>,</w:t>
      </w:r>
      <w:r w:rsidRPr="00595773">
        <w:rPr>
          <w:rFonts w:ascii="Consolas" w:hAnsi="Consolas" w:cs="Consolas"/>
          <w:sz w:val="19"/>
          <w:szCs w:val="19"/>
        </w:rPr>
        <w:t xml:space="preserve"> </w:t>
      </w:r>
      <w:r w:rsidRPr="007A1822">
        <w:rPr>
          <w:rFonts w:ascii="Consolas" w:hAnsi="Consolas" w:cs="Consolas"/>
          <w:sz w:val="19"/>
          <w:szCs w:val="19"/>
          <w:lang w:val="en-US"/>
        </w:rPr>
        <w:t>BRANCH</w:t>
      </w:r>
      <w:r w:rsidRPr="00595773">
        <w:rPr>
          <w:rFonts w:ascii="Consolas" w:hAnsi="Consolas" w:cs="Consolas"/>
          <w:color w:val="808080"/>
          <w:sz w:val="19"/>
          <w:szCs w:val="19"/>
        </w:rPr>
        <w:t>.</w:t>
      </w:r>
      <w:r w:rsidRPr="007A1822">
        <w:rPr>
          <w:rFonts w:ascii="Consolas" w:hAnsi="Consolas" w:cs="Consolas"/>
          <w:sz w:val="19"/>
          <w:szCs w:val="19"/>
          <w:lang w:val="en-US"/>
        </w:rPr>
        <w:t>City</w:t>
      </w:r>
    </w:p>
    <w:p w14:paraId="6FD8EB04" w14:textId="77777777" w:rsidR="007A1822" w:rsidRPr="007A1822" w:rsidRDefault="007A1822" w:rsidP="007A182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A182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BUYER</w:t>
      </w:r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BRANCH</w:t>
      </w:r>
    </w:p>
    <w:p w14:paraId="6FBCDB81" w14:textId="77777777" w:rsidR="007A1822" w:rsidRPr="007A1822" w:rsidRDefault="007A1822" w:rsidP="007A182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A182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1822">
        <w:rPr>
          <w:rFonts w:ascii="Consolas" w:hAnsi="Consolas" w:cs="Consolas"/>
          <w:sz w:val="19"/>
          <w:szCs w:val="19"/>
          <w:lang w:val="en-US"/>
        </w:rPr>
        <w:t>BUYER</w:t>
      </w:r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1822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1822">
        <w:rPr>
          <w:rFonts w:ascii="Consolas" w:hAnsi="Consolas" w:cs="Consolas"/>
          <w:sz w:val="19"/>
          <w:szCs w:val="19"/>
          <w:lang w:val="en-US"/>
        </w:rPr>
        <w:t>BRANCH</w:t>
      </w:r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1822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</w:p>
    <w:p w14:paraId="2897D7A2" w14:textId="52C2C74E" w:rsidR="00DF53C2" w:rsidRPr="007A1822" w:rsidRDefault="007A1822" w:rsidP="00DF53C2">
      <w:pPr>
        <w:spacing w:after="0" w:line="240" w:lineRule="auto"/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1564D1E2" wp14:editId="57D476B5">
            <wp:extent cx="2590800" cy="23907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E464" w14:textId="4CBBEF64" w:rsidR="00FE202D" w:rsidRPr="007A1822" w:rsidRDefault="00FE202D" w:rsidP="007A1822">
      <w:pPr>
        <w:pStyle w:val="affb"/>
        <w:widowControl w:val="0"/>
        <w:numPr>
          <w:ilvl w:val="0"/>
          <w:numId w:val="37"/>
        </w:numPr>
        <w:autoSpaceDE w:val="0"/>
        <w:autoSpaceDN w:val="0"/>
        <w:spacing w:before="0" w:after="0" w:line="240" w:lineRule="auto"/>
        <w:ind w:right="-1"/>
        <w:jc w:val="both"/>
        <w:rPr>
          <w:szCs w:val="28"/>
          <w:lang w:bidi="ru-RU"/>
        </w:rPr>
      </w:pPr>
      <w:proofErr w:type="spellStart"/>
      <w:r w:rsidRPr="007A1822">
        <w:rPr>
          <w:szCs w:val="28"/>
          <w:lang w:bidi="ru-RU"/>
        </w:rPr>
        <w:t>Вычислени</w:t>
      </w:r>
      <w:proofErr w:type="spellEnd"/>
      <w:r w:rsidR="007A1822">
        <w:rPr>
          <w:szCs w:val="28"/>
          <w:lang w:val="en-US" w:bidi="ru-RU"/>
        </w:rPr>
        <w:t>e</w:t>
      </w:r>
      <w:r w:rsidRPr="007A1822">
        <w:rPr>
          <w:szCs w:val="28"/>
          <w:lang w:bidi="ru-RU"/>
        </w:rPr>
        <w:t xml:space="preserve"> средней зарплаты сотрудников по каждому из отделений компании;</w:t>
      </w:r>
    </w:p>
    <w:p w14:paraId="678DBA69" w14:textId="78C537A3" w:rsidR="007A1822" w:rsidRDefault="007A1822" w:rsidP="007A1822">
      <w:pPr>
        <w:widowControl w:val="0"/>
        <w:autoSpaceDE w:val="0"/>
        <w:autoSpaceDN w:val="0"/>
        <w:spacing w:before="0" w:after="0" w:line="240" w:lineRule="auto"/>
        <w:ind w:right="-1"/>
        <w:jc w:val="both"/>
        <w:rPr>
          <w:szCs w:val="28"/>
          <w:lang w:bidi="ru-RU"/>
        </w:rPr>
      </w:pPr>
    </w:p>
    <w:p w14:paraId="0350E5F3" w14:textId="77777777" w:rsidR="007A1822" w:rsidRPr="007A1822" w:rsidRDefault="007A1822" w:rsidP="007A182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A182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1822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A182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A1822">
        <w:rPr>
          <w:rFonts w:ascii="Consolas" w:hAnsi="Consolas" w:cs="Consolas"/>
          <w:sz w:val="19"/>
          <w:szCs w:val="19"/>
          <w:lang w:val="en-US"/>
        </w:rPr>
        <w:t>Salary</w:t>
      </w:r>
      <w:r w:rsidRPr="007A18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18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1822">
        <w:rPr>
          <w:rFonts w:ascii="Consolas" w:hAnsi="Consolas" w:cs="Consolas"/>
          <w:sz w:val="19"/>
          <w:szCs w:val="19"/>
          <w:lang w:val="en-US"/>
        </w:rPr>
        <w:t>avg_salary</w:t>
      </w:r>
      <w:proofErr w:type="spellEnd"/>
    </w:p>
    <w:p w14:paraId="51924DDA" w14:textId="77777777" w:rsidR="007A1822" w:rsidRPr="007A1822" w:rsidRDefault="007A1822" w:rsidP="007A182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A182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STAFF</w:t>
      </w:r>
    </w:p>
    <w:p w14:paraId="74C19556" w14:textId="77777777" w:rsidR="007A1822" w:rsidRPr="007A1822" w:rsidRDefault="007A1822" w:rsidP="007A182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A182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182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A18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1822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</w:p>
    <w:p w14:paraId="40F454B6" w14:textId="55FD2545" w:rsidR="007A1822" w:rsidRDefault="007A1822" w:rsidP="007A1822">
      <w:pPr>
        <w:widowControl w:val="0"/>
        <w:autoSpaceDE w:val="0"/>
        <w:autoSpaceDN w:val="0"/>
        <w:spacing w:before="0" w:after="0" w:line="240" w:lineRule="auto"/>
        <w:ind w:right="-1"/>
        <w:jc w:val="both"/>
        <w:rPr>
          <w:szCs w:val="28"/>
          <w:lang w:val="en-US" w:bidi="ru-RU"/>
        </w:rPr>
      </w:pPr>
    </w:p>
    <w:p w14:paraId="6B8BA50D" w14:textId="5A935B6D" w:rsidR="007A1822" w:rsidRPr="007A1822" w:rsidRDefault="007A1822" w:rsidP="007A1822">
      <w:pPr>
        <w:widowControl w:val="0"/>
        <w:autoSpaceDE w:val="0"/>
        <w:autoSpaceDN w:val="0"/>
        <w:spacing w:before="0" w:after="0" w:line="240" w:lineRule="auto"/>
        <w:ind w:right="-1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drawing>
          <wp:inline distT="0" distB="0" distL="0" distR="0" wp14:anchorId="6D38C934" wp14:editId="02B0FAD4">
            <wp:extent cx="1866900" cy="12382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AF2F" w14:textId="6F3A3B64" w:rsidR="00FE202D" w:rsidRPr="007A1822" w:rsidRDefault="00FE202D" w:rsidP="007A1822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7A1822">
        <w:rPr>
          <w:szCs w:val="28"/>
          <w:lang w:bidi="ru-RU"/>
        </w:rPr>
        <w:t>Подсчет количества трехкомнатных квартир, предлагаемых в Витебске и Полоцке;</w:t>
      </w:r>
    </w:p>
    <w:p w14:paraId="3F7B10A4" w14:textId="143E724E" w:rsidR="007A1822" w:rsidRDefault="007A1822" w:rsidP="007A1822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7FF2AD83" w14:textId="77777777" w:rsidR="00053056" w:rsidRPr="00053056" w:rsidRDefault="00053056" w:rsidP="0005305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530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530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5305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530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3056">
        <w:rPr>
          <w:rFonts w:ascii="Consolas" w:hAnsi="Consolas" w:cs="Consolas"/>
          <w:sz w:val="19"/>
          <w:szCs w:val="19"/>
          <w:lang w:val="en-US"/>
        </w:rPr>
        <w:t>Rooms</w:t>
      </w:r>
      <w:r w:rsidRPr="000530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30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30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30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3056">
        <w:rPr>
          <w:rFonts w:ascii="Consolas" w:hAnsi="Consolas" w:cs="Consolas"/>
          <w:sz w:val="19"/>
          <w:szCs w:val="19"/>
          <w:lang w:val="en-US"/>
        </w:rPr>
        <w:t>flat_count</w:t>
      </w:r>
      <w:proofErr w:type="spellEnd"/>
      <w:r w:rsidRPr="000530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3056">
        <w:rPr>
          <w:rFonts w:ascii="Consolas" w:hAnsi="Consolas" w:cs="Consolas"/>
          <w:sz w:val="19"/>
          <w:szCs w:val="19"/>
          <w:lang w:val="en-US"/>
        </w:rPr>
        <w:t xml:space="preserve"> City</w:t>
      </w:r>
    </w:p>
    <w:p w14:paraId="1BF76B96" w14:textId="77777777" w:rsidR="00053056" w:rsidRPr="00053056" w:rsidRDefault="00053056" w:rsidP="0005305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530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53056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7DE709AB" w14:textId="77777777" w:rsidR="00053056" w:rsidRPr="00053056" w:rsidRDefault="00053056" w:rsidP="0005305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53056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0530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3056">
        <w:rPr>
          <w:rFonts w:ascii="Consolas" w:hAnsi="Consolas" w:cs="Consolas"/>
          <w:sz w:val="19"/>
          <w:szCs w:val="19"/>
          <w:lang w:val="en-US"/>
        </w:rPr>
        <w:t xml:space="preserve">Rooms </w:t>
      </w:r>
      <w:r w:rsidRPr="000530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3056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0530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30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305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530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530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3056">
        <w:rPr>
          <w:rFonts w:ascii="Consolas" w:hAnsi="Consolas" w:cs="Consolas"/>
          <w:sz w:val="19"/>
          <w:szCs w:val="19"/>
          <w:lang w:val="en-US"/>
        </w:rPr>
        <w:t xml:space="preserve">City </w:t>
      </w:r>
      <w:r w:rsidRPr="000530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30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305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Витебск</w:t>
      </w:r>
      <w:r w:rsidRPr="0005305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530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3056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53056">
        <w:rPr>
          <w:rFonts w:ascii="Consolas" w:hAnsi="Consolas" w:cs="Consolas"/>
          <w:sz w:val="19"/>
          <w:szCs w:val="19"/>
          <w:lang w:val="en-US"/>
        </w:rPr>
        <w:t xml:space="preserve"> City </w:t>
      </w:r>
      <w:r w:rsidRPr="000530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30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305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Полоцк</w:t>
      </w:r>
      <w:r w:rsidRPr="0005305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530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6ADD75" w14:textId="77777777" w:rsidR="00053056" w:rsidRDefault="00053056" w:rsidP="0005305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</w:t>
      </w:r>
      <w:proofErr w:type="spellEnd"/>
    </w:p>
    <w:p w14:paraId="3AB3E916" w14:textId="5E27AC6B" w:rsidR="007A1822" w:rsidRPr="007A1822" w:rsidRDefault="00053056" w:rsidP="007A1822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drawing>
          <wp:inline distT="0" distB="0" distL="0" distR="0" wp14:anchorId="6E8CB35E" wp14:editId="03C95753">
            <wp:extent cx="1704975" cy="6667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9CC7" w14:textId="43249B79" w:rsidR="00FE202D" w:rsidRPr="00053056" w:rsidRDefault="00FE202D" w:rsidP="00053056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  <w:r w:rsidRPr="00053056">
        <w:rPr>
          <w:szCs w:val="28"/>
          <w:lang w:bidi="ru-RU"/>
        </w:rPr>
        <w:t>Выведите список и номера телефонов отделений, которые предлагают более одной трехкомнатной квартиры;</w:t>
      </w:r>
    </w:p>
    <w:p w14:paraId="4D0E92DA" w14:textId="67793BD5" w:rsidR="00053056" w:rsidRDefault="00053056" w:rsidP="00053056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bidi="ru-RU"/>
        </w:rPr>
      </w:pPr>
    </w:p>
    <w:p w14:paraId="3DED67B5" w14:textId="77777777" w:rsidR="009502DA" w:rsidRP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PROPERTY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BRANCH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BRANCH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Btel_no</w:t>
      </w:r>
      <w:proofErr w:type="spellEnd"/>
    </w:p>
    <w:p w14:paraId="57B06A23" w14:textId="77777777" w:rsidR="009502DA" w:rsidRP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BRANCH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25E4A353" w14:textId="77777777" w:rsidR="009502DA" w:rsidRP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PROPERTY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BRANCH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</w:p>
    <w:p w14:paraId="4F5A5C20" w14:textId="77777777" w:rsidR="009502DA" w:rsidRP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PROPERTY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Rooms</w:t>
      </w:r>
      <w:proofErr w:type="spellEnd"/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02DA">
        <w:rPr>
          <w:rFonts w:ascii="Consolas" w:hAnsi="Consolas" w:cs="Consolas"/>
          <w:sz w:val="19"/>
          <w:szCs w:val="19"/>
          <w:lang w:val="en-US"/>
        </w:rPr>
        <w:t>3</w:t>
      </w:r>
    </w:p>
    <w:p w14:paraId="588D2193" w14:textId="77777777" w:rsidR="009502DA" w:rsidRP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PROPERTY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4DD819" w14:textId="77777777" w:rsidR="009502DA" w:rsidRP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BRANCH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Btel_no</w:t>
      </w:r>
      <w:proofErr w:type="spellEnd"/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BRANCH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</w:p>
    <w:p w14:paraId="7A680CCC" w14:textId="77777777" w:rsidR="009502DA" w:rsidRP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502D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14:paraId="30F94334" w14:textId="576AAC49" w:rsidR="00053056" w:rsidRPr="009502DA" w:rsidRDefault="009502DA" w:rsidP="00053056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lastRenderedPageBreak/>
        <w:drawing>
          <wp:inline distT="0" distB="0" distL="0" distR="0" wp14:anchorId="2C41F9BB" wp14:editId="27FAB125">
            <wp:extent cx="2790825" cy="6572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5E20" w14:textId="7C2D5637" w:rsidR="00FE202D" w:rsidRPr="009502DA" w:rsidRDefault="00FE202D" w:rsidP="009502DA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</w:rPr>
      </w:pPr>
      <w:r w:rsidRPr="009502DA">
        <w:rPr>
          <w:szCs w:val="28"/>
        </w:rPr>
        <w:t xml:space="preserve">Дата последнего оформления покупки квартиры до </w:t>
      </w:r>
      <w:r w:rsidR="00C206E5">
        <w:rPr>
          <w:szCs w:val="28"/>
        </w:rPr>
        <w:t>14 марта 2020</w:t>
      </w:r>
      <w:r w:rsidRPr="009502DA">
        <w:rPr>
          <w:szCs w:val="28"/>
        </w:rPr>
        <w:t xml:space="preserve"> года;</w:t>
      </w:r>
    </w:p>
    <w:p w14:paraId="33F09827" w14:textId="725187A5" w:rsidR="009502DA" w:rsidRDefault="009502DA" w:rsidP="009502DA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</w:rPr>
      </w:pPr>
    </w:p>
    <w:p w14:paraId="192107D7" w14:textId="77777777" w:rsidR="00C206E5" w:rsidRPr="00C206E5" w:rsidRDefault="00C206E5" w:rsidP="00C206E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206E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206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206E5">
        <w:rPr>
          <w:rFonts w:ascii="Consolas" w:hAnsi="Consolas" w:cs="Consolas"/>
          <w:sz w:val="19"/>
          <w:szCs w:val="19"/>
          <w:lang w:val="en-US"/>
        </w:rPr>
        <w:t>Date_Contract</w:t>
      </w:r>
      <w:proofErr w:type="spellEnd"/>
      <w:r w:rsidRPr="00C206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6E5">
        <w:rPr>
          <w:rFonts w:ascii="Consolas" w:hAnsi="Consolas" w:cs="Consolas"/>
          <w:sz w:val="19"/>
          <w:szCs w:val="19"/>
          <w:lang w:val="en-US"/>
        </w:rPr>
        <w:t>last_date</w:t>
      </w:r>
      <w:proofErr w:type="spellEnd"/>
    </w:p>
    <w:p w14:paraId="23367A68" w14:textId="77777777" w:rsidR="00C206E5" w:rsidRPr="00C206E5" w:rsidRDefault="00C206E5" w:rsidP="00C206E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</w:p>
    <w:p w14:paraId="7C029D34" w14:textId="77777777" w:rsidR="00C206E5" w:rsidRPr="00C206E5" w:rsidRDefault="00C206E5" w:rsidP="00C206E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6E5">
        <w:rPr>
          <w:rFonts w:ascii="Consolas" w:hAnsi="Consolas" w:cs="Consolas"/>
          <w:sz w:val="19"/>
          <w:szCs w:val="19"/>
          <w:lang w:val="en-US"/>
        </w:rPr>
        <w:t>Date_Contract</w:t>
      </w:r>
      <w:proofErr w:type="spellEnd"/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6E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6E5">
        <w:rPr>
          <w:rFonts w:ascii="Consolas" w:hAnsi="Consolas" w:cs="Consolas"/>
          <w:color w:val="FF0000"/>
          <w:sz w:val="19"/>
          <w:szCs w:val="19"/>
          <w:lang w:val="en-US"/>
        </w:rPr>
        <w:t>'2020-03-14'</w:t>
      </w:r>
    </w:p>
    <w:p w14:paraId="3CCDB4F6" w14:textId="03EBE44F" w:rsidR="00C206E5" w:rsidRPr="00C206E5" w:rsidRDefault="00C206E5" w:rsidP="009502DA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0282BFCB" wp14:editId="4D48FBAC">
            <wp:extent cx="1981200" cy="809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D7AE" w14:textId="18A0D463" w:rsidR="00FE202D" w:rsidRPr="00C206E5" w:rsidRDefault="00FE202D" w:rsidP="00C206E5">
      <w:pPr>
        <w:pStyle w:val="affb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-1"/>
        <w:jc w:val="both"/>
        <w:rPr>
          <w:szCs w:val="28"/>
        </w:rPr>
      </w:pPr>
      <w:r w:rsidRPr="00C206E5">
        <w:rPr>
          <w:szCs w:val="28"/>
        </w:rPr>
        <w:t>Количество покупателей по городам с именем ‘Светлана’;</w:t>
      </w:r>
    </w:p>
    <w:p w14:paraId="55863C54" w14:textId="77777777" w:rsidR="00C206E5" w:rsidRPr="00C206E5" w:rsidRDefault="00C206E5" w:rsidP="00C206E5">
      <w:pPr>
        <w:pStyle w:val="affb"/>
        <w:rPr>
          <w:szCs w:val="28"/>
        </w:rPr>
      </w:pPr>
    </w:p>
    <w:p w14:paraId="49F9D566" w14:textId="77777777" w:rsidR="00C206E5" w:rsidRPr="00C206E5" w:rsidRDefault="00C206E5" w:rsidP="00C206E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206E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206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206E5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C206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6E5">
        <w:rPr>
          <w:rFonts w:ascii="Consolas" w:hAnsi="Consolas" w:cs="Consolas"/>
          <w:sz w:val="19"/>
          <w:szCs w:val="19"/>
          <w:lang w:val="en-US"/>
        </w:rPr>
        <w:t>svetlana_count</w:t>
      </w:r>
      <w:proofErr w:type="spellEnd"/>
      <w:r w:rsidRPr="00C206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City </w:t>
      </w:r>
    </w:p>
    <w:p w14:paraId="107C8399" w14:textId="77777777" w:rsidR="00C206E5" w:rsidRPr="00C206E5" w:rsidRDefault="00C206E5" w:rsidP="00C206E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BUYER</w:t>
      </w:r>
    </w:p>
    <w:p w14:paraId="13D13A62" w14:textId="77777777" w:rsidR="00C206E5" w:rsidRPr="00C206E5" w:rsidRDefault="00C206E5" w:rsidP="00C206E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6E5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6E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6E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Светлана</w:t>
      </w:r>
      <w:r w:rsidRPr="00C206E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CB9851C" w14:textId="77777777" w:rsidR="00C206E5" w:rsidRPr="00C206E5" w:rsidRDefault="00C206E5" w:rsidP="00C206E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City</w:t>
      </w:r>
    </w:p>
    <w:p w14:paraId="3868696A" w14:textId="65A3F014" w:rsidR="00C206E5" w:rsidRPr="00C206E5" w:rsidRDefault="00C206E5" w:rsidP="00C206E5">
      <w:pPr>
        <w:widowControl w:val="0"/>
        <w:autoSpaceDE w:val="0"/>
        <w:autoSpaceDN w:val="0"/>
        <w:spacing w:after="0" w:line="240" w:lineRule="auto"/>
        <w:ind w:right="-1"/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BFE06F2" wp14:editId="3B2DC323">
            <wp:extent cx="2209800" cy="933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F0D4" w14:textId="11DC41C1" w:rsidR="00FE202D" w:rsidRDefault="00FE202D" w:rsidP="00FE202D">
      <w:pPr>
        <w:spacing w:after="0" w:line="240" w:lineRule="auto"/>
        <w:ind w:left="709" w:firstLine="431"/>
        <w:jc w:val="both"/>
        <w:rPr>
          <w:szCs w:val="28"/>
        </w:rPr>
      </w:pPr>
      <w:r>
        <w:rPr>
          <w:szCs w:val="28"/>
          <w:lang w:bidi="ru-RU"/>
        </w:rPr>
        <w:t>2</w:t>
      </w:r>
      <w:r w:rsidR="00DF53C2" w:rsidRPr="00DF53C2">
        <w:rPr>
          <w:szCs w:val="28"/>
          <w:lang w:bidi="ru-RU"/>
        </w:rPr>
        <w:t>7</w:t>
      </w:r>
      <w:r w:rsidRPr="00BE4954">
        <w:rPr>
          <w:szCs w:val="28"/>
          <w:lang w:bidi="ru-RU"/>
        </w:rPr>
        <w:t xml:space="preserve">) </w:t>
      </w:r>
      <w:r w:rsidRPr="00BE4954">
        <w:rPr>
          <w:szCs w:val="28"/>
        </w:rPr>
        <w:t xml:space="preserve">Суммарная стоимость всех </w:t>
      </w:r>
      <w:r>
        <w:rPr>
          <w:szCs w:val="28"/>
        </w:rPr>
        <w:t>проданных объектов недвижимости</w:t>
      </w:r>
      <w:r w:rsidRPr="00BE4954">
        <w:rPr>
          <w:szCs w:val="28"/>
        </w:rPr>
        <w:t>;</w:t>
      </w:r>
    </w:p>
    <w:p w14:paraId="49D34295" w14:textId="48AE342E" w:rsidR="00E17D2B" w:rsidRDefault="00E17D2B" w:rsidP="00FE202D">
      <w:pPr>
        <w:spacing w:after="0" w:line="240" w:lineRule="auto"/>
        <w:ind w:left="709" w:firstLine="431"/>
        <w:jc w:val="both"/>
        <w:rPr>
          <w:szCs w:val="28"/>
        </w:rPr>
      </w:pPr>
    </w:p>
    <w:p w14:paraId="07628876" w14:textId="77777777" w:rsidR="00E17D2B" w:rsidRPr="00E17D2B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17D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17D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17D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17D2B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E17D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7D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D2B">
        <w:rPr>
          <w:rFonts w:ascii="Consolas" w:hAnsi="Consolas" w:cs="Consolas"/>
          <w:sz w:val="19"/>
          <w:szCs w:val="19"/>
          <w:lang w:val="en-US"/>
        </w:rPr>
        <w:t>total_sum</w:t>
      </w:r>
      <w:proofErr w:type="spellEnd"/>
    </w:p>
    <w:p w14:paraId="6A19CADD" w14:textId="77777777" w:rsidR="00E17D2B" w:rsidRPr="00E17D2B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17D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0510B764" w14:textId="77777777" w:rsidR="00361F59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17D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D2B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E17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D2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67D42781" w14:textId="77777777" w:rsidR="00361F59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17D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7D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D2B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E17D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A8882BB" w14:textId="6D58196C" w:rsidR="00E17D2B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17D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D2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17D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3082F6" w14:textId="77777777" w:rsidR="00E17D2B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E14B1AF" w14:textId="2F483233" w:rsidR="00E17D2B" w:rsidRPr="00E17D2B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070D2474" wp14:editId="2D716B8A">
            <wp:extent cx="1866900" cy="80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947C" w14:textId="31EF522B" w:rsidR="00FE202D" w:rsidRDefault="00FE202D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</w:rPr>
      </w:pPr>
      <w:r>
        <w:rPr>
          <w:szCs w:val="28"/>
          <w:lang w:bidi="ru-RU"/>
        </w:rPr>
        <w:t>2</w:t>
      </w:r>
      <w:r w:rsidR="00DF53C2" w:rsidRPr="00DF53C2">
        <w:rPr>
          <w:szCs w:val="28"/>
          <w:lang w:bidi="ru-RU"/>
        </w:rPr>
        <w:t>8</w:t>
      </w:r>
      <w:r>
        <w:rPr>
          <w:szCs w:val="28"/>
          <w:lang w:bidi="ru-RU"/>
        </w:rPr>
        <w:t xml:space="preserve">) </w:t>
      </w:r>
      <w:r w:rsidRPr="00EA136E">
        <w:rPr>
          <w:szCs w:val="28"/>
        </w:rPr>
        <w:t xml:space="preserve">Количество различных городов, содержащихся в таблице </w:t>
      </w:r>
      <w:r>
        <w:rPr>
          <w:szCs w:val="28"/>
          <w:lang w:val="en-US"/>
        </w:rPr>
        <w:t>Branch</w:t>
      </w:r>
      <w:r w:rsidRPr="00FE4CF0">
        <w:rPr>
          <w:szCs w:val="28"/>
        </w:rPr>
        <w:t>;</w:t>
      </w:r>
    </w:p>
    <w:p w14:paraId="03B4A77D" w14:textId="448A0C53" w:rsidR="00C206E5" w:rsidRDefault="00C206E5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</w:rPr>
      </w:pPr>
    </w:p>
    <w:p w14:paraId="47355217" w14:textId="77777777" w:rsidR="00C206E5" w:rsidRPr="00C206E5" w:rsidRDefault="00C206E5" w:rsidP="00C206E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206E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206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206E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6E5">
        <w:rPr>
          <w:rFonts w:ascii="Consolas" w:hAnsi="Consolas" w:cs="Consolas"/>
          <w:sz w:val="19"/>
          <w:szCs w:val="19"/>
          <w:lang w:val="en-US"/>
        </w:rPr>
        <w:t>city_number</w:t>
      </w:r>
      <w:proofErr w:type="spellEnd"/>
    </w:p>
    <w:p w14:paraId="7DA24DB2" w14:textId="77777777" w:rsidR="00361F59" w:rsidRDefault="00C206E5" w:rsidP="00C206E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</w:p>
    <w:p w14:paraId="44E018FC" w14:textId="77777777" w:rsidR="00361F59" w:rsidRDefault="00C206E5" w:rsidP="00C206E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206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City </w:t>
      </w:r>
    </w:p>
    <w:p w14:paraId="639B2388" w14:textId="568B9BAD" w:rsidR="00C206E5" w:rsidRDefault="00C206E5" w:rsidP="00C206E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206E5">
        <w:rPr>
          <w:rFonts w:ascii="Consolas" w:hAnsi="Consolas" w:cs="Consolas"/>
          <w:sz w:val="19"/>
          <w:szCs w:val="19"/>
          <w:lang w:val="en-US"/>
        </w:rPr>
        <w:t xml:space="preserve">BRANCH </w:t>
      </w:r>
      <w:r w:rsidRPr="00C206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6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06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6E5">
        <w:rPr>
          <w:rFonts w:ascii="Consolas" w:hAnsi="Consolas" w:cs="Consolas"/>
          <w:sz w:val="19"/>
          <w:szCs w:val="19"/>
          <w:lang w:val="en-US"/>
        </w:rPr>
        <w:t>distinct_branches</w:t>
      </w:r>
      <w:proofErr w:type="spellEnd"/>
    </w:p>
    <w:p w14:paraId="02F54B34" w14:textId="1752BEA5" w:rsidR="00C206E5" w:rsidRDefault="00C206E5" w:rsidP="00C206E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7F07A28B" w14:textId="5C3682E9" w:rsidR="00C206E5" w:rsidRPr="00C206E5" w:rsidRDefault="00C206E5" w:rsidP="00C206E5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lastRenderedPageBreak/>
        <w:drawing>
          <wp:inline distT="0" distB="0" distL="0" distR="0" wp14:anchorId="41832B65" wp14:editId="157817EF">
            <wp:extent cx="1600200" cy="809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3DFA" w14:textId="693FD778" w:rsidR="00FE202D" w:rsidRDefault="00FE202D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  <w:r>
        <w:rPr>
          <w:szCs w:val="28"/>
          <w:lang w:bidi="ru-RU"/>
        </w:rPr>
        <w:t>2</w:t>
      </w:r>
      <w:r w:rsidR="00DF53C2" w:rsidRPr="00DF53C2">
        <w:rPr>
          <w:szCs w:val="28"/>
          <w:lang w:bidi="ru-RU"/>
        </w:rPr>
        <w:t>9</w:t>
      </w:r>
      <w:r w:rsidRPr="00D7136F">
        <w:rPr>
          <w:szCs w:val="28"/>
          <w:lang w:bidi="ru-RU"/>
        </w:rPr>
        <w:t xml:space="preserve">) Определите количество объектов, находящихся в ведении каждого из сотрудников компании </w:t>
      </w:r>
      <w:r w:rsidRPr="00D7136F">
        <w:rPr>
          <w:szCs w:val="28"/>
          <w:lang w:val="en-US" w:bidi="ru-RU"/>
        </w:rPr>
        <w:t>c</w:t>
      </w:r>
      <w:r w:rsidRPr="00D7136F">
        <w:rPr>
          <w:szCs w:val="28"/>
          <w:lang w:bidi="ru-RU"/>
        </w:rPr>
        <w:t xml:space="preserve"> упорядочением отделений по убыванию</w:t>
      </w:r>
      <w:r w:rsidRPr="00AD31EF">
        <w:rPr>
          <w:szCs w:val="28"/>
          <w:lang w:bidi="ru-RU"/>
        </w:rPr>
        <w:t>;</w:t>
      </w:r>
    </w:p>
    <w:p w14:paraId="513A16B8" w14:textId="3C8681E9" w:rsidR="009502DA" w:rsidRDefault="009502DA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</w:p>
    <w:p w14:paraId="30ECC9D0" w14:textId="77777777" w:rsidR="009502DA" w:rsidRP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STAFF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STAFF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502D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count_staff</w:t>
      </w:r>
      <w:proofErr w:type="spellEnd"/>
    </w:p>
    <w:p w14:paraId="0706EF82" w14:textId="77777777" w:rsidR="009502DA" w:rsidRP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STAFF 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PROPERTY </w:t>
      </w:r>
    </w:p>
    <w:p w14:paraId="301EF185" w14:textId="77777777" w:rsidR="009502DA" w:rsidRP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STAFF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PROPERTY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</w:p>
    <w:p w14:paraId="2E244400" w14:textId="77777777" w:rsidR="009502DA" w:rsidRP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STAFF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STAFF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</w:p>
    <w:p w14:paraId="40516ED2" w14:textId="3F8916D9" w:rsid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2DA">
        <w:rPr>
          <w:rFonts w:ascii="Consolas" w:hAnsi="Consolas" w:cs="Consolas"/>
          <w:sz w:val="19"/>
          <w:szCs w:val="19"/>
          <w:lang w:val="en-US"/>
        </w:rPr>
        <w:t>STAFF</w:t>
      </w:r>
      <w:r w:rsidRPr="009502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2DA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9502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02DA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093E51A9" w14:textId="36CF772B" w:rsid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F32A529" w14:textId="6ADEAA3D" w:rsidR="009502DA" w:rsidRPr="009502DA" w:rsidRDefault="009502DA" w:rsidP="009502D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3053974B" wp14:editId="7ECAB2F7">
            <wp:extent cx="2390775" cy="18478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789D" w14:textId="0BA2509E" w:rsidR="00FE202D" w:rsidRDefault="00DF53C2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  <w:r w:rsidRPr="00DF53C2">
        <w:rPr>
          <w:szCs w:val="28"/>
          <w:lang w:bidi="ru-RU"/>
        </w:rPr>
        <w:t>30</w:t>
      </w:r>
      <w:r w:rsidR="00FE202D" w:rsidRPr="00AD31EF">
        <w:rPr>
          <w:szCs w:val="28"/>
          <w:lang w:bidi="ru-RU"/>
        </w:rPr>
        <w:t xml:space="preserve">) </w:t>
      </w:r>
      <w:r w:rsidR="00FE202D">
        <w:rPr>
          <w:szCs w:val="28"/>
          <w:lang w:bidi="ru-RU"/>
        </w:rPr>
        <w:t>Найти сотрудника с наибольшей суммарной стоимостью всех проданных квартир;</w:t>
      </w:r>
    </w:p>
    <w:p w14:paraId="6CFB6D6D" w14:textId="04A1D900" w:rsidR="00C206E5" w:rsidRDefault="00C206E5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</w:p>
    <w:p w14:paraId="78F4A409" w14:textId="77777777" w:rsidR="00BF6FB3" w:rsidRP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sum_table</w:t>
      </w:r>
      <w:proofErr w:type="spellEnd"/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C32B740" w14:textId="77777777" w:rsidR="00361F59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6FB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F6FB3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sum_price</w:t>
      </w:r>
      <w:proofErr w:type="spellEnd"/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5A4D79F" w14:textId="77777777" w:rsidR="00361F59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PROPERTY </w:t>
      </w:r>
    </w:p>
    <w:p w14:paraId="23580D1A" w14:textId="77777777" w:rsidR="00361F59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6FB3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PROPERTY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6FB3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C45E42E" w14:textId="03FB675B" w:rsid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EB8B76B" w14:textId="77777777" w:rsidR="00361F59" w:rsidRPr="00BF6FB3" w:rsidRDefault="00361F59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004F9CBF" w14:textId="77777777" w:rsidR="00BF6FB3" w:rsidRP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</w:p>
    <w:p w14:paraId="093CEB4F" w14:textId="77777777" w:rsidR="00BF6FB3" w:rsidRP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sum_table</w:t>
      </w:r>
      <w:proofErr w:type="spellEnd"/>
    </w:p>
    <w:p w14:paraId="011BF7B7" w14:textId="6F54BAD4" w:rsid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sum_table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6FB3">
        <w:rPr>
          <w:rFonts w:ascii="Consolas" w:hAnsi="Consolas" w:cs="Consolas"/>
          <w:sz w:val="19"/>
          <w:szCs w:val="19"/>
          <w:lang w:val="en-US"/>
        </w:rPr>
        <w:t>sum_price</w:t>
      </w:r>
      <w:proofErr w:type="spellEnd"/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sum_price</w:t>
      </w:r>
      <w:proofErr w:type="spellEnd"/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sum_table</w:t>
      </w:r>
      <w:proofErr w:type="spellEnd"/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903760" w14:textId="57A92821" w:rsid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77E3218" w14:textId="78EA6159" w:rsidR="00BF6FB3" w:rsidRP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 w:bidi="ru-RU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76B87138" wp14:editId="2424B210">
            <wp:extent cx="1571625" cy="847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DBE1" w14:textId="582F06A6" w:rsidR="00FE202D" w:rsidRDefault="00DF53C2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</w:rPr>
      </w:pPr>
      <w:r w:rsidRPr="00DF53C2">
        <w:rPr>
          <w:szCs w:val="28"/>
          <w:lang w:bidi="ru-RU"/>
        </w:rPr>
        <w:t>31</w:t>
      </w:r>
      <w:r w:rsidR="00FE202D">
        <w:rPr>
          <w:szCs w:val="28"/>
          <w:lang w:bidi="ru-RU"/>
        </w:rPr>
        <w:t xml:space="preserve">) Список сотрудников, </w:t>
      </w:r>
      <w:r w:rsidR="00FE202D" w:rsidRPr="00EA136E">
        <w:rPr>
          <w:szCs w:val="28"/>
        </w:rPr>
        <w:t>которые за заданный период</w:t>
      </w:r>
      <w:r w:rsidR="00FE202D">
        <w:rPr>
          <w:szCs w:val="28"/>
        </w:rPr>
        <w:t xml:space="preserve"> совершили больше одной сделки;</w:t>
      </w:r>
    </w:p>
    <w:p w14:paraId="1F1EE29A" w14:textId="7EE7EEAE" w:rsidR="00C206E5" w:rsidRDefault="00C206E5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</w:rPr>
      </w:pPr>
    </w:p>
    <w:p w14:paraId="1CE4FF73" w14:textId="77777777" w:rsidR="00361F59" w:rsidRP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1F59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</w:p>
    <w:p w14:paraId="06DBCF34" w14:textId="77777777" w:rsid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PROPERTY </w:t>
      </w:r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8289973" w14:textId="6F6167E6" w:rsidR="00361F59" w:rsidRP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1F59">
        <w:rPr>
          <w:rFonts w:ascii="Consolas" w:hAnsi="Consolas" w:cs="Consolas"/>
          <w:sz w:val="19"/>
          <w:szCs w:val="19"/>
          <w:lang w:val="en-US"/>
        </w:rPr>
        <w:t>PROPERTY</w:t>
      </w:r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1F59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1F59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68938CDE" w14:textId="77777777" w:rsidR="00361F59" w:rsidRP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1F59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</w:p>
    <w:p w14:paraId="7F901469" w14:textId="15DA2E34" w:rsid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61F5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14:paraId="6E2B2F6B" w14:textId="09C7145C" w:rsid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22BC8705" w14:textId="08363012" w:rsidR="00C206E5" w:rsidRP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47815149" wp14:editId="762AB6D8">
            <wp:extent cx="1485900" cy="714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0D19" w14:textId="35947D65" w:rsidR="00FE202D" w:rsidRDefault="00DF53C2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  <w:r w:rsidRPr="00DF53C2">
        <w:rPr>
          <w:szCs w:val="28"/>
          <w:lang w:bidi="ru-RU"/>
        </w:rPr>
        <w:t>32</w:t>
      </w:r>
      <w:r w:rsidR="00FE202D">
        <w:rPr>
          <w:szCs w:val="28"/>
          <w:lang w:bidi="ru-RU"/>
        </w:rPr>
        <w:t>)  Список сотрудников, которые не совершили ни одной сделки.</w:t>
      </w:r>
    </w:p>
    <w:p w14:paraId="1C9B5679" w14:textId="0E511E13" w:rsidR="00C206E5" w:rsidRDefault="00C206E5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</w:p>
    <w:p w14:paraId="13E4D973" w14:textId="77777777" w:rsidR="00361F59" w:rsidRP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1F59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</w:p>
    <w:p w14:paraId="4D76C779" w14:textId="77777777" w:rsidR="00361F59" w:rsidRP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STAFF</w:t>
      </w:r>
    </w:p>
    <w:p w14:paraId="60CF5DB9" w14:textId="77777777" w:rsidR="00361F59" w:rsidRP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1F59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3A7EBBB" w14:textId="77777777" w:rsid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1F59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AFD4F5B" w14:textId="77777777" w:rsid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PROPERTY </w:t>
      </w:r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E4B6A36" w14:textId="3C0B5D0B" w:rsid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1F59">
        <w:rPr>
          <w:rFonts w:ascii="Consolas" w:hAnsi="Consolas" w:cs="Consolas"/>
          <w:sz w:val="19"/>
          <w:szCs w:val="19"/>
          <w:lang w:val="en-US"/>
        </w:rPr>
        <w:t>PROPERTY</w:t>
      </w:r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1F59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1F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1F59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1F59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361F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2808FA" w14:textId="5CED3536" w:rsid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8FB88A1" w14:textId="04F99EB2" w:rsidR="00C206E5" w:rsidRPr="00361F59" w:rsidRDefault="00361F59" w:rsidP="00361F59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 w:bidi="ru-RU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24E746EA" wp14:editId="5A72E76E">
            <wp:extent cx="1543050" cy="1962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4110" w14:textId="44B57E80" w:rsidR="00FE202D" w:rsidRDefault="00DF53C2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  <w:r w:rsidRPr="00DF53C2">
        <w:rPr>
          <w:szCs w:val="28"/>
          <w:lang w:bidi="ru-RU"/>
        </w:rPr>
        <w:t>33</w:t>
      </w:r>
      <w:r w:rsidR="00FE202D">
        <w:rPr>
          <w:szCs w:val="28"/>
          <w:lang w:bidi="ru-RU"/>
        </w:rPr>
        <w:t>) Найти отдел, в котором наименьшая суммарная заработная плата.</w:t>
      </w:r>
    </w:p>
    <w:p w14:paraId="01C2D191" w14:textId="29EE4BB8" w:rsidR="00C206E5" w:rsidRDefault="00C206E5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</w:p>
    <w:p w14:paraId="676772E2" w14:textId="77777777" w:rsidR="00BF6FB3" w:rsidRP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sum_table</w:t>
      </w:r>
      <w:proofErr w:type="spellEnd"/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DC9B7A" w14:textId="77777777" w:rsidR="00361F59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6FB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F6FB3">
        <w:rPr>
          <w:rFonts w:ascii="Consolas" w:hAnsi="Consolas" w:cs="Consolas"/>
          <w:sz w:val="19"/>
          <w:szCs w:val="19"/>
          <w:lang w:val="en-US"/>
        </w:rPr>
        <w:t>Salary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sum_salary</w:t>
      </w:r>
      <w:proofErr w:type="spellEnd"/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FF18A2D" w14:textId="77777777" w:rsidR="00361F59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STAFF </w:t>
      </w:r>
    </w:p>
    <w:p w14:paraId="06AF2B3C" w14:textId="504ED2C3" w:rsid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AF86AB0" w14:textId="77777777" w:rsidR="00361F59" w:rsidRPr="00BF6FB3" w:rsidRDefault="00361F59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091A5C31" w14:textId="77777777" w:rsidR="00BF6FB3" w:rsidRP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</w:p>
    <w:p w14:paraId="534F6A8A" w14:textId="77777777" w:rsidR="00BF6FB3" w:rsidRP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sum_table</w:t>
      </w:r>
      <w:proofErr w:type="spellEnd"/>
    </w:p>
    <w:p w14:paraId="28B70674" w14:textId="6AC33BEE" w:rsid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sum_table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6FB3">
        <w:rPr>
          <w:rFonts w:ascii="Consolas" w:hAnsi="Consolas" w:cs="Consolas"/>
          <w:sz w:val="19"/>
          <w:szCs w:val="19"/>
          <w:lang w:val="en-US"/>
        </w:rPr>
        <w:t>sum_salary</w:t>
      </w:r>
      <w:proofErr w:type="spellEnd"/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sum_salary</w:t>
      </w:r>
      <w:proofErr w:type="spellEnd"/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6F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6F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6FB3">
        <w:rPr>
          <w:rFonts w:ascii="Consolas" w:hAnsi="Consolas" w:cs="Consolas"/>
          <w:sz w:val="19"/>
          <w:szCs w:val="19"/>
          <w:lang w:val="en-US"/>
        </w:rPr>
        <w:t>sum_table</w:t>
      </w:r>
      <w:proofErr w:type="spellEnd"/>
      <w:r w:rsidRPr="00BF6F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DF17B7" w14:textId="2F9DA3CB" w:rsid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5DB937C" w14:textId="545D5D9F" w:rsidR="00C206E5" w:rsidRPr="00BF6FB3" w:rsidRDefault="00BF6FB3" w:rsidP="00BF6FB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528649C7" wp14:editId="488E124C">
            <wp:extent cx="1628775" cy="809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6052" w14:textId="6E76A2D6" w:rsidR="00FE202D" w:rsidRDefault="00DF53C2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  <w:r w:rsidRPr="00DF53C2">
        <w:rPr>
          <w:szCs w:val="28"/>
          <w:lang w:bidi="ru-RU"/>
        </w:rPr>
        <w:t>34</w:t>
      </w:r>
      <w:r w:rsidR="00FE202D" w:rsidRPr="00724F67">
        <w:rPr>
          <w:szCs w:val="28"/>
          <w:lang w:bidi="ru-RU"/>
        </w:rPr>
        <w:t xml:space="preserve">) </w:t>
      </w:r>
      <w:r w:rsidR="00FE202D" w:rsidRPr="00EA136E">
        <w:rPr>
          <w:szCs w:val="28"/>
          <w:lang w:bidi="ru-RU"/>
        </w:rPr>
        <w:t>Выведите список сотрудников, за которыми не закреплен ни один из объектов недвижимости.</w:t>
      </w:r>
    </w:p>
    <w:p w14:paraId="5851D41E" w14:textId="50EF0BC0" w:rsidR="00595773" w:rsidRDefault="00595773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</w:p>
    <w:p w14:paraId="7DA29A77" w14:textId="620CBFA3" w:rsidR="00151AF2" w:rsidRDefault="00151AF2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</w:p>
    <w:p w14:paraId="1E20CC86" w14:textId="6B52F144" w:rsidR="00151AF2" w:rsidRDefault="00151AF2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</w:p>
    <w:p w14:paraId="67FEAD92" w14:textId="77777777" w:rsidR="00151AF2" w:rsidRDefault="00151AF2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</w:p>
    <w:p w14:paraId="5C607911" w14:textId="77777777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C116833" w14:textId="77777777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STAFF</w:t>
      </w:r>
    </w:p>
    <w:p w14:paraId="42D7635D" w14:textId="77777777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5773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883211E" w14:textId="77777777" w:rsidR="00361F59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szCs w:val="28"/>
          <w:lang w:val="en-US" w:bidi="ru-RU"/>
        </w:rPr>
        <w:drawing>
          <wp:anchor distT="0" distB="0" distL="114300" distR="114300" simplePos="0" relativeHeight="251659264" behindDoc="0" locked="0" layoutInCell="1" allowOverlap="1" wp14:anchorId="00B9ACDC" wp14:editId="76936C4E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6379210" cy="676275"/>
            <wp:effectExtent l="0" t="0" r="254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5773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C0BC3EB" w14:textId="2721D8B3" w:rsidR="00595773" w:rsidRPr="00B655BE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5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773">
        <w:rPr>
          <w:rFonts w:ascii="Consolas" w:hAnsi="Consolas" w:cs="Consolas"/>
          <w:sz w:val="19"/>
          <w:szCs w:val="19"/>
          <w:lang w:val="en-US"/>
        </w:rPr>
        <w:t>PROPERTY</w:t>
      </w:r>
      <w:r w:rsidRPr="00B655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A72100" w14:textId="2463A79E" w:rsidR="00FE202D" w:rsidRDefault="00FE202D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  <w:r>
        <w:rPr>
          <w:szCs w:val="28"/>
          <w:lang w:bidi="ru-RU"/>
        </w:rPr>
        <w:t>3</w:t>
      </w:r>
      <w:r w:rsidR="00DF53C2" w:rsidRPr="00DF53C2">
        <w:rPr>
          <w:szCs w:val="28"/>
          <w:lang w:bidi="ru-RU"/>
        </w:rPr>
        <w:t>5</w:t>
      </w:r>
      <w:r>
        <w:rPr>
          <w:szCs w:val="28"/>
          <w:lang w:bidi="ru-RU"/>
        </w:rPr>
        <w:t xml:space="preserve">) </w:t>
      </w:r>
      <w:r w:rsidRPr="00EA136E">
        <w:rPr>
          <w:szCs w:val="28"/>
          <w:lang w:bidi="ru-RU"/>
        </w:rPr>
        <w:t>Выв</w:t>
      </w:r>
      <w:r>
        <w:rPr>
          <w:szCs w:val="28"/>
          <w:lang w:bidi="ru-RU"/>
        </w:rPr>
        <w:t>едите</w:t>
      </w:r>
      <w:r w:rsidRPr="00EA136E">
        <w:rPr>
          <w:szCs w:val="28"/>
          <w:lang w:bidi="ru-RU"/>
        </w:rPr>
        <w:t xml:space="preserve"> спис</w:t>
      </w:r>
      <w:r>
        <w:rPr>
          <w:szCs w:val="28"/>
          <w:lang w:bidi="ru-RU"/>
        </w:rPr>
        <w:t>о</w:t>
      </w:r>
      <w:r w:rsidRPr="00EA136E">
        <w:rPr>
          <w:szCs w:val="28"/>
          <w:lang w:bidi="ru-RU"/>
        </w:rPr>
        <w:t>к трехкомнатных квартир, цена которых превышает среднюю цену</w:t>
      </w:r>
      <w:r w:rsidRPr="00724F67">
        <w:rPr>
          <w:szCs w:val="28"/>
          <w:lang w:bidi="ru-RU"/>
        </w:rPr>
        <w:t xml:space="preserve"> </w:t>
      </w:r>
      <w:r w:rsidRPr="00EA136E">
        <w:rPr>
          <w:szCs w:val="28"/>
          <w:lang w:bidi="ru-RU"/>
        </w:rPr>
        <w:t>трехкомнатной</w:t>
      </w:r>
      <w:r w:rsidRPr="00724F67">
        <w:rPr>
          <w:szCs w:val="28"/>
          <w:lang w:bidi="ru-RU"/>
        </w:rPr>
        <w:t xml:space="preserve"> </w:t>
      </w:r>
      <w:r w:rsidRPr="00EA136E">
        <w:rPr>
          <w:szCs w:val="28"/>
          <w:lang w:bidi="ru-RU"/>
        </w:rPr>
        <w:t>квартиры</w:t>
      </w:r>
      <w:r w:rsidR="00595773" w:rsidRPr="00595773">
        <w:rPr>
          <w:szCs w:val="28"/>
          <w:lang w:bidi="ru-RU"/>
        </w:rPr>
        <w:t>;</w:t>
      </w:r>
    </w:p>
    <w:p w14:paraId="1E222068" w14:textId="1E41FE9D" w:rsidR="00595773" w:rsidRDefault="00595773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</w:p>
    <w:p w14:paraId="2BD7ED57" w14:textId="77777777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Street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House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Flat </w:t>
      </w:r>
    </w:p>
    <w:p w14:paraId="15B8FD6C" w14:textId="77777777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74DED167" w14:textId="77777777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Rooms 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5773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3144CF6" w14:textId="77777777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95773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95773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CD94C9C" w14:textId="77777777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PROPERTY </w:t>
      </w:r>
    </w:p>
    <w:p w14:paraId="64D195CA" w14:textId="643D3183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szCs w:val="28"/>
          <w:lang w:bidi="ru-RU"/>
        </w:rPr>
        <w:drawing>
          <wp:anchor distT="0" distB="0" distL="114300" distR="114300" simplePos="0" relativeHeight="251660288" behindDoc="0" locked="0" layoutInCell="1" allowOverlap="1" wp14:anchorId="6C0586A8" wp14:editId="4DEDD58A">
            <wp:simplePos x="0" y="0"/>
            <wp:positionH relativeFrom="column">
              <wp:posOffset>22860</wp:posOffset>
            </wp:positionH>
            <wp:positionV relativeFrom="paragraph">
              <wp:posOffset>243840</wp:posOffset>
            </wp:positionV>
            <wp:extent cx="2505075" cy="9715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A9D68B" w14:textId="1AA15B17" w:rsidR="00FE202D" w:rsidRDefault="00FE202D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  <w:r w:rsidRPr="00724F67">
        <w:rPr>
          <w:szCs w:val="28"/>
          <w:lang w:bidi="ru-RU"/>
        </w:rPr>
        <w:t>3</w:t>
      </w:r>
      <w:r w:rsidR="00DF53C2" w:rsidRPr="00DF53C2">
        <w:rPr>
          <w:szCs w:val="28"/>
          <w:lang w:bidi="ru-RU"/>
        </w:rPr>
        <w:t>6</w:t>
      </w:r>
      <w:r w:rsidRPr="00724F67">
        <w:rPr>
          <w:szCs w:val="28"/>
          <w:lang w:bidi="ru-RU"/>
        </w:rPr>
        <w:t xml:space="preserve">) </w:t>
      </w:r>
      <w:r w:rsidRPr="00EA136E">
        <w:rPr>
          <w:szCs w:val="28"/>
          <w:lang w:bidi="ru-RU"/>
        </w:rPr>
        <w:t>Выведите список владельцев собственности, чьи объекты был</w:t>
      </w:r>
      <w:r>
        <w:rPr>
          <w:szCs w:val="28"/>
          <w:lang w:bidi="ru-RU"/>
        </w:rPr>
        <w:t>и осмотрены в определенный день;</w:t>
      </w:r>
    </w:p>
    <w:p w14:paraId="3B30356E" w14:textId="0A17DE8C" w:rsidR="00595773" w:rsidRDefault="00595773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</w:p>
    <w:p w14:paraId="66D62834" w14:textId="77777777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773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5773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5773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</w:p>
    <w:p w14:paraId="40D14C80" w14:textId="77777777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38709CC6" w14:textId="77777777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5773">
        <w:rPr>
          <w:rFonts w:ascii="Consolas" w:hAnsi="Consolas" w:cs="Consolas"/>
          <w:sz w:val="19"/>
          <w:szCs w:val="19"/>
          <w:lang w:val="en-US"/>
        </w:rPr>
        <w:t>PROPERTY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773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773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</w:p>
    <w:p w14:paraId="533B1C57" w14:textId="77777777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5773">
        <w:rPr>
          <w:rFonts w:ascii="Consolas" w:hAnsi="Consolas" w:cs="Consolas"/>
          <w:sz w:val="19"/>
          <w:szCs w:val="19"/>
          <w:lang w:val="en-US"/>
        </w:rPr>
        <w:t>PROPERTY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773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425D867" w14:textId="77777777" w:rsid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5773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CD5A707" w14:textId="77777777" w:rsid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VIEWING </w:t>
      </w:r>
    </w:p>
    <w:p w14:paraId="1DBB093A" w14:textId="0AEBA2EA" w:rsid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957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5773">
        <w:rPr>
          <w:rFonts w:ascii="Consolas" w:hAnsi="Consolas" w:cs="Consolas"/>
          <w:sz w:val="19"/>
          <w:szCs w:val="19"/>
          <w:lang w:val="en-US"/>
        </w:rPr>
        <w:t>Date_View</w:t>
      </w:r>
      <w:proofErr w:type="spellEnd"/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57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773">
        <w:rPr>
          <w:rFonts w:ascii="Consolas" w:hAnsi="Consolas" w:cs="Consolas"/>
          <w:color w:val="FF0000"/>
          <w:sz w:val="19"/>
          <w:szCs w:val="19"/>
          <w:lang w:val="en-US"/>
        </w:rPr>
        <w:t>'2019-01-25'</w:t>
      </w:r>
      <w:r w:rsidRPr="005957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5CF524" w14:textId="3B35484F" w:rsid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0C16172" w14:textId="318B0158" w:rsidR="00595773" w:rsidRPr="00595773" w:rsidRDefault="00595773" w:rsidP="00595773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04B09957" wp14:editId="0A59E292">
            <wp:extent cx="207645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484B" w14:textId="61E42A6C" w:rsidR="00FE202D" w:rsidRDefault="00FE202D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  <w:r>
        <w:rPr>
          <w:szCs w:val="28"/>
          <w:lang w:bidi="ru-RU"/>
        </w:rPr>
        <w:t>3</w:t>
      </w:r>
      <w:r w:rsidR="00DF53C2" w:rsidRPr="00DF53C2">
        <w:rPr>
          <w:szCs w:val="28"/>
          <w:lang w:bidi="ru-RU"/>
        </w:rPr>
        <w:t>7</w:t>
      </w:r>
      <w:r>
        <w:rPr>
          <w:szCs w:val="28"/>
          <w:lang w:bidi="ru-RU"/>
        </w:rPr>
        <w:t xml:space="preserve">) </w:t>
      </w:r>
      <w:r w:rsidRPr="00EA136E">
        <w:rPr>
          <w:szCs w:val="28"/>
          <w:lang w:bidi="ru-RU"/>
        </w:rPr>
        <w:t>Выведите список объектов собственности, которые были осмотрены покупателями (присутствуют в таблице VIEWING)</w:t>
      </w:r>
      <w:r>
        <w:rPr>
          <w:szCs w:val="28"/>
          <w:lang w:bidi="ru-RU"/>
        </w:rPr>
        <w:t>;</w:t>
      </w:r>
    </w:p>
    <w:p w14:paraId="093C4E26" w14:textId="698EC445" w:rsidR="00E36928" w:rsidRDefault="00E36928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</w:p>
    <w:p w14:paraId="0BF20281" w14:textId="77777777" w:rsidR="00E36928" w:rsidRPr="00E36928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369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692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Street</w:t>
      </w: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House</w:t>
      </w: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Flat</w:t>
      </w:r>
    </w:p>
    <w:p w14:paraId="5E56C6AF" w14:textId="77777777" w:rsidR="00E36928" w:rsidRPr="00E36928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369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PROPERTY </w:t>
      </w:r>
    </w:p>
    <w:p w14:paraId="74E5B6A4" w14:textId="77777777" w:rsidR="00361F59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692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6928">
        <w:rPr>
          <w:rFonts w:ascii="Consolas" w:hAnsi="Consolas" w:cs="Consolas"/>
          <w:sz w:val="19"/>
          <w:szCs w:val="19"/>
          <w:lang w:val="en-US"/>
        </w:rPr>
        <w:t>PROPERTY</w:t>
      </w: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692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E369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369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690A9A4" w14:textId="77777777" w:rsidR="00361F59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69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692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E3692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2110DC7" w14:textId="2B9CB9CD" w:rsidR="00E36928" w:rsidRPr="00E36928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369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VIEWING</w:t>
      </w: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1D21F2" w14:textId="28AC3820" w:rsidR="00E36928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250C7B50" w14:textId="059036EA" w:rsidR="00E36928" w:rsidRPr="00E36928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lastRenderedPageBreak/>
        <w:drawing>
          <wp:inline distT="0" distB="0" distL="0" distR="0" wp14:anchorId="1D123F4A" wp14:editId="11C10EA9">
            <wp:extent cx="316230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4F1F" w14:textId="08975AFF" w:rsidR="00FE202D" w:rsidRDefault="00FE202D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  <w:r>
        <w:rPr>
          <w:szCs w:val="28"/>
          <w:lang w:bidi="ru-RU"/>
        </w:rPr>
        <w:t>3</w:t>
      </w:r>
      <w:r w:rsidR="00DF53C2" w:rsidRPr="00DF53C2">
        <w:rPr>
          <w:szCs w:val="28"/>
          <w:lang w:bidi="ru-RU"/>
        </w:rPr>
        <w:t>8</w:t>
      </w:r>
      <w:r>
        <w:rPr>
          <w:szCs w:val="28"/>
          <w:lang w:bidi="ru-RU"/>
        </w:rPr>
        <w:t xml:space="preserve">) </w:t>
      </w:r>
      <w:r w:rsidRPr="00EA136E">
        <w:rPr>
          <w:szCs w:val="28"/>
          <w:lang w:bidi="ru-RU"/>
        </w:rPr>
        <w:t>Найдите всех сотрудников, чья заработная плата выше заработной платы любого из сотрудников отделения компании под номером 3</w:t>
      </w:r>
      <w:r>
        <w:rPr>
          <w:szCs w:val="28"/>
          <w:lang w:bidi="ru-RU"/>
        </w:rPr>
        <w:t>;</w:t>
      </w:r>
    </w:p>
    <w:p w14:paraId="318A8DA7" w14:textId="2B690F2B" w:rsidR="00E36928" w:rsidRDefault="00E36928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</w:p>
    <w:p w14:paraId="1A437FDA" w14:textId="77777777" w:rsidR="00E36928" w:rsidRPr="00E36928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369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6928">
        <w:rPr>
          <w:rFonts w:ascii="Consolas" w:hAnsi="Consolas" w:cs="Consolas"/>
          <w:sz w:val="19"/>
          <w:szCs w:val="19"/>
          <w:lang w:val="en-US"/>
        </w:rPr>
        <w:t>STAFF</w:t>
      </w: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6928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6928">
        <w:rPr>
          <w:rFonts w:ascii="Consolas" w:hAnsi="Consolas" w:cs="Consolas"/>
          <w:sz w:val="19"/>
          <w:szCs w:val="19"/>
          <w:lang w:val="en-US"/>
        </w:rPr>
        <w:t>STAFF</w:t>
      </w: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6928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</w:p>
    <w:p w14:paraId="2A8C98FA" w14:textId="77777777" w:rsidR="00E36928" w:rsidRPr="00E36928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369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STAFF</w:t>
      </w:r>
    </w:p>
    <w:p w14:paraId="6ED56CEF" w14:textId="77777777" w:rsidR="00E36928" w:rsidRPr="00E36928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3692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6928">
        <w:rPr>
          <w:rFonts w:ascii="Consolas" w:hAnsi="Consolas" w:cs="Consolas"/>
          <w:sz w:val="19"/>
          <w:szCs w:val="19"/>
          <w:lang w:val="en-US"/>
        </w:rPr>
        <w:t>STAFF</w:t>
      </w: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6928">
        <w:rPr>
          <w:rFonts w:ascii="Consolas" w:hAnsi="Consolas" w:cs="Consolas"/>
          <w:sz w:val="19"/>
          <w:szCs w:val="19"/>
          <w:lang w:val="en-US"/>
        </w:rPr>
        <w:t>Salary</w:t>
      </w:r>
      <w:proofErr w:type="spellEnd"/>
      <w:r w:rsidRPr="00E369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CC0FCEC" w14:textId="77777777" w:rsidR="00E36928" w:rsidRPr="00E36928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69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Salary </w:t>
      </w:r>
    </w:p>
    <w:p w14:paraId="62B39305" w14:textId="77777777" w:rsidR="00E36928" w:rsidRPr="00E36928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369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STAFF </w:t>
      </w:r>
    </w:p>
    <w:p w14:paraId="1E1C03E1" w14:textId="37F87480" w:rsidR="00E36928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3692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6928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E369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692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E369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9A2226" w14:textId="77777777" w:rsidR="00E36928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877B3BE" w14:textId="211CE8DE" w:rsidR="00E36928" w:rsidRPr="00E36928" w:rsidRDefault="00E36928" w:rsidP="00E3692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6B760A79" wp14:editId="19BFECF1">
            <wp:extent cx="152400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24FE" w14:textId="26D94AB3" w:rsidR="00FE202D" w:rsidRDefault="00FE202D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  <w:r>
        <w:rPr>
          <w:szCs w:val="28"/>
          <w:lang w:bidi="ru-RU"/>
        </w:rPr>
        <w:t>3</w:t>
      </w:r>
      <w:r w:rsidR="00DF53C2" w:rsidRPr="00DF53C2">
        <w:rPr>
          <w:szCs w:val="28"/>
          <w:lang w:bidi="ru-RU"/>
        </w:rPr>
        <w:t>9</w:t>
      </w:r>
      <w:r>
        <w:rPr>
          <w:szCs w:val="28"/>
          <w:lang w:bidi="ru-RU"/>
        </w:rPr>
        <w:t xml:space="preserve">) </w:t>
      </w:r>
      <w:r w:rsidRPr="00EA136E">
        <w:rPr>
          <w:szCs w:val="28"/>
          <w:lang w:bidi="ru-RU"/>
        </w:rPr>
        <w:t>Выведите данные об объектах собственности из таблицы PROPERTY только в том случае, если хотя бы один из них был осмотрен покупателями, и было получено согласие на приобретение</w:t>
      </w:r>
      <w:r>
        <w:rPr>
          <w:szCs w:val="28"/>
          <w:lang w:bidi="ru-RU"/>
        </w:rPr>
        <w:t>;</w:t>
      </w:r>
    </w:p>
    <w:p w14:paraId="18FEA8A5" w14:textId="7C987351" w:rsidR="00E17D2B" w:rsidRDefault="00E17D2B" w:rsidP="00FE202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szCs w:val="28"/>
          <w:lang w:bidi="ru-RU"/>
        </w:rPr>
      </w:pPr>
    </w:p>
    <w:p w14:paraId="3024F5FB" w14:textId="77777777" w:rsidR="00E17D2B" w:rsidRPr="00E17D2B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17D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D2B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E17D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E17D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Street</w:t>
      </w:r>
      <w:r w:rsidRPr="00E17D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House</w:t>
      </w:r>
      <w:r w:rsidRPr="00E17D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Flat</w:t>
      </w:r>
    </w:p>
    <w:p w14:paraId="14FD6A50" w14:textId="77777777" w:rsidR="00E17D2B" w:rsidRPr="00E17D2B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17D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406B4DFC" w14:textId="77777777" w:rsidR="00361F59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17D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D2B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E17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D2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3DEB10E3" w14:textId="77777777" w:rsidR="00361F59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17D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7D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D2B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E17D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A6121C4" w14:textId="77777777" w:rsidR="00361F59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17D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VIEWING </w:t>
      </w:r>
    </w:p>
    <w:p w14:paraId="58E44784" w14:textId="7DF3BB30" w:rsidR="00E17D2B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17D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Comments </w:t>
      </w:r>
      <w:r w:rsidRPr="00E17D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7D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D2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согласен</w:t>
      </w:r>
      <w:r w:rsidRPr="00E17D2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17D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922A6AE" w14:textId="08660B33" w:rsidR="00E17D2B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F8CDF29" w14:textId="72C8867C" w:rsidR="00E17D2B" w:rsidRPr="00E17D2B" w:rsidRDefault="00E17D2B" w:rsidP="00E17D2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5F743F57" wp14:editId="2A1835A3">
            <wp:extent cx="319087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D7C0" w14:textId="0CFD0D12" w:rsidR="00FE202D" w:rsidRDefault="00DF53C2" w:rsidP="00FE202D">
      <w:pPr>
        <w:spacing w:after="0" w:line="240" w:lineRule="auto"/>
        <w:ind w:firstLine="709"/>
        <w:jc w:val="both"/>
        <w:rPr>
          <w:szCs w:val="28"/>
        </w:rPr>
      </w:pPr>
      <w:r w:rsidRPr="00DF53C2">
        <w:rPr>
          <w:szCs w:val="28"/>
        </w:rPr>
        <w:t>40</w:t>
      </w:r>
      <w:r w:rsidR="00FE202D">
        <w:rPr>
          <w:szCs w:val="28"/>
        </w:rPr>
        <w:t>) Повысить на 10% зарплату агентов, продавших не менее одной квартиры.</w:t>
      </w:r>
    </w:p>
    <w:p w14:paraId="211C65AF" w14:textId="30559B39" w:rsidR="0055292F" w:rsidRDefault="0055292F" w:rsidP="00FE202D">
      <w:pPr>
        <w:spacing w:after="0" w:line="240" w:lineRule="auto"/>
        <w:ind w:firstLine="709"/>
        <w:jc w:val="both"/>
        <w:rPr>
          <w:szCs w:val="28"/>
        </w:rPr>
      </w:pPr>
    </w:p>
    <w:p w14:paraId="5F30A3BC" w14:textId="68064ED1" w:rsidR="00151AF2" w:rsidRDefault="00151AF2" w:rsidP="00FE202D">
      <w:pPr>
        <w:spacing w:after="0" w:line="240" w:lineRule="auto"/>
        <w:ind w:firstLine="709"/>
        <w:jc w:val="both"/>
        <w:rPr>
          <w:szCs w:val="28"/>
        </w:rPr>
      </w:pPr>
    </w:p>
    <w:p w14:paraId="550A9ADD" w14:textId="12E4028E" w:rsidR="00151AF2" w:rsidRDefault="00151AF2" w:rsidP="00FE202D">
      <w:pPr>
        <w:spacing w:after="0" w:line="240" w:lineRule="auto"/>
        <w:ind w:firstLine="709"/>
        <w:jc w:val="both"/>
        <w:rPr>
          <w:szCs w:val="28"/>
        </w:rPr>
      </w:pPr>
    </w:p>
    <w:p w14:paraId="5042B523" w14:textId="77777777" w:rsidR="00151AF2" w:rsidRDefault="00151AF2" w:rsidP="00FE202D">
      <w:pPr>
        <w:spacing w:after="0" w:line="240" w:lineRule="auto"/>
        <w:ind w:firstLine="709"/>
        <w:jc w:val="both"/>
        <w:rPr>
          <w:szCs w:val="28"/>
        </w:rPr>
      </w:pPr>
    </w:p>
    <w:p w14:paraId="46991EDB" w14:textId="77777777" w:rsidR="00151E60" w:rsidRP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51E6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STAFF</w:t>
      </w:r>
    </w:p>
    <w:p w14:paraId="7B41A03B" w14:textId="77777777" w:rsidR="00151E60" w:rsidRP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0.1</w:t>
      </w:r>
    </w:p>
    <w:p w14:paraId="7929EBAA" w14:textId="77777777" w:rsidR="00080DDB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51E60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1FACEE1F" w14:textId="5F487128" w:rsidR="00151E60" w:rsidRP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51E60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</w:p>
    <w:p w14:paraId="4837EA50" w14:textId="77777777" w:rsidR="00151E60" w:rsidRP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PROPERTY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</w:p>
    <w:p w14:paraId="2424CABE" w14:textId="77777777" w:rsidR="00151E60" w:rsidRP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51E60">
        <w:rPr>
          <w:rFonts w:ascii="Consolas" w:hAnsi="Consolas" w:cs="Consolas"/>
          <w:sz w:val="19"/>
          <w:szCs w:val="19"/>
          <w:lang w:val="en-US"/>
        </w:rPr>
        <w:t>PROPERTY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1E60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1E60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3282A009" w14:textId="77777777" w:rsidR="00151E60" w:rsidRP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51E60">
        <w:rPr>
          <w:rFonts w:ascii="Consolas" w:hAnsi="Consolas" w:cs="Consolas"/>
          <w:sz w:val="19"/>
          <w:szCs w:val="19"/>
          <w:lang w:val="en-US"/>
        </w:rPr>
        <w:t>PROPERTY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1E60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</w:p>
    <w:p w14:paraId="584237E9" w14:textId="77777777" w:rsidR="00151E60" w:rsidRP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51E6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67B9C9" w14:textId="77777777" w:rsidR="00151E60" w:rsidRP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494F538C" w14:textId="77777777" w:rsid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34501B2" w14:textId="2B8C2550" w:rsid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STAFF</w:t>
      </w:r>
    </w:p>
    <w:p w14:paraId="3A803AAD" w14:textId="3A7A576A" w:rsid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027861B1" w14:textId="3EDA18F0" w:rsidR="00080DDB" w:rsidRDefault="00080DDB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756A4F17" wp14:editId="74F38FA1">
            <wp:extent cx="6372225" cy="13620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B26B" w14:textId="6638E6E6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4</w:t>
      </w:r>
      <w:r w:rsidR="00DF53C2" w:rsidRPr="00DF53C2">
        <w:rPr>
          <w:szCs w:val="28"/>
        </w:rPr>
        <w:t>1</w:t>
      </w:r>
      <w:r>
        <w:rPr>
          <w:szCs w:val="28"/>
        </w:rPr>
        <w:t>) С помощью команды UPDATE уменьшить на 10% цены однокомнатных квартир, которые не были проданы в течение года с момента регистрации.</w:t>
      </w:r>
    </w:p>
    <w:p w14:paraId="2FFEEAB6" w14:textId="77777777" w:rsidR="00A15EE1" w:rsidRDefault="00A15EE1" w:rsidP="00FE202D">
      <w:pPr>
        <w:spacing w:after="0" w:line="240" w:lineRule="auto"/>
        <w:ind w:firstLine="709"/>
        <w:jc w:val="both"/>
        <w:rPr>
          <w:szCs w:val="28"/>
        </w:rPr>
      </w:pPr>
    </w:p>
    <w:p w14:paraId="64E49E94" w14:textId="77777777" w:rsidR="00A15EE1" w:rsidRPr="00A15EE1" w:rsidRDefault="00A15EE1" w:rsidP="00A15EE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EE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15EE1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31A4891B" w14:textId="77777777" w:rsidR="00A15EE1" w:rsidRPr="00A15EE1" w:rsidRDefault="00A15EE1" w:rsidP="00A15EE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5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EE1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A15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E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5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EE1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A15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EE1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A15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EE1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A15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EE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15EE1">
        <w:rPr>
          <w:rFonts w:ascii="Consolas" w:hAnsi="Consolas" w:cs="Consolas"/>
          <w:sz w:val="19"/>
          <w:szCs w:val="19"/>
          <w:lang w:val="en-US"/>
        </w:rPr>
        <w:t xml:space="preserve"> 0.1</w:t>
      </w:r>
    </w:p>
    <w:p w14:paraId="102C9585" w14:textId="77777777" w:rsidR="00A15EE1" w:rsidRPr="00A15EE1" w:rsidRDefault="00A15EE1" w:rsidP="00A15EE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EE1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A15E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15E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5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15EE1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A15E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15EE1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A15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5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EE1">
        <w:rPr>
          <w:rFonts w:ascii="Consolas" w:hAnsi="Consolas" w:cs="Consolas"/>
          <w:sz w:val="19"/>
          <w:szCs w:val="19"/>
          <w:lang w:val="en-US"/>
        </w:rPr>
        <w:t>Date_Registration</w:t>
      </w:r>
      <w:proofErr w:type="spellEnd"/>
      <w:r w:rsidRPr="00A15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5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EE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15EE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A15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E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5EE1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A15E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15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EE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15EE1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14:paraId="1970D873" w14:textId="77777777" w:rsidR="00A15EE1" w:rsidRPr="00A15EE1" w:rsidRDefault="00A15EE1" w:rsidP="00A15EE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192C720C" w14:textId="77777777" w:rsidR="00A15EE1" w:rsidRDefault="00A15EE1" w:rsidP="00A15EE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91FE7A9" w14:textId="617F03D5" w:rsidR="00A15EE1" w:rsidRDefault="00A15EE1" w:rsidP="00A15EE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PROPERTY</w:t>
      </w:r>
    </w:p>
    <w:p w14:paraId="60C2F9AA" w14:textId="77777777" w:rsidR="00A15EE1" w:rsidRDefault="00A15EE1" w:rsidP="00A15EE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412D2225" w14:textId="7B83AB0C" w:rsidR="00080DDB" w:rsidRDefault="00080DDB" w:rsidP="00080DD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040C9B57" w14:textId="24E6BE50" w:rsidR="00FC4642" w:rsidRDefault="00080DDB" w:rsidP="00A15EE1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917329A" wp14:editId="596407BA">
            <wp:extent cx="6379210" cy="1313815"/>
            <wp:effectExtent l="0" t="0" r="2540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B29F" w14:textId="43192BE2" w:rsidR="00FE202D" w:rsidRDefault="00FE202D" w:rsidP="00FE202D">
      <w:pPr>
        <w:spacing w:after="0" w:line="240" w:lineRule="auto"/>
        <w:ind w:firstLine="709"/>
        <w:jc w:val="both"/>
        <w:rPr>
          <w:szCs w:val="28"/>
          <w:lang w:bidi="ru-RU"/>
        </w:rPr>
      </w:pPr>
      <w:r>
        <w:rPr>
          <w:szCs w:val="28"/>
        </w:rPr>
        <w:t>4</w:t>
      </w:r>
      <w:r w:rsidR="00DF53C2" w:rsidRPr="00DF53C2">
        <w:rPr>
          <w:szCs w:val="28"/>
        </w:rPr>
        <w:t>2</w:t>
      </w:r>
      <w:r>
        <w:rPr>
          <w:szCs w:val="28"/>
        </w:rPr>
        <w:t xml:space="preserve">) </w:t>
      </w:r>
      <w:r>
        <w:rPr>
          <w:szCs w:val="28"/>
          <w:lang w:bidi="ru-RU"/>
        </w:rPr>
        <w:t xml:space="preserve">Показать </w:t>
      </w:r>
      <w:r w:rsidRPr="00EA136E">
        <w:rPr>
          <w:szCs w:val="28"/>
          <w:lang w:bidi="ru-RU"/>
        </w:rPr>
        <w:t>список шифров владельцев собственности (</w:t>
      </w:r>
      <w:proofErr w:type="spellStart"/>
      <w:r w:rsidRPr="00EA136E">
        <w:rPr>
          <w:szCs w:val="28"/>
          <w:lang w:bidi="ru-RU"/>
        </w:rPr>
        <w:t>Owner_no</w:t>
      </w:r>
      <w:proofErr w:type="spellEnd"/>
      <w:r w:rsidRPr="00EA136E">
        <w:rPr>
          <w:szCs w:val="28"/>
          <w:lang w:bidi="ru-RU"/>
        </w:rPr>
        <w:t>), предлагающих несколько трехкомнатных квартир для продажи</w:t>
      </w:r>
      <w:r>
        <w:rPr>
          <w:szCs w:val="28"/>
          <w:lang w:bidi="ru-RU"/>
        </w:rPr>
        <w:t>.</w:t>
      </w:r>
    </w:p>
    <w:p w14:paraId="37B54901" w14:textId="77777777" w:rsidR="00BF02CA" w:rsidRDefault="00BF02CA" w:rsidP="00FE202D">
      <w:pPr>
        <w:spacing w:after="0" w:line="240" w:lineRule="auto"/>
        <w:ind w:firstLine="709"/>
        <w:jc w:val="both"/>
        <w:rPr>
          <w:szCs w:val="28"/>
          <w:lang w:bidi="ru-RU"/>
        </w:rPr>
      </w:pPr>
    </w:p>
    <w:p w14:paraId="590C3AF0" w14:textId="77777777" w:rsidR="00BF02CA" w:rsidRP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02C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02CA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</w:p>
    <w:p w14:paraId="453DE6D9" w14:textId="77777777" w:rsidR="00BF02CA" w:rsidRP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02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72CDEE9E" w14:textId="77777777" w:rsidR="00BF02CA" w:rsidRP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02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Rooms 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14:paraId="614810CB" w14:textId="77777777" w:rsidR="00BF02CA" w:rsidRP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02C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02C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02CA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</w:p>
    <w:p w14:paraId="24B91D14" w14:textId="0E2340EB" w:rsid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02CA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02C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14:paraId="797E3004" w14:textId="7904EF94" w:rsid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0D944F50" w14:textId="27544B5A" w:rsidR="00FC4642" w:rsidRP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lastRenderedPageBreak/>
        <w:drawing>
          <wp:inline distT="0" distB="0" distL="0" distR="0" wp14:anchorId="09087569" wp14:editId="045C8882">
            <wp:extent cx="1485900" cy="752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9264" w14:textId="5BACB467" w:rsidR="00FE202D" w:rsidRDefault="00FE202D" w:rsidP="00FE202D">
      <w:pPr>
        <w:spacing w:after="0" w:line="240" w:lineRule="auto"/>
        <w:ind w:firstLine="709"/>
        <w:jc w:val="both"/>
        <w:rPr>
          <w:szCs w:val="28"/>
          <w:lang w:bidi="ru-RU"/>
        </w:rPr>
      </w:pPr>
      <w:r>
        <w:rPr>
          <w:szCs w:val="28"/>
          <w:lang w:bidi="ru-RU"/>
        </w:rPr>
        <w:t>4</w:t>
      </w:r>
      <w:r w:rsidR="00BF02CA" w:rsidRPr="00BF02CA">
        <w:rPr>
          <w:szCs w:val="28"/>
          <w:lang w:bidi="ru-RU"/>
        </w:rPr>
        <w:t>3</w:t>
      </w:r>
      <w:r>
        <w:rPr>
          <w:szCs w:val="28"/>
          <w:lang w:bidi="ru-RU"/>
        </w:rPr>
        <w:t>) Вывести список владельцев объектов недвижимости, у которых адреса проживания и адрес объекта недвижимости совпадают. Использовать множественные операции.</w:t>
      </w:r>
    </w:p>
    <w:p w14:paraId="0B91AB9D" w14:textId="77777777" w:rsidR="002F4C88" w:rsidRDefault="002F4C88" w:rsidP="00FE202D">
      <w:pPr>
        <w:spacing w:after="0" w:line="240" w:lineRule="auto"/>
        <w:ind w:firstLine="709"/>
        <w:jc w:val="both"/>
        <w:rPr>
          <w:szCs w:val="28"/>
          <w:lang w:bidi="ru-RU"/>
        </w:rPr>
      </w:pPr>
    </w:p>
    <w:p w14:paraId="5F7347E0" w14:textId="77777777" w:rsidR="002F4C88" w:rsidRPr="002F4C88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F4C88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C88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C88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</w:p>
    <w:p w14:paraId="13E5E773" w14:textId="77777777" w:rsidR="002F4C88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1A5B42D7" w14:textId="77777777" w:rsidR="002F4C88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C88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sz w:val="19"/>
          <w:szCs w:val="19"/>
          <w:lang w:val="en-US"/>
        </w:rPr>
        <w:t>, Street, House, Flat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4995741" w14:textId="75ECD95A" w:rsidR="002F4C88" w:rsidRPr="002F4C88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 xml:space="preserve">intersect 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C88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sz w:val="19"/>
          <w:szCs w:val="19"/>
          <w:lang w:val="en-US"/>
        </w:rPr>
        <w:t>, Street, House, Flat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PROPERTY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s</w:t>
      </w:r>
    </w:p>
    <w:p w14:paraId="69B5549E" w14:textId="04DAEA3F" w:rsidR="002F4C88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F4C88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F4C88">
        <w:rPr>
          <w:rFonts w:ascii="Consolas" w:hAnsi="Consolas" w:cs="Consolas"/>
          <w:sz w:val="19"/>
          <w:szCs w:val="19"/>
          <w:lang w:val="en-US"/>
        </w:rPr>
        <w:t>s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F4C88">
        <w:rPr>
          <w:rFonts w:ascii="Consolas" w:hAnsi="Consolas" w:cs="Consolas"/>
          <w:sz w:val="19"/>
          <w:szCs w:val="19"/>
          <w:lang w:val="en-US"/>
        </w:rPr>
        <w:t>Owner</w:t>
      </w:r>
      <w:proofErr w:type="gramEnd"/>
      <w:r w:rsidRPr="002F4C88">
        <w:rPr>
          <w:rFonts w:ascii="Consolas" w:hAnsi="Consolas" w:cs="Consolas"/>
          <w:sz w:val="19"/>
          <w:szCs w:val="19"/>
          <w:lang w:val="en-US"/>
        </w:rPr>
        <w:t>_no</w:t>
      </w:r>
      <w:proofErr w:type="spellEnd"/>
    </w:p>
    <w:p w14:paraId="5D5919EC" w14:textId="3E4464ED" w:rsidR="002F4C88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45AD9A1D" w14:textId="3B723BBD" w:rsidR="00FC4642" w:rsidRPr="002F4C88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 w:bidi="ru-RU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41F2D010" wp14:editId="13B7225D">
            <wp:extent cx="2143125" cy="7239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FB84" w14:textId="5931B73D" w:rsidR="00FE202D" w:rsidRDefault="00FE202D" w:rsidP="00FE202D">
      <w:pPr>
        <w:spacing w:after="0" w:line="240" w:lineRule="auto"/>
        <w:ind w:firstLine="709"/>
        <w:jc w:val="both"/>
        <w:rPr>
          <w:szCs w:val="28"/>
          <w:lang w:bidi="ru-RU"/>
        </w:rPr>
      </w:pPr>
      <w:r>
        <w:rPr>
          <w:szCs w:val="28"/>
          <w:lang w:bidi="ru-RU"/>
        </w:rPr>
        <w:t>4</w:t>
      </w:r>
      <w:r w:rsidR="00BF02CA" w:rsidRPr="00BF02CA">
        <w:rPr>
          <w:szCs w:val="28"/>
          <w:lang w:bidi="ru-RU"/>
        </w:rPr>
        <w:t>4</w:t>
      </w:r>
      <w:r>
        <w:rPr>
          <w:szCs w:val="28"/>
          <w:lang w:bidi="ru-RU"/>
        </w:rPr>
        <w:t xml:space="preserve">) Вывести список владельцев объектов недвижимости, у которых адреса проживания и адрес объекта недвижимости не совпадают. Запрос написать 2-мя способами: использовать множественные операции, используя </w:t>
      </w:r>
      <w:r>
        <w:rPr>
          <w:szCs w:val="28"/>
          <w:lang w:val="en-US" w:bidi="ru-RU"/>
        </w:rPr>
        <w:t>Exist</w:t>
      </w:r>
      <w:r w:rsidRPr="008F2604">
        <w:rPr>
          <w:szCs w:val="28"/>
          <w:lang w:bidi="ru-RU"/>
        </w:rPr>
        <w:t>.</w:t>
      </w:r>
    </w:p>
    <w:p w14:paraId="634F7E64" w14:textId="77777777" w:rsidR="002F4C88" w:rsidRDefault="002F4C88" w:rsidP="00FE202D">
      <w:pPr>
        <w:spacing w:after="0" w:line="240" w:lineRule="auto"/>
        <w:ind w:firstLine="709"/>
        <w:jc w:val="both"/>
        <w:rPr>
          <w:szCs w:val="28"/>
          <w:lang w:bidi="ru-RU"/>
        </w:rPr>
      </w:pPr>
    </w:p>
    <w:p w14:paraId="4091A1D0" w14:textId="77777777" w:rsidR="002F4C88" w:rsidRPr="002F4C88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F4C88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C88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C88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</w:p>
    <w:p w14:paraId="2DF983D4" w14:textId="77777777" w:rsidR="002F4C88" w:rsidRPr="002F4C88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84318A2" w14:textId="77777777" w:rsidR="002F4C88" w:rsidRPr="002F4C88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C88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Street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House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Flat 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114D6AB" w14:textId="77777777" w:rsidR="002F4C88" w:rsidRPr="002F4C88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 xml:space="preserve">except 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C88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Street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House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Flat 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PROPERTY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s</w:t>
      </w:r>
    </w:p>
    <w:p w14:paraId="377C3377" w14:textId="7BB0BD5B" w:rsidR="002F4C88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C88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F4C88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F4C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F4C88">
        <w:rPr>
          <w:rFonts w:ascii="Consolas" w:hAnsi="Consolas" w:cs="Consolas"/>
          <w:sz w:val="19"/>
          <w:szCs w:val="19"/>
          <w:lang w:val="en-US"/>
        </w:rPr>
        <w:t>s</w:t>
      </w:r>
      <w:r w:rsidRPr="002F4C8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F4C88">
        <w:rPr>
          <w:rFonts w:ascii="Consolas" w:hAnsi="Consolas" w:cs="Consolas"/>
          <w:sz w:val="19"/>
          <w:szCs w:val="19"/>
          <w:lang w:val="en-US"/>
        </w:rPr>
        <w:t>Owner</w:t>
      </w:r>
      <w:proofErr w:type="gramEnd"/>
      <w:r w:rsidRPr="002F4C88">
        <w:rPr>
          <w:rFonts w:ascii="Consolas" w:hAnsi="Consolas" w:cs="Consolas"/>
          <w:sz w:val="19"/>
          <w:szCs w:val="19"/>
          <w:lang w:val="en-US"/>
        </w:rPr>
        <w:t>_no</w:t>
      </w:r>
      <w:proofErr w:type="spellEnd"/>
    </w:p>
    <w:p w14:paraId="465D5600" w14:textId="05B92747" w:rsidR="002F4C88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70B5F3E3" w14:textId="64B1FD2C" w:rsidR="00FC4642" w:rsidRDefault="002F4C88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1D32BD90" wp14:editId="6A6E5B32">
            <wp:extent cx="2495550" cy="21526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9805" w14:textId="77777777" w:rsidR="00614930" w:rsidRDefault="00614930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/>
        </w:rPr>
      </w:pPr>
    </w:p>
    <w:p w14:paraId="08D9FCA6" w14:textId="77777777" w:rsidR="00614930" w:rsidRPr="00614930" w:rsidRDefault="00614930" w:rsidP="0061493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6149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DBE3416" w14:textId="77777777" w:rsidR="00614930" w:rsidRPr="00614930" w:rsidRDefault="00614930" w:rsidP="0061493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6149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4930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o</w:t>
      </w:r>
    </w:p>
    <w:p w14:paraId="74E10A47" w14:textId="77777777" w:rsidR="00614930" w:rsidRPr="00614930" w:rsidRDefault="00614930" w:rsidP="0061493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6149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8544146" w14:textId="77777777" w:rsidR="00614930" w:rsidRPr="00614930" w:rsidRDefault="00614930" w:rsidP="0061493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49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3590175" w14:textId="77777777" w:rsidR="00614930" w:rsidRPr="00614930" w:rsidRDefault="00614930" w:rsidP="0061493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6149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PROPERTY p </w:t>
      </w:r>
    </w:p>
    <w:p w14:paraId="1899B60E" w14:textId="77777777" w:rsidR="00614930" w:rsidRPr="00614930" w:rsidRDefault="00614930" w:rsidP="0061493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6149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14930">
        <w:rPr>
          <w:rFonts w:ascii="Consolas" w:hAnsi="Consolas" w:cs="Consolas"/>
          <w:sz w:val="19"/>
          <w:szCs w:val="19"/>
          <w:lang w:val="en-US"/>
        </w:rPr>
        <w:t>p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4930">
        <w:rPr>
          <w:rFonts w:ascii="Consolas" w:hAnsi="Consolas" w:cs="Consolas"/>
          <w:sz w:val="19"/>
          <w:szCs w:val="19"/>
          <w:lang w:val="en-US"/>
        </w:rPr>
        <w:t>Owner</w:t>
      </w:r>
      <w:proofErr w:type="gramEnd"/>
      <w:r w:rsidRPr="00614930">
        <w:rPr>
          <w:rFonts w:ascii="Consolas" w:hAnsi="Consolas" w:cs="Consolas"/>
          <w:sz w:val="19"/>
          <w:szCs w:val="19"/>
          <w:lang w:val="en-US"/>
        </w:rPr>
        <w:t>_no</w:t>
      </w:r>
      <w:proofErr w:type="spellEnd"/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930">
        <w:rPr>
          <w:rFonts w:ascii="Consolas" w:hAnsi="Consolas" w:cs="Consolas"/>
          <w:sz w:val="19"/>
          <w:szCs w:val="19"/>
          <w:lang w:val="en-US"/>
        </w:rPr>
        <w:t>o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4930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</w:p>
    <w:p w14:paraId="5BE9F4AD" w14:textId="77777777" w:rsidR="00614930" w:rsidRPr="00614930" w:rsidRDefault="00614930" w:rsidP="0061493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14930">
        <w:rPr>
          <w:rFonts w:ascii="Consolas" w:hAnsi="Consolas" w:cs="Consolas"/>
          <w:sz w:val="19"/>
          <w:szCs w:val="19"/>
          <w:lang w:val="en-US"/>
        </w:rPr>
        <w:t>o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4930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  <w:proofErr w:type="gramEnd"/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930">
        <w:rPr>
          <w:rFonts w:ascii="Consolas" w:hAnsi="Consolas" w:cs="Consolas"/>
          <w:sz w:val="19"/>
          <w:szCs w:val="19"/>
          <w:lang w:val="en-US"/>
        </w:rPr>
        <w:t>p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4930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</w:p>
    <w:p w14:paraId="395C7687" w14:textId="77777777" w:rsidR="00614930" w:rsidRPr="00614930" w:rsidRDefault="00614930" w:rsidP="0061493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14930">
        <w:rPr>
          <w:rFonts w:ascii="Consolas" w:hAnsi="Consolas" w:cs="Consolas"/>
          <w:sz w:val="19"/>
          <w:szCs w:val="19"/>
          <w:lang w:val="en-US"/>
        </w:rPr>
        <w:t>o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4930">
        <w:rPr>
          <w:rFonts w:ascii="Consolas" w:hAnsi="Consolas" w:cs="Consolas"/>
          <w:sz w:val="19"/>
          <w:szCs w:val="19"/>
          <w:lang w:val="en-US"/>
        </w:rPr>
        <w:t>Street</w:t>
      </w:r>
      <w:proofErr w:type="spellEnd"/>
      <w:proofErr w:type="gramEnd"/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930">
        <w:rPr>
          <w:rFonts w:ascii="Consolas" w:hAnsi="Consolas" w:cs="Consolas"/>
          <w:sz w:val="19"/>
          <w:szCs w:val="19"/>
          <w:lang w:val="en-US"/>
        </w:rPr>
        <w:t>p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4930">
        <w:rPr>
          <w:rFonts w:ascii="Consolas" w:hAnsi="Consolas" w:cs="Consolas"/>
          <w:sz w:val="19"/>
          <w:szCs w:val="19"/>
          <w:lang w:val="en-US"/>
        </w:rPr>
        <w:t>Street</w:t>
      </w:r>
      <w:proofErr w:type="spellEnd"/>
    </w:p>
    <w:p w14:paraId="2B3BDF2D" w14:textId="77777777" w:rsidR="00614930" w:rsidRPr="00614930" w:rsidRDefault="00614930" w:rsidP="0061493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14930">
        <w:rPr>
          <w:rFonts w:ascii="Consolas" w:hAnsi="Consolas" w:cs="Consolas"/>
          <w:sz w:val="19"/>
          <w:szCs w:val="19"/>
          <w:lang w:val="en-US"/>
        </w:rPr>
        <w:t>o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4930">
        <w:rPr>
          <w:rFonts w:ascii="Consolas" w:hAnsi="Consolas" w:cs="Consolas"/>
          <w:sz w:val="19"/>
          <w:szCs w:val="19"/>
          <w:lang w:val="en-US"/>
        </w:rPr>
        <w:t>House</w:t>
      </w:r>
      <w:proofErr w:type="spellEnd"/>
      <w:proofErr w:type="gramEnd"/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930">
        <w:rPr>
          <w:rFonts w:ascii="Consolas" w:hAnsi="Consolas" w:cs="Consolas"/>
          <w:sz w:val="19"/>
          <w:szCs w:val="19"/>
          <w:lang w:val="en-US"/>
        </w:rPr>
        <w:t>p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4930">
        <w:rPr>
          <w:rFonts w:ascii="Consolas" w:hAnsi="Consolas" w:cs="Consolas"/>
          <w:sz w:val="19"/>
          <w:szCs w:val="19"/>
          <w:lang w:val="en-US"/>
        </w:rPr>
        <w:t>House</w:t>
      </w:r>
      <w:proofErr w:type="spellEnd"/>
    </w:p>
    <w:p w14:paraId="32ED9BCA" w14:textId="77777777" w:rsidR="00614930" w:rsidRPr="00614930" w:rsidRDefault="00614930" w:rsidP="0061493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14930">
        <w:rPr>
          <w:rFonts w:ascii="Consolas" w:hAnsi="Consolas" w:cs="Consolas"/>
          <w:sz w:val="19"/>
          <w:szCs w:val="19"/>
          <w:lang w:val="en-US"/>
        </w:rPr>
        <w:t>o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4930">
        <w:rPr>
          <w:rFonts w:ascii="Consolas" w:hAnsi="Consolas" w:cs="Consolas"/>
          <w:sz w:val="19"/>
          <w:szCs w:val="19"/>
          <w:lang w:val="en-US"/>
        </w:rPr>
        <w:t>Flat</w:t>
      </w:r>
      <w:proofErr w:type="spellEnd"/>
      <w:proofErr w:type="gramEnd"/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4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930">
        <w:rPr>
          <w:rFonts w:ascii="Consolas" w:hAnsi="Consolas" w:cs="Consolas"/>
          <w:sz w:val="19"/>
          <w:szCs w:val="19"/>
          <w:lang w:val="en-US"/>
        </w:rPr>
        <w:t>p</w:t>
      </w:r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4930">
        <w:rPr>
          <w:rFonts w:ascii="Consolas" w:hAnsi="Consolas" w:cs="Consolas"/>
          <w:sz w:val="19"/>
          <w:szCs w:val="19"/>
          <w:lang w:val="en-US"/>
        </w:rPr>
        <w:t>Flat</w:t>
      </w:r>
      <w:proofErr w:type="spellEnd"/>
      <w:r w:rsidRPr="006149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4A8FA3" w14:textId="146F5EAC" w:rsidR="00614930" w:rsidRDefault="00614930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/>
        </w:rPr>
      </w:pPr>
    </w:p>
    <w:p w14:paraId="0F8FB82A" w14:textId="3C6F8DAA" w:rsidR="00614930" w:rsidRPr="002F4C88" w:rsidRDefault="00614930" w:rsidP="002F4C88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4C54E4C3" wp14:editId="04D6B878">
            <wp:extent cx="6086475" cy="22955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9F27" w14:textId="68AC5E92" w:rsidR="00FC4642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4</w:t>
      </w:r>
      <w:r w:rsidR="00BF02CA" w:rsidRPr="00BF02CA">
        <w:rPr>
          <w:szCs w:val="28"/>
        </w:rPr>
        <w:t>5</w:t>
      </w:r>
      <w:r>
        <w:rPr>
          <w:szCs w:val="28"/>
        </w:rPr>
        <w:t xml:space="preserve">) </w:t>
      </w:r>
      <w:r w:rsidRPr="00EF7A32">
        <w:rPr>
          <w:szCs w:val="28"/>
        </w:rPr>
        <w:t xml:space="preserve">С помощью </w:t>
      </w:r>
      <w:proofErr w:type="spellStart"/>
      <w:r w:rsidRPr="00EF7A32">
        <w:rPr>
          <w:szCs w:val="28"/>
        </w:rPr>
        <w:t>View</w:t>
      </w:r>
      <w:proofErr w:type="spellEnd"/>
      <w:r w:rsidRPr="00EF7A32">
        <w:rPr>
          <w:szCs w:val="28"/>
        </w:rPr>
        <w:t xml:space="preserve"> </w:t>
      </w:r>
      <w:proofErr w:type="spellStart"/>
      <w:r w:rsidRPr="00EF7A32">
        <w:rPr>
          <w:szCs w:val="28"/>
        </w:rPr>
        <w:t>Designer</w:t>
      </w:r>
      <w:proofErr w:type="spellEnd"/>
      <w:r w:rsidRPr="00EF7A32">
        <w:rPr>
          <w:szCs w:val="28"/>
        </w:rPr>
        <w:t xml:space="preserve"> </w:t>
      </w:r>
      <w:r>
        <w:rPr>
          <w:szCs w:val="28"/>
        </w:rPr>
        <w:t>создать запрос</w:t>
      </w:r>
      <w:proofErr w:type="gramStart"/>
      <w:r>
        <w:rPr>
          <w:szCs w:val="28"/>
        </w:rPr>
        <w:t>: Вывести</w:t>
      </w:r>
      <w:proofErr w:type="gramEnd"/>
      <w:r>
        <w:rPr>
          <w:szCs w:val="28"/>
        </w:rPr>
        <w:t xml:space="preserve"> список отделений, персонала и объектов недвижимости в г. </w:t>
      </w:r>
      <w:r w:rsidR="00A5505A">
        <w:rPr>
          <w:szCs w:val="28"/>
        </w:rPr>
        <w:t>Витебск</w:t>
      </w:r>
      <w:r>
        <w:rPr>
          <w:szCs w:val="28"/>
        </w:rPr>
        <w:t xml:space="preserve">, цена которых ниже заданной. Отсортировать объекты недвижимости по дате </w:t>
      </w:r>
      <w:r w:rsidR="00D35EDC">
        <w:rPr>
          <w:szCs w:val="28"/>
        </w:rPr>
        <w:t>регистрации недвижимости</w:t>
      </w:r>
      <w:r>
        <w:rPr>
          <w:szCs w:val="28"/>
        </w:rPr>
        <w:t xml:space="preserve">. </w:t>
      </w:r>
    </w:p>
    <w:p w14:paraId="21E8876F" w14:textId="1F6E3568" w:rsidR="00FC4642" w:rsidRDefault="00A5505A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 wp14:anchorId="3A1F67E7" wp14:editId="35807B14">
            <wp:extent cx="5524500" cy="3864673"/>
            <wp:effectExtent l="0" t="0" r="0" b="254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41" cy="386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763E" w14:textId="5691650B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 </w:t>
      </w:r>
      <w:r w:rsidR="00D35EDC">
        <w:rPr>
          <w:noProof/>
          <w:szCs w:val="28"/>
        </w:rPr>
        <w:drawing>
          <wp:inline distT="0" distB="0" distL="0" distR="0" wp14:anchorId="7E6D02D6" wp14:editId="3D2D8E3E">
            <wp:extent cx="6372225" cy="9334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47C4" w14:textId="09E7A85A" w:rsidR="00D35EDC" w:rsidRPr="00D35EDC" w:rsidRDefault="00D35EDC" w:rsidP="00FE202D">
      <w:pPr>
        <w:spacing w:after="0" w:line="240" w:lineRule="auto"/>
        <w:ind w:firstLine="709"/>
        <w:jc w:val="both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 wp14:anchorId="46633076" wp14:editId="7646819F">
            <wp:extent cx="4791075" cy="113347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77EA" w14:textId="7394F502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4</w:t>
      </w:r>
      <w:r w:rsidR="00BF02CA" w:rsidRPr="00BF02CA">
        <w:rPr>
          <w:szCs w:val="28"/>
        </w:rPr>
        <w:t>6</w:t>
      </w:r>
      <w:r>
        <w:rPr>
          <w:szCs w:val="28"/>
        </w:rPr>
        <w:t xml:space="preserve">) </w:t>
      </w:r>
      <w:r w:rsidRPr="00CB5F45">
        <w:rPr>
          <w:szCs w:val="28"/>
        </w:rPr>
        <w:t xml:space="preserve">Вывести адреса квартир, осмотренных покупателями, у которых в поле </w:t>
      </w:r>
      <w:proofErr w:type="spellStart"/>
      <w:r w:rsidRPr="00CB5F45">
        <w:rPr>
          <w:szCs w:val="28"/>
        </w:rPr>
        <w:t>Comment</w:t>
      </w:r>
      <w:proofErr w:type="spellEnd"/>
      <w:r w:rsidRPr="00CB5F45">
        <w:rPr>
          <w:szCs w:val="28"/>
        </w:rPr>
        <w:t xml:space="preserve"> занесено значение ‘требует ремонта’.</w:t>
      </w:r>
    </w:p>
    <w:p w14:paraId="34883880" w14:textId="77777777" w:rsidR="00BF02CA" w:rsidRDefault="00BF02CA" w:rsidP="00FE202D">
      <w:pPr>
        <w:spacing w:after="0" w:line="240" w:lineRule="auto"/>
        <w:ind w:firstLine="709"/>
        <w:jc w:val="both"/>
        <w:rPr>
          <w:szCs w:val="28"/>
        </w:rPr>
      </w:pPr>
    </w:p>
    <w:p w14:paraId="7758DA61" w14:textId="77777777" w:rsidR="00BF02CA" w:rsidRP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02C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02CA">
        <w:rPr>
          <w:rFonts w:ascii="Consolas" w:hAnsi="Consolas" w:cs="Consolas"/>
          <w:sz w:val="19"/>
          <w:szCs w:val="19"/>
          <w:lang w:val="en-US"/>
        </w:rPr>
        <w:t>PROPERTY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2CA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02CA">
        <w:rPr>
          <w:rFonts w:ascii="Consolas" w:hAnsi="Consolas" w:cs="Consolas"/>
          <w:sz w:val="19"/>
          <w:szCs w:val="19"/>
          <w:lang w:val="en-US"/>
        </w:rPr>
        <w:t>PROPERTY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2CA">
        <w:rPr>
          <w:rFonts w:ascii="Consolas" w:hAnsi="Consolas" w:cs="Consolas"/>
          <w:sz w:val="19"/>
          <w:szCs w:val="19"/>
          <w:lang w:val="en-US"/>
        </w:rPr>
        <w:t>Street</w:t>
      </w:r>
      <w:proofErr w:type="spellEnd"/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02CA">
        <w:rPr>
          <w:rFonts w:ascii="Consolas" w:hAnsi="Consolas" w:cs="Consolas"/>
          <w:sz w:val="19"/>
          <w:szCs w:val="19"/>
          <w:lang w:val="en-US"/>
        </w:rPr>
        <w:t>PROPERTY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2CA">
        <w:rPr>
          <w:rFonts w:ascii="Consolas" w:hAnsi="Consolas" w:cs="Consolas"/>
          <w:sz w:val="19"/>
          <w:szCs w:val="19"/>
          <w:lang w:val="en-US"/>
        </w:rPr>
        <w:t>House</w:t>
      </w:r>
      <w:proofErr w:type="spellEnd"/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02CA">
        <w:rPr>
          <w:rFonts w:ascii="Consolas" w:hAnsi="Consolas" w:cs="Consolas"/>
          <w:sz w:val="19"/>
          <w:szCs w:val="19"/>
          <w:lang w:val="en-US"/>
        </w:rPr>
        <w:t>PROPERTY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2CA">
        <w:rPr>
          <w:rFonts w:ascii="Consolas" w:hAnsi="Consolas" w:cs="Consolas"/>
          <w:sz w:val="19"/>
          <w:szCs w:val="19"/>
          <w:lang w:val="en-US"/>
        </w:rPr>
        <w:t>Flat</w:t>
      </w:r>
      <w:proofErr w:type="spellEnd"/>
    </w:p>
    <w:p w14:paraId="26BEC2EF" w14:textId="77777777" w:rsidR="00BF02CA" w:rsidRP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02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PROPERTY 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VIEWING </w:t>
      </w:r>
    </w:p>
    <w:p w14:paraId="7F4922DD" w14:textId="77777777" w:rsidR="00BF02CA" w:rsidRP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02C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02CA">
        <w:rPr>
          <w:rFonts w:ascii="Consolas" w:hAnsi="Consolas" w:cs="Consolas"/>
          <w:sz w:val="19"/>
          <w:szCs w:val="19"/>
          <w:lang w:val="en-US"/>
        </w:rPr>
        <w:t>PROPERTY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2CA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02CA">
        <w:rPr>
          <w:rFonts w:ascii="Consolas" w:hAnsi="Consolas" w:cs="Consolas"/>
          <w:sz w:val="19"/>
          <w:szCs w:val="19"/>
          <w:lang w:val="en-US"/>
        </w:rPr>
        <w:t>VIEWING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2CA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33CB6289" w14:textId="77777777" w:rsidR="00BF02CA" w:rsidRP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02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02CA">
        <w:rPr>
          <w:rFonts w:ascii="Consolas" w:hAnsi="Consolas" w:cs="Consolas"/>
          <w:sz w:val="19"/>
          <w:szCs w:val="19"/>
          <w:lang w:val="en-US"/>
        </w:rPr>
        <w:t>PROPERTY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2CA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C8FEB20" w14:textId="77777777" w:rsidR="00BF02CA" w:rsidRP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02C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02CA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583BFDCB" w14:textId="77777777" w:rsidR="00BF02CA" w:rsidRP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BF02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VIEWING </w:t>
      </w:r>
    </w:p>
    <w:p w14:paraId="1084466A" w14:textId="68EC5A31" w:rsid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02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Comments 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02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02C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требует</w:t>
      </w:r>
      <w:r w:rsidRPr="00BF02C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ремонта</w:t>
      </w:r>
      <w:r w:rsidRPr="00BF02C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F02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4D05E2" w14:textId="7BE78125" w:rsidR="00BF02CA" w:rsidRDefault="00BF02CA" w:rsidP="00BF02C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6690CD7" w14:textId="6ECCE2AE" w:rsidR="00FC4642" w:rsidRPr="00BF02CA" w:rsidRDefault="00BF02CA" w:rsidP="005B4F3A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303FCAF0" wp14:editId="6B787B95">
            <wp:extent cx="2209800" cy="933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2CE5" w14:textId="06AB7EC4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4</w:t>
      </w:r>
      <w:r w:rsidR="00BF02CA" w:rsidRPr="00BF02CA">
        <w:rPr>
          <w:szCs w:val="28"/>
        </w:rPr>
        <w:t>7</w:t>
      </w:r>
      <w:r>
        <w:rPr>
          <w:szCs w:val="28"/>
        </w:rPr>
        <w:t xml:space="preserve">) </w:t>
      </w:r>
      <w:r w:rsidRPr="00CB5F45">
        <w:rPr>
          <w:szCs w:val="28"/>
        </w:rPr>
        <w:t>Список трехкомнатных квартир в Витебске площадью не менее 60 ме</w:t>
      </w:r>
      <w:r>
        <w:rPr>
          <w:szCs w:val="28"/>
        </w:rPr>
        <w:t>тров, расположенных на втором-</w:t>
      </w:r>
      <w:r w:rsidRPr="00CB5F45">
        <w:rPr>
          <w:szCs w:val="28"/>
        </w:rPr>
        <w:t>четвертом этажах, цена которых не превышает 100000$.</w:t>
      </w:r>
    </w:p>
    <w:p w14:paraId="7C2ADAC6" w14:textId="77777777" w:rsidR="00D35EDC" w:rsidRDefault="00D35EDC" w:rsidP="00FE202D">
      <w:pPr>
        <w:spacing w:after="0" w:line="240" w:lineRule="auto"/>
        <w:ind w:firstLine="709"/>
        <w:jc w:val="both"/>
        <w:rPr>
          <w:szCs w:val="28"/>
        </w:rPr>
      </w:pPr>
    </w:p>
    <w:p w14:paraId="2D226496" w14:textId="77777777" w:rsidR="00D35EDC" w:rsidRPr="00D35EDC" w:rsidRDefault="00D35EDC" w:rsidP="00D35EDC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35E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35E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5ED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35E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5E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35EDC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1B79A509" w14:textId="77777777" w:rsidR="00D35EDC" w:rsidRPr="00D35EDC" w:rsidRDefault="00D35EDC" w:rsidP="00D35EDC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35E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35ED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4BD1C3E" w14:textId="77777777" w:rsidR="00D35EDC" w:rsidRPr="00D35EDC" w:rsidRDefault="00D35EDC" w:rsidP="00D35EDC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35EDC">
        <w:rPr>
          <w:rFonts w:ascii="Consolas" w:hAnsi="Consolas" w:cs="Consolas"/>
          <w:sz w:val="19"/>
          <w:szCs w:val="19"/>
          <w:lang w:val="en-US"/>
        </w:rPr>
        <w:t xml:space="preserve">City </w:t>
      </w:r>
      <w:r w:rsidRPr="00D35E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35E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5E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Витебск</w:t>
      </w:r>
      <w:r w:rsidRPr="00D35E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5F1456D" w14:textId="77777777" w:rsidR="00D35EDC" w:rsidRPr="00D35EDC" w:rsidRDefault="00D35EDC" w:rsidP="00D35EDC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35ED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35E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5EDC">
        <w:rPr>
          <w:rFonts w:ascii="Consolas" w:hAnsi="Consolas" w:cs="Consolas"/>
          <w:sz w:val="19"/>
          <w:szCs w:val="19"/>
          <w:lang w:val="en-US"/>
        </w:rPr>
        <w:t>The_area</w:t>
      </w:r>
      <w:proofErr w:type="spellEnd"/>
      <w:r w:rsidRPr="00D35E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5ED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35E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5EDC">
        <w:rPr>
          <w:rFonts w:ascii="Consolas" w:hAnsi="Consolas" w:cs="Consolas"/>
          <w:color w:val="FF0000"/>
          <w:sz w:val="19"/>
          <w:szCs w:val="19"/>
          <w:lang w:val="en-US"/>
        </w:rPr>
        <w:t>'[6-</w:t>
      </w:r>
      <w:proofErr w:type="gramStart"/>
      <w:r w:rsidRPr="00D35EDC">
        <w:rPr>
          <w:rFonts w:ascii="Consolas" w:hAnsi="Consolas" w:cs="Consolas"/>
          <w:color w:val="FF0000"/>
          <w:sz w:val="19"/>
          <w:szCs w:val="19"/>
          <w:lang w:val="en-US"/>
        </w:rPr>
        <w:t>9][</w:t>
      </w:r>
      <w:proofErr w:type="gramEnd"/>
      <w:r w:rsidRPr="00D35EDC">
        <w:rPr>
          <w:rFonts w:ascii="Consolas" w:hAnsi="Consolas" w:cs="Consolas"/>
          <w:color w:val="FF0000"/>
          <w:sz w:val="19"/>
          <w:szCs w:val="19"/>
          <w:lang w:val="en-US"/>
        </w:rPr>
        <w:t>0-9]%'</w:t>
      </w:r>
      <w:r w:rsidRPr="00D35ED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4012457" w14:textId="77777777" w:rsidR="00D35EDC" w:rsidRPr="00D35EDC" w:rsidRDefault="00D35EDC" w:rsidP="00D35EDC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35ED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35E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5EDC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D35E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5EDC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D35EDC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D35ED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35EDC">
        <w:rPr>
          <w:rFonts w:ascii="Consolas" w:hAnsi="Consolas" w:cs="Consolas"/>
          <w:sz w:val="19"/>
          <w:szCs w:val="19"/>
          <w:lang w:val="en-US"/>
        </w:rPr>
        <w:t xml:space="preserve"> 4</w:t>
      </w:r>
    </w:p>
    <w:p w14:paraId="0ADBEADC" w14:textId="22F496EA" w:rsidR="00D35EDC" w:rsidRPr="00B655BE" w:rsidRDefault="00D35EDC" w:rsidP="00D35EDC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F25AC55" wp14:editId="1C4E57EA">
            <wp:simplePos x="0" y="0"/>
            <wp:positionH relativeFrom="margin">
              <wp:align>left</wp:align>
            </wp:positionH>
            <wp:positionV relativeFrom="paragraph">
              <wp:posOffset>416560</wp:posOffset>
            </wp:positionV>
            <wp:extent cx="6379210" cy="590550"/>
            <wp:effectExtent l="0" t="0" r="2540" b="0"/>
            <wp:wrapTopAndBottom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ED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65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5EDC">
        <w:rPr>
          <w:rFonts w:ascii="Consolas" w:hAnsi="Consolas" w:cs="Consolas"/>
          <w:sz w:val="19"/>
          <w:szCs w:val="19"/>
          <w:lang w:val="en-US"/>
        </w:rPr>
        <w:t>Selling</w:t>
      </w:r>
      <w:r w:rsidRPr="00B655BE">
        <w:rPr>
          <w:rFonts w:ascii="Consolas" w:hAnsi="Consolas" w:cs="Consolas"/>
          <w:sz w:val="19"/>
          <w:szCs w:val="19"/>
          <w:lang w:val="en-US"/>
        </w:rPr>
        <w:t>_</w:t>
      </w:r>
      <w:r w:rsidRPr="00D35EDC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B65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55B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655BE">
        <w:rPr>
          <w:rFonts w:ascii="Consolas" w:hAnsi="Consolas" w:cs="Consolas"/>
          <w:sz w:val="19"/>
          <w:szCs w:val="19"/>
          <w:lang w:val="en-US"/>
        </w:rPr>
        <w:t xml:space="preserve"> 100000</w:t>
      </w:r>
    </w:p>
    <w:p w14:paraId="54BA769A" w14:textId="63893CF6" w:rsidR="00FC4642" w:rsidRPr="00B655BE" w:rsidRDefault="00FC4642" w:rsidP="00FE202D">
      <w:pPr>
        <w:spacing w:after="0" w:line="240" w:lineRule="auto"/>
        <w:ind w:firstLine="709"/>
        <w:jc w:val="both"/>
        <w:rPr>
          <w:szCs w:val="28"/>
          <w:lang w:val="en-US"/>
        </w:rPr>
      </w:pPr>
    </w:p>
    <w:p w14:paraId="43A4FB59" w14:textId="4DA4E58E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 w:rsidRPr="00B655BE">
        <w:rPr>
          <w:szCs w:val="28"/>
          <w:lang w:val="en-US"/>
        </w:rPr>
        <w:t xml:space="preserve"> </w:t>
      </w:r>
      <w:r>
        <w:rPr>
          <w:szCs w:val="28"/>
        </w:rPr>
        <w:t>4</w:t>
      </w:r>
      <w:r w:rsidR="00BF02CA" w:rsidRPr="00BF02CA">
        <w:rPr>
          <w:szCs w:val="28"/>
        </w:rPr>
        <w:t>8</w:t>
      </w:r>
      <w:r>
        <w:rPr>
          <w:szCs w:val="28"/>
        </w:rPr>
        <w:t xml:space="preserve">) </w:t>
      </w:r>
      <w:r w:rsidRPr="00CB5F45">
        <w:rPr>
          <w:szCs w:val="28"/>
        </w:rPr>
        <w:t>Список однокомнатных квартир в Витебске, у которых площадь кухни не менее 10 метров.</w:t>
      </w:r>
    </w:p>
    <w:p w14:paraId="4A074C95" w14:textId="77777777" w:rsidR="0055292F" w:rsidRDefault="0055292F" w:rsidP="00FE202D">
      <w:pPr>
        <w:spacing w:after="0" w:line="240" w:lineRule="auto"/>
        <w:ind w:firstLine="709"/>
        <w:jc w:val="both"/>
        <w:rPr>
          <w:szCs w:val="28"/>
        </w:rPr>
      </w:pPr>
    </w:p>
    <w:p w14:paraId="2451909E" w14:textId="77777777" w:rsidR="0055292F" w:rsidRPr="0055292F" w:rsidRDefault="0055292F" w:rsidP="0055292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529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29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292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529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29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292F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6825D1B1" w14:textId="77777777" w:rsidR="0055292F" w:rsidRPr="0055292F" w:rsidRDefault="0055292F" w:rsidP="0055292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529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292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DEA5A68" w14:textId="77777777" w:rsidR="0055292F" w:rsidRPr="0055292F" w:rsidRDefault="0055292F" w:rsidP="0055292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5292F">
        <w:rPr>
          <w:rFonts w:ascii="Consolas" w:hAnsi="Consolas" w:cs="Consolas"/>
          <w:sz w:val="19"/>
          <w:szCs w:val="19"/>
          <w:lang w:val="en-US"/>
        </w:rPr>
        <w:t xml:space="preserve">City </w:t>
      </w:r>
      <w:r w:rsidRPr="005529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29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2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Витебск</w:t>
      </w:r>
      <w:r w:rsidRPr="00552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29AF8DB" w14:textId="77777777" w:rsidR="0055292F" w:rsidRPr="0055292F" w:rsidRDefault="0055292F" w:rsidP="0055292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529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529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5292F">
        <w:rPr>
          <w:rFonts w:ascii="Consolas" w:hAnsi="Consolas" w:cs="Consolas"/>
          <w:sz w:val="19"/>
          <w:szCs w:val="19"/>
          <w:lang w:val="en-US"/>
        </w:rPr>
        <w:t>The_area</w:t>
      </w:r>
      <w:proofErr w:type="spellEnd"/>
      <w:r w:rsidRPr="005529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292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529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292F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gramStart"/>
      <w:r w:rsidRPr="0055292F">
        <w:rPr>
          <w:rFonts w:ascii="Consolas" w:hAnsi="Consolas" w:cs="Consolas"/>
          <w:color w:val="FF0000"/>
          <w:sz w:val="19"/>
          <w:szCs w:val="19"/>
          <w:lang w:val="en-US"/>
        </w:rPr>
        <w:t>/[</w:t>
      </w:r>
      <w:proofErr w:type="gramEnd"/>
      <w:r w:rsidRPr="0055292F">
        <w:rPr>
          <w:rFonts w:ascii="Consolas" w:hAnsi="Consolas" w:cs="Consolas"/>
          <w:color w:val="FF0000"/>
          <w:sz w:val="19"/>
          <w:szCs w:val="19"/>
          <w:lang w:val="en-US"/>
        </w:rPr>
        <w:t>1-9][0-9]'</w:t>
      </w:r>
      <w:r w:rsidRPr="0055292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E49E8CA" w14:textId="1511BB5C" w:rsidR="0055292F" w:rsidRDefault="0055292F" w:rsidP="0055292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644D79FB" w14:textId="0B4D8FEB" w:rsidR="0055292F" w:rsidRDefault="0055292F" w:rsidP="0055292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0090FF07" w14:textId="4877B6BC" w:rsidR="00FC4642" w:rsidRPr="00CB5F45" w:rsidRDefault="0055292F" w:rsidP="0055292F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551B033D" wp14:editId="73F58EB5">
            <wp:extent cx="6372225" cy="6477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0969" w14:textId="129FC9ED" w:rsidR="0055292F" w:rsidRDefault="00BF02CA" w:rsidP="00A96455">
      <w:pPr>
        <w:spacing w:after="0" w:line="240" w:lineRule="auto"/>
        <w:ind w:firstLine="709"/>
        <w:jc w:val="both"/>
        <w:rPr>
          <w:szCs w:val="28"/>
        </w:rPr>
      </w:pPr>
      <w:r w:rsidRPr="00BF02CA">
        <w:rPr>
          <w:szCs w:val="28"/>
        </w:rPr>
        <w:t>49</w:t>
      </w:r>
      <w:r w:rsidR="00FE202D">
        <w:rPr>
          <w:szCs w:val="28"/>
        </w:rPr>
        <w:t xml:space="preserve">) </w:t>
      </w:r>
      <w:r w:rsidR="00FE202D" w:rsidRPr="00CB5F45">
        <w:rPr>
          <w:szCs w:val="28"/>
        </w:rPr>
        <w:t xml:space="preserve">Перечень квартир, проданных каждым агентом за последний месяц (квартира считается проданной, если в поле </w:t>
      </w:r>
      <w:proofErr w:type="spellStart"/>
      <w:r w:rsidR="00FE202D" w:rsidRPr="00CB5F45">
        <w:rPr>
          <w:szCs w:val="28"/>
        </w:rPr>
        <w:t>Comments</w:t>
      </w:r>
      <w:proofErr w:type="spellEnd"/>
      <w:r w:rsidR="00FE202D" w:rsidRPr="00CB5F45">
        <w:rPr>
          <w:szCs w:val="28"/>
        </w:rPr>
        <w:t xml:space="preserve"> таб</w:t>
      </w:r>
      <w:r w:rsidR="00FE202D">
        <w:rPr>
          <w:szCs w:val="28"/>
        </w:rPr>
        <w:t xml:space="preserve">лицы VIEWING занесено значение </w:t>
      </w:r>
      <w:r w:rsidR="00FE202D" w:rsidRPr="00CB5F45">
        <w:rPr>
          <w:szCs w:val="28"/>
        </w:rPr>
        <w:t>‘согласен’).</w:t>
      </w:r>
    </w:p>
    <w:p w14:paraId="1712577A" w14:textId="77777777" w:rsidR="00A96455" w:rsidRDefault="00A96455" w:rsidP="00A96455">
      <w:pPr>
        <w:spacing w:after="0" w:line="240" w:lineRule="auto"/>
        <w:ind w:firstLine="709"/>
        <w:jc w:val="both"/>
        <w:rPr>
          <w:szCs w:val="28"/>
        </w:rPr>
      </w:pPr>
    </w:p>
    <w:p w14:paraId="3570CF15" w14:textId="77777777" w:rsidR="00A96455" w:rsidRPr="00A96455" w:rsidRDefault="00A96455" w:rsidP="00A9645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964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6455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6455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43C5261B" w14:textId="77777777" w:rsidR="00A96455" w:rsidRPr="00A96455" w:rsidRDefault="00A96455" w:rsidP="00A9645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964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7D53B811" w14:textId="77777777" w:rsidR="00A96455" w:rsidRPr="00A96455" w:rsidRDefault="00A96455" w:rsidP="00A9645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9645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645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6455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6455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0FC95159" w14:textId="77777777" w:rsidR="00A96455" w:rsidRPr="00A96455" w:rsidRDefault="00A96455" w:rsidP="00A9645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9645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6455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39428FD6" w14:textId="77777777" w:rsidR="00A96455" w:rsidRPr="00A96455" w:rsidRDefault="00A96455" w:rsidP="00A9645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64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6455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994C9AD" w14:textId="77777777" w:rsidR="00A96455" w:rsidRPr="00A96455" w:rsidRDefault="00A96455" w:rsidP="00A9645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964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VIEWING </w:t>
      </w:r>
    </w:p>
    <w:p w14:paraId="6C09CFE1" w14:textId="77777777" w:rsidR="00A96455" w:rsidRPr="00A96455" w:rsidRDefault="00A96455" w:rsidP="00A9645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9645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Comments </w:t>
      </w:r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64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согласен</w:t>
      </w:r>
      <w:r w:rsidRPr="00A964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F78E95E" w14:textId="35B296A6" w:rsidR="00A96455" w:rsidRDefault="00A96455" w:rsidP="00A9645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964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64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6455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645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6455">
        <w:rPr>
          <w:rFonts w:ascii="Consolas" w:hAnsi="Consolas" w:cs="Consolas"/>
          <w:sz w:val="19"/>
          <w:szCs w:val="19"/>
          <w:lang w:val="en-US"/>
        </w:rPr>
        <w:t>Date_View</w:t>
      </w:r>
      <w:proofErr w:type="spellEnd"/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645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64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96455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A964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4A220B" w14:textId="7A08BB43" w:rsidR="00A96455" w:rsidRDefault="00A96455" w:rsidP="00A9645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7D27DE" w14:textId="661846AD" w:rsidR="00FC4642" w:rsidRDefault="00A96455" w:rsidP="00A96455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4CB3A4EB" wp14:editId="632EC39B">
            <wp:extent cx="1981200" cy="10287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5761" w14:textId="77777777" w:rsidR="00A96455" w:rsidRPr="0055292F" w:rsidRDefault="00A96455" w:rsidP="00A96455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/>
        </w:rPr>
      </w:pPr>
    </w:p>
    <w:p w14:paraId="04EDF3E7" w14:textId="4D8AF031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 w:rsidRPr="00CB5F45">
        <w:rPr>
          <w:szCs w:val="28"/>
        </w:rPr>
        <w:t>5</w:t>
      </w:r>
      <w:r w:rsidR="00BF02CA" w:rsidRPr="00BF02CA">
        <w:rPr>
          <w:szCs w:val="28"/>
        </w:rPr>
        <w:t>0</w:t>
      </w:r>
      <w:r w:rsidRPr="00CB5F45">
        <w:rPr>
          <w:szCs w:val="28"/>
        </w:rPr>
        <w:t>) Среднюю заработную плату сотрудников в каждом из отделений.</w:t>
      </w:r>
    </w:p>
    <w:p w14:paraId="662D7066" w14:textId="783DE8C5" w:rsidR="005B4F3A" w:rsidRDefault="005B4F3A" w:rsidP="00FE202D">
      <w:pPr>
        <w:spacing w:after="0" w:line="240" w:lineRule="auto"/>
        <w:ind w:firstLine="709"/>
        <w:jc w:val="both"/>
        <w:rPr>
          <w:szCs w:val="28"/>
        </w:rPr>
      </w:pPr>
    </w:p>
    <w:p w14:paraId="12FAE9C4" w14:textId="69587CA3" w:rsidR="005B4F3A" w:rsidRPr="00EF2BAC" w:rsidRDefault="00B655BE" w:rsidP="005B4F3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Повторяется(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см.задание</w:t>
      </w:r>
      <w:proofErr w:type="spellEnd"/>
      <w:r>
        <w:rPr>
          <w:rFonts w:ascii="Consolas" w:hAnsi="Consolas" w:cs="Consolas"/>
          <w:sz w:val="19"/>
          <w:szCs w:val="19"/>
        </w:rPr>
        <w:t xml:space="preserve"> 21)</w:t>
      </w:r>
      <w:bookmarkStart w:id="0" w:name="_GoBack"/>
      <w:bookmarkEnd w:id="0"/>
    </w:p>
    <w:p w14:paraId="78A746F7" w14:textId="62ADAB54" w:rsidR="00FC4642" w:rsidRPr="005B4F3A" w:rsidRDefault="00FC4642" w:rsidP="005B4F3A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/>
        </w:rPr>
      </w:pPr>
    </w:p>
    <w:p w14:paraId="37B2988B" w14:textId="57A7F6DE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5</w:t>
      </w:r>
      <w:r w:rsidR="00BF02CA" w:rsidRPr="00BF02CA">
        <w:rPr>
          <w:szCs w:val="28"/>
        </w:rPr>
        <w:t>1</w:t>
      </w:r>
      <w:r w:rsidRPr="00CB5F45">
        <w:rPr>
          <w:szCs w:val="28"/>
        </w:rPr>
        <w:t>) Среднюю цену трехкомнатных квартир с балконами.</w:t>
      </w:r>
    </w:p>
    <w:p w14:paraId="61B68720" w14:textId="77777777" w:rsidR="00E4084E" w:rsidRDefault="00E4084E" w:rsidP="00FE202D">
      <w:pPr>
        <w:spacing w:after="0" w:line="240" w:lineRule="auto"/>
        <w:ind w:firstLine="709"/>
        <w:jc w:val="both"/>
        <w:rPr>
          <w:szCs w:val="28"/>
        </w:rPr>
      </w:pPr>
    </w:p>
    <w:p w14:paraId="6246A2C6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4084E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4084E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084E">
        <w:rPr>
          <w:rFonts w:ascii="Consolas" w:hAnsi="Consolas" w:cs="Consolas"/>
          <w:sz w:val="19"/>
          <w:szCs w:val="19"/>
          <w:lang w:val="en-US"/>
        </w:rPr>
        <w:t>avg_price</w:t>
      </w:r>
      <w:proofErr w:type="spellEnd"/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ADF6995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77E2694B" w14:textId="326AC6B8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Rooms 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3 </w:t>
      </w:r>
      <w:proofErr w:type="gramStart"/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 Balcony</w:t>
      </w:r>
      <w:proofErr w:type="gramEnd"/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84E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</w:p>
    <w:p w14:paraId="4556507E" w14:textId="1B5ACED6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044EE4AF" w14:textId="27E4D8A5" w:rsidR="00FC4642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/>
        </w:rPr>
      </w:pPr>
      <w:r>
        <w:rPr>
          <w:rFonts w:ascii="Consolas" w:hAnsi="Consolas" w:cs="Consolas"/>
          <w:noProof/>
          <w:color w:val="FF0000"/>
          <w:sz w:val="19"/>
          <w:szCs w:val="19"/>
          <w:lang w:val="en-US"/>
        </w:rPr>
        <w:drawing>
          <wp:inline distT="0" distB="0" distL="0" distR="0" wp14:anchorId="4A7B9D9A" wp14:editId="3F39B86C">
            <wp:extent cx="1714500" cy="752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C1A" w14:textId="49A5D1B7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5</w:t>
      </w:r>
      <w:r w:rsidR="00BF02CA" w:rsidRPr="00BF02CA">
        <w:rPr>
          <w:szCs w:val="28"/>
        </w:rPr>
        <w:t>2</w:t>
      </w:r>
      <w:r w:rsidRPr="00CB5F45">
        <w:rPr>
          <w:szCs w:val="28"/>
        </w:rPr>
        <w:t>) Вывести количество квартир, выставленных на продажу.</w:t>
      </w:r>
    </w:p>
    <w:p w14:paraId="796B33B1" w14:textId="77777777" w:rsidR="00E4084E" w:rsidRDefault="00E4084E" w:rsidP="00FE202D">
      <w:pPr>
        <w:spacing w:after="0" w:line="240" w:lineRule="auto"/>
        <w:ind w:firstLine="709"/>
        <w:jc w:val="both"/>
        <w:rPr>
          <w:szCs w:val="28"/>
        </w:rPr>
      </w:pPr>
    </w:p>
    <w:p w14:paraId="477A92E5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4084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4084E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084E">
        <w:rPr>
          <w:rFonts w:ascii="Consolas" w:hAnsi="Consolas" w:cs="Consolas"/>
          <w:sz w:val="19"/>
          <w:szCs w:val="19"/>
          <w:lang w:val="en-US"/>
        </w:rPr>
        <w:t>flat_count</w:t>
      </w:r>
      <w:proofErr w:type="spellEnd"/>
    </w:p>
    <w:p w14:paraId="446233E8" w14:textId="20AB01D1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PROPERTY</w:t>
      </w:r>
    </w:p>
    <w:p w14:paraId="5B7173C9" w14:textId="2A73BD16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30719329" w14:textId="16600D52" w:rsidR="00FC4642" w:rsidRPr="00CB5F45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72F486FB" wp14:editId="4F4528A3">
            <wp:extent cx="1524000" cy="704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898F4" w14:textId="7996395A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5</w:t>
      </w:r>
      <w:r w:rsidR="00BF02CA" w:rsidRPr="00BF02CA">
        <w:rPr>
          <w:szCs w:val="28"/>
        </w:rPr>
        <w:t>3</w:t>
      </w:r>
      <w:r w:rsidRPr="00CB5F45">
        <w:rPr>
          <w:szCs w:val="28"/>
        </w:rPr>
        <w:t>) Вывести количество квартир, выставленных на продажу в каждом городе.</w:t>
      </w:r>
    </w:p>
    <w:p w14:paraId="1323271D" w14:textId="77777777" w:rsidR="00E4084E" w:rsidRDefault="00E4084E" w:rsidP="00FE202D">
      <w:pPr>
        <w:spacing w:after="0" w:line="240" w:lineRule="auto"/>
        <w:ind w:firstLine="709"/>
        <w:jc w:val="both"/>
        <w:rPr>
          <w:szCs w:val="28"/>
        </w:rPr>
      </w:pPr>
    </w:p>
    <w:p w14:paraId="298DA118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4084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4084E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084E">
        <w:rPr>
          <w:rFonts w:ascii="Consolas" w:hAnsi="Consolas" w:cs="Consolas"/>
          <w:sz w:val="19"/>
          <w:szCs w:val="19"/>
          <w:lang w:val="en-US"/>
        </w:rPr>
        <w:t>flat_count</w:t>
      </w:r>
      <w:proofErr w:type="spellEnd"/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City</w:t>
      </w:r>
    </w:p>
    <w:p w14:paraId="3969D628" w14:textId="77777777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PROPERTY</w:t>
      </w:r>
    </w:p>
    <w:p w14:paraId="2C499E77" w14:textId="46A03477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</w:t>
      </w:r>
      <w:proofErr w:type="spellEnd"/>
    </w:p>
    <w:p w14:paraId="0B09842A" w14:textId="071FE4F3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20130423" w14:textId="77777777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C2FFA0D" wp14:editId="4290BA75">
            <wp:extent cx="1533525" cy="1371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BDFA" w14:textId="1492831E" w:rsidR="00FE202D" w:rsidRDefault="00FE202D" w:rsidP="00E4084E">
      <w:pPr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szCs w:val="28"/>
        </w:rPr>
      </w:pPr>
      <w:r>
        <w:rPr>
          <w:szCs w:val="28"/>
        </w:rPr>
        <w:t>5</w:t>
      </w:r>
      <w:r w:rsidR="00BF02CA" w:rsidRPr="00BF02CA">
        <w:rPr>
          <w:szCs w:val="28"/>
        </w:rPr>
        <w:t>4</w:t>
      </w:r>
      <w:r w:rsidRPr="00CB5F45">
        <w:rPr>
          <w:szCs w:val="28"/>
        </w:rPr>
        <w:t>) Определить, сколько однокомнатных, двухкомнатных, трехкомнатных и т.д. квартир выставлено на продажу.</w:t>
      </w:r>
    </w:p>
    <w:p w14:paraId="53BCC58D" w14:textId="0BF3A025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szCs w:val="28"/>
        </w:rPr>
      </w:pPr>
    </w:p>
    <w:p w14:paraId="1674BF13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4084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4084E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084E">
        <w:rPr>
          <w:rFonts w:ascii="Consolas" w:hAnsi="Consolas" w:cs="Consolas"/>
          <w:sz w:val="19"/>
          <w:szCs w:val="19"/>
          <w:lang w:val="en-US"/>
        </w:rPr>
        <w:t>flat_count</w:t>
      </w:r>
      <w:proofErr w:type="spellEnd"/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Rooms</w:t>
      </w:r>
    </w:p>
    <w:p w14:paraId="17D30C01" w14:textId="77777777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PROPERTY</w:t>
      </w:r>
    </w:p>
    <w:p w14:paraId="16803C83" w14:textId="0A7B22D9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Rooms</w:t>
      </w:r>
      <w:proofErr w:type="spellEnd"/>
    </w:p>
    <w:p w14:paraId="30F4A411" w14:textId="3446F3B9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7969C6B2" w14:textId="0453C0FC" w:rsidR="00FC4642" w:rsidRPr="00CB5F45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9FA5A8D" wp14:editId="73A46A8D">
            <wp:extent cx="1428750" cy="1219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0B0B" w14:textId="3314EF14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5</w:t>
      </w:r>
      <w:r w:rsidR="00BF02CA" w:rsidRPr="00BF02CA">
        <w:rPr>
          <w:szCs w:val="28"/>
        </w:rPr>
        <w:t>5</w:t>
      </w:r>
      <w:r w:rsidRPr="00CB5F45">
        <w:rPr>
          <w:szCs w:val="28"/>
        </w:rPr>
        <w:t>) Количество однокомнатных квартир, цены которых не превышают средней цены однокомнатной квартиры.</w:t>
      </w:r>
    </w:p>
    <w:p w14:paraId="45249A92" w14:textId="77777777" w:rsidR="00E4084E" w:rsidRDefault="00E4084E" w:rsidP="00FE202D">
      <w:pPr>
        <w:spacing w:after="0" w:line="240" w:lineRule="auto"/>
        <w:ind w:firstLine="709"/>
        <w:jc w:val="both"/>
        <w:rPr>
          <w:szCs w:val="28"/>
        </w:rPr>
      </w:pPr>
    </w:p>
    <w:p w14:paraId="7224042D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4084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4084E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084E">
        <w:rPr>
          <w:rFonts w:ascii="Consolas" w:hAnsi="Consolas" w:cs="Consolas"/>
          <w:sz w:val="19"/>
          <w:szCs w:val="19"/>
          <w:lang w:val="en-US"/>
        </w:rPr>
        <w:t>flat_count</w:t>
      </w:r>
      <w:proofErr w:type="spellEnd"/>
    </w:p>
    <w:p w14:paraId="6AC13A1E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11DF6FD6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Rooms 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084E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3D21D8A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4084E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4084E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EC404D5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70FA4714" w14:textId="284AB7BF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77D2A8" w14:textId="70D960AD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</w:p>
    <w:p w14:paraId="677CADDD" w14:textId="0C32397B" w:rsidR="00FC4642" w:rsidRPr="00CB5F45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39B7C9A" wp14:editId="30964011">
            <wp:extent cx="1419225" cy="752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7C10" w14:textId="6F81A7ED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5</w:t>
      </w:r>
      <w:r w:rsidR="00BF02CA" w:rsidRPr="00BF02CA">
        <w:rPr>
          <w:szCs w:val="28"/>
        </w:rPr>
        <w:t>6</w:t>
      </w:r>
      <w:r w:rsidRPr="00CB5F45">
        <w:rPr>
          <w:szCs w:val="28"/>
        </w:rPr>
        <w:t>) Найти самую дешевую однокомнатную квартиру.</w:t>
      </w:r>
    </w:p>
    <w:p w14:paraId="5C141646" w14:textId="77777777" w:rsidR="00E4084E" w:rsidRDefault="00E4084E" w:rsidP="00FE202D">
      <w:pPr>
        <w:spacing w:after="0" w:line="240" w:lineRule="auto"/>
        <w:ind w:firstLine="709"/>
        <w:jc w:val="both"/>
        <w:rPr>
          <w:szCs w:val="28"/>
        </w:rPr>
      </w:pPr>
    </w:p>
    <w:p w14:paraId="51538E4A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Street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House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Flat</w:t>
      </w:r>
    </w:p>
    <w:p w14:paraId="0D86939D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7ED9A2A2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Rooms 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084E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E410E51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4084E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4084E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E408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0CF482B" w14:textId="77777777" w:rsidR="00E4084E" w:rsidRP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E4084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084E">
        <w:rPr>
          <w:rFonts w:ascii="Consolas" w:hAnsi="Consolas" w:cs="Consolas"/>
          <w:sz w:val="19"/>
          <w:szCs w:val="19"/>
          <w:lang w:val="en-US"/>
        </w:rPr>
        <w:t xml:space="preserve"> PROPERTY </w:t>
      </w:r>
    </w:p>
    <w:p w14:paraId="4B104E25" w14:textId="09A759EB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3141B8" w14:textId="20B31646" w:rsidR="00E4084E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</w:p>
    <w:p w14:paraId="324BAB29" w14:textId="5B57C32D" w:rsidR="00FC4642" w:rsidRPr="00CB5F45" w:rsidRDefault="00E4084E" w:rsidP="00E4084E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6B4E073" wp14:editId="4165AFA2">
            <wp:extent cx="2676525" cy="7524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4E33" w14:textId="234B2168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5</w:t>
      </w:r>
      <w:r w:rsidR="00BF02CA" w:rsidRPr="00BF02CA">
        <w:rPr>
          <w:szCs w:val="28"/>
        </w:rPr>
        <w:t>7</w:t>
      </w:r>
      <w:r w:rsidRPr="00CB5F45">
        <w:rPr>
          <w:szCs w:val="28"/>
        </w:rPr>
        <w:t>) Вывести количество квартир, прод</w:t>
      </w:r>
      <w:r>
        <w:rPr>
          <w:szCs w:val="28"/>
        </w:rPr>
        <w:t>анных каждым агентом.</w:t>
      </w:r>
    </w:p>
    <w:p w14:paraId="144D62F5" w14:textId="77777777" w:rsidR="00F47D0E" w:rsidRDefault="00F47D0E" w:rsidP="00FE202D">
      <w:pPr>
        <w:spacing w:after="0" w:line="240" w:lineRule="auto"/>
        <w:ind w:firstLine="709"/>
        <w:jc w:val="both"/>
        <w:rPr>
          <w:szCs w:val="28"/>
        </w:rPr>
      </w:pPr>
    </w:p>
    <w:p w14:paraId="1BB199CE" w14:textId="77777777" w:rsidR="00F47D0E" w:rsidRPr="00F47D0E" w:rsidRDefault="00F47D0E" w:rsidP="00F47D0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F47D0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7D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47D0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47D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7D0E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F47D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7D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7D0E">
        <w:rPr>
          <w:rFonts w:ascii="Consolas" w:hAnsi="Consolas" w:cs="Consolas"/>
          <w:sz w:val="19"/>
          <w:szCs w:val="19"/>
          <w:lang w:val="en-US"/>
        </w:rPr>
        <w:t xml:space="preserve"> quantity</w:t>
      </w:r>
      <w:r w:rsidRPr="00F47D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D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7D0E">
        <w:rPr>
          <w:rFonts w:ascii="Consolas" w:hAnsi="Consolas" w:cs="Consolas"/>
          <w:sz w:val="19"/>
          <w:szCs w:val="19"/>
          <w:lang w:val="en-US"/>
        </w:rPr>
        <w:t>PROPERTY</w:t>
      </w:r>
      <w:r w:rsidRPr="00F47D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7D0E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</w:p>
    <w:p w14:paraId="07662179" w14:textId="77777777" w:rsidR="00F47D0E" w:rsidRPr="00F47D0E" w:rsidRDefault="00F47D0E" w:rsidP="00F47D0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F47D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7D0E">
        <w:rPr>
          <w:rFonts w:ascii="Consolas" w:hAnsi="Consolas" w:cs="Consolas"/>
          <w:sz w:val="19"/>
          <w:szCs w:val="19"/>
          <w:lang w:val="en-US"/>
        </w:rPr>
        <w:t xml:space="preserve"> PROPERTY</w:t>
      </w:r>
      <w:r w:rsidRPr="00F47D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D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7D0E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</w:p>
    <w:p w14:paraId="741EC3D2" w14:textId="77777777" w:rsidR="00F47D0E" w:rsidRPr="00F47D0E" w:rsidRDefault="00F47D0E" w:rsidP="00F47D0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F47D0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7D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7D0E">
        <w:rPr>
          <w:rFonts w:ascii="Consolas" w:hAnsi="Consolas" w:cs="Consolas"/>
          <w:sz w:val="19"/>
          <w:szCs w:val="19"/>
          <w:lang w:val="en-US"/>
        </w:rPr>
        <w:t>PROPERTY</w:t>
      </w:r>
      <w:r w:rsidRPr="00F47D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7D0E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F47D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7D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7D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7D0E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F47D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7D0E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5B4B3737" w14:textId="77DA121D" w:rsidR="00F47D0E" w:rsidRDefault="00F47D0E" w:rsidP="00F47D0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Staff_no</w:t>
      </w:r>
      <w:proofErr w:type="spellEnd"/>
    </w:p>
    <w:p w14:paraId="03F5DCD2" w14:textId="0A25288D" w:rsidR="00F47D0E" w:rsidRDefault="00F47D0E" w:rsidP="00F47D0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41F49E77" w14:textId="303C0737" w:rsidR="00FC4642" w:rsidRPr="00CB5F45" w:rsidRDefault="00F47D0E" w:rsidP="00F47D0E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57E71619" wp14:editId="38AF8A5C">
            <wp:extent cx="1676400" cy="895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D2F2" w14:textId="6FB6703B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5</w:t>
      </w:r>
      <w:r w:rsidR="00BF02CA" w:rsidRPr="00BF02CA">
        <w:rPr>
          <w:szCs w:val="28"/>
        </w:rPr>
        <w:t>8</w:t>
      </w:r>
      <w:r w:rsidRPr="00CB5F45">
        <w:rPr>
          <w:szCs w:val="28"/>
        </w:rPr>
        <w:t>) Вывести список агентов, у которых один и тот же объект осматривался более одного раза.</w:t>
      </w:r>
    </w:p>
    <w:p w14:paraId="44FC6864" w14:textId="77777777" w:rsidR="007F1A38" w:rsidRDefault="007F1A38" w:rsidP="00FE202D">
      <w:pPr>
        <w:spacing w:after="0" w:line="240" w:lineRule="auto"/>
        <w:ind w:firstLine="709"/>
        <w:jc w:val="both"/>
        <w:rPr>
          <w:szCs w:val="28"/>
        </w:rPr>
      </w:pPr>
    </w:p>
    <w:p w14:paraId="208FBD57" w14:textId="77777777" w:rsidR="007F1A38" w:rsidRP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F1A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F1A38">
        <w:rPr>
          <w:rFonts w:ascii="Consolas" w:hAnsi="Consolas" w:cs="Consolas"/>
          <w:sz w:val="19"/>
          <w:szCs w:val="19"/>
          <w:lang w:val="en-US"/>
        </w:rPr>
        <w:t>s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quantity</w:t>
      </w:r>
      <w:proofErr w:type="spellEnd"/>
      <w:proofErr w:type="gramEnd"/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STAFF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STAFF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</w:p>
    <w:p w14:paraId="455F8447" w14:textId="77777777" w:rsidR="007F1A38" w:rsidRP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F1A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STAFF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C62712E" w14:textId="77777777" w:rsidR="007F1A38" w:rsidRP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1A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F1A3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A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quantity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PROPERTY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</w:p>
    <w:p w14:paraId="679CE64C" w14:textId="77777777" w:rsidR="007F1A38" w:rsidRP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F1A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PROPERTY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VIEWING</w:t>
      </w:r>
    </w:p>
    <w:p w14:paraId="093BE3BB" w14:textId="77777777" w:rsidR="007F1A38" w:rsidRP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F1A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PROPERTY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VIEWING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99C228C" w14:textId="77777777" w:rsidR="007F1A38" w:rsidRP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F1A3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A3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PROPERTY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A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s</w:t>
      </w:r>
    </w:p>
    <w:p w14:paraId="55E635BE" w14:textId="223D9FF8" w:rsid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F1A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STAFF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F1A38">
        <w:rPr>
          <w:rFonts w:ascii="Consolas" w:hAnsi="Consolas" w:cs="Consolas"/>
          <w:sz w:val="19"/>
          <w:szCs w:val="19"/>
          <w:lang w:val="en-US"/>
        </w:rPr>
        <w:t>s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Staff</w:t>
      </w:r>
      <w:proofErr w:type="gramEnd"/>
      <w:r w:rsidRPr="007F1A38">
        <w:rPr>
          <w:rFonts w:ascii="Consolas" w:hAnsi="Consolas" w:cs="Consolas"/>
          <w:sz w:val="19"/>
          <w:szCs w:val="19"/>
          <w:lang w:val="en-US"/>
        </w:rPr>
        <w:t>_no</w:t>
      </w:r>
      <w:proofErr w:type="spellEnd"/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quantity 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14:paraId="312EA631" w14:textId="65AA6902" w:rsid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5C42EA72" w14:textId="4EEF8CC5" w:rsidR="00FC4642" w:rsidRP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656DC540" wp14:editId="01285828">
            <wp:extent cx="1981200" cy="762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4E48" w14:textId="5B61E025" w:rsidR="00FE202D" w:rsidRDefault="00BF02CA" w:rsidP="00FE202D">
      <w:pPr>
        <w:spacing w:after="0" w:line="240" w:lineRule="auto"/>
        <w:ind w:firstLine="709"/>
        <w:jc w:val="both"/>
        <w:rPr>
          <w:szCs w:val="28"/>
        </w:rPr>
      </w:pPr>
      <w:r w:rsidRPr="00BF02CA">
        <w:rPr>
          <w:szCs w:val="28"/>
        </w:rPr>
        <w:t>59</w:t>
      </w:r>
      <w:r w:rsidR="00FE202D" w:rsidRPr="00CB5F45">
        <w:rPr>
          <w:szCs w:val="28"/>
        </w:rPr>
        <w:t>) Вывести данные сотрудников компании, чья заработная плата выше средней заработной платы сотрудников отделения, в котором он работает.</w:t>
      </w:r>
    </w:p>
    <w:p w14:paraId="70527196" w14:textId="2A2BD85B" w:rsidR="0021223A" w:rsidRDefault="0021223A" w:rsidP="00FE202D">
      <w:pPr>
        <w:spacing w:after="0" w:line="240" w:lineRule="auto"/>
        <w:ind w:firstLine="709"/>
        <w:jc w:val="both"/>
        <w:rPr>
          <w:szCs w:val="28"/>
        </w:rPr>
      </w:pPr>
    </w:p>
    <w:p w14:paraId="6F17F053" w14:textId="046B951F" w:rsidR="00151AF2" w:rsidRDefault="00151AF2" w:rsidP="00FE202D">
      <w:pPr>
        <w:spacing w:after="0" w:line="240" w:lineRule="auto"/>
        <w:ind w:firstLine="709"/>
        <w:jc w:val="both"/>
        <w:rPr>
          <w:szCs w:val="28"/>
        </w:rPr>
      </w:pPr>
    </w:p>
    <w:p w14:paraId="701EE0DA" w14:textId="6BA4F4D8" w:rsidR="00151AF2" w:rsidRDefault="00151AF2" w:rsidP="00FE202D">
      <w:pPr>
        <w:spacing w:after="0" w:line="240" w:lineRule="auto"/>
        <w:ind w:firstLine="709"/>
        <w:jc w:val="both"/>
        <w:rPr>
          <w:szCs w:val="28"/>
        </w:rPr>
      </w:pPr>
    </w:p>
    <w:p w14:paraId="3251E0CE" w14:textId="77777777" w:rsidR="00151AF2" w:rsidRDefault="00151AF2" w:rsidP="00FE202D">
      <w:pPr>
        <w:spacing w:after="0" w:line="240" w:lineRule="auto"/>
        <w:ind w:firstLine="709"/>
        <w:jc w:val="both"/>
        <w:rPr>
          <w:szCs w:val="28"/>
        </w:rPr>
      </w:pPr>
    </w:p>
    <w:p w14:paraId="7046B8DF" w14:textId="77777777" w:rsidR="0021223A" w:rsidRPr="0021223A" w:rsidRDefault="0021223A" w:rsidP="0021223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122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23A">
        <w:rPr>
          <w:rFonts w:ascii="Consolas" w:hAnsi="Consolas" w:cs="Consolas"/>
          <w:sz w:val="19"/>
          <w:szCs w:val="19"/>
          <w:lang w:val="en-US"/>
        </w:rPr>
        <w:t>STAFF</w:t>
      </w: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223A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23A">
        <w:rPr>
          <w:rFonts w:ascii="Consolas" w:hAnsi="Consolas" w:cs="Consolas"/>
          <w:sz w:val="19"/>
          <w:szCs w:val="19"/>
          <w:lang w:val="en-US"/>
        </w:rPr>
        <w:t>STAFF</w:t>
      </w: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223A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23A">
        <w:rPr>
          <w:rFonts w:ascii="Consolas" w:hAnsi="Consolas" w:cs="Consolas"/>
          <w:sz w:val="19"/>
          <w:szCs w:val="19"/>
          <w:lang w:val="en-US"/>
        </w:rPr>
        <w:t>STAFF</w:t>
      </w: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223A">
        <w:rPr>
          <w:rFonts w:ascii="Consolas" w:hAnsi="Consolas" w:cs="Consolas"/>
          <w:sz w:val="19"/>
          <w:szCs w:val="19"/>
          <w:lang w:val="en-US"/>
        </w:rPr>
        <w:t>Salary</w:t>
      </w:r>
      <w:proofErr w:type="spellEnd"/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23A">
        <w:rPr>
          <w:rFonts w:ascii="Consolas" w:hAnsi="Consolas" w:cs="Consolas"/>
          <w:sz w:val="19"/>
          <w:szCs w:val="19"/>
          <w:lang w:val="en-US"/>
        </w:rPr>
        <w:t>avg_s</w:t>
      </w: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223A">
        <w:rPr>
          <w:rFonts w:ascii="Consolas" w:hAnsi="Consolas" w:cs="Consolas"/>
          <w:sz w:val="19"/>
          <w:szCs w:val="19"/>
          <w:lang w:val="en-US"/>
        </w:rPr>
        <w:t>avg_salary</w:t>
      </w:r>
      <w:proofErr w:type="spellEnd"/>
    </w:p>
    <w:p w14:paraId="642F35F3" w14:textId="77777777" w:rsidR="0021223A" w:rsidRPr="0021223A" w:rsidRDefault="0021223A" w:rsidP="0021223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122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STAFF</w:t>
      </w: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2359DB2" w14:textId="77777777" w:rsidR="0021223A" w:rsidRPr="0021223A" w:rsidRDefault="0021223A" w:rsidP="0021223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22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23A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23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122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223A">
        <w:rPr>
          <w:rFonts w:ascii="Consolas" w:hAnsi="Consolas" w:cs="Consolas"/>
          <w:sz w:val="19"/>
          <w:szCs w:val="19"/>
          <w:lang w:val="en-US"/>
        </w:rPr>
        <w:t>Salary</w:t>
      </w: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DEF7726" w14:textId="77777777" w:rsidR="0021223A" w:rsidRPr="0021223A" w:rsidRDefault="0021223A" w:rsidP="0021223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122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23A">
        <w:rPr>
          <w:rFonts w:ascii="Consolas" w:hAnsi="Consolas" w:cs="Consolas"/>
          <w:sz w:val="19"/>
          <w:szCs w:val="19"/>
          <w:lang w:val="en-US"/>
        </w:rPr>
        <w:t>avg_salary</w:t>
      </w:r>
      <w:proofErr w:type="spellEnd"/>
    </w:p>
    <w:p w14:paraId="46BAE391" w14:textId="77777777" w:rsidR="0021223A" w:rsidRPr="0021223A" w:rsidRDefault="0021223A" w:rsidP="0021223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122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STAFF</w:t>
      </w:r>
    </w:p>
    <w:p w14:paraId="0AB91EB3" w14:textId="77777777" w:rsidR="0021223A" w:rsidRPr="0021223A" w:rsidRDefault="0021223A" w:rsidP="0021223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1223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23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23A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2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23A">
        <w:rPr>
          <w:rFonts w:ascii="Consolas" w:hAnsi="Consolas" w:cs="Consolas"/>
          <w:sz w:val="19"/>
          <w:szCs w:val="19"/>
          <w:lang w:val="en-US"/>
        </w:rPr>
        <w:t>avg_s</w:t>
      </w:r>
      <w:proofErr w:type="spellEnd"/>
    </w:p>
    <w:p w14:paraId="7ADB7784" w14:textId="77777777" w:rsidR="0021223A" w:rsidRPr="0021223A" w:rsidRDefault="0021223A" w:rsidP="0021223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1223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23A">
        <w:rPr>
          <w:rFonts w:ascii="Consolas" w:hAnsi="Consolas" w:cs="Consolas"/>
          <w:sz w:val="19"/>
          <w:szCs w:val="19"/>
          <w:lang w:val="en-US"/>
        </w:rPr>
        <w:t>STAFF</w:t>
      </w: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223A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23A">
        <w:rPr>
          <w:rFonts w:ascii="Consolas" w:hAnsi="Consolas" w:cs="Consolas"/>
          <w:sz w:val="19"/>
          <w:szCs w:val="19"/>
          <w:lang w:val="en-US"/>
        </w:rPr>
        <w:t>avg_</w:t>
      </w:r>
      <w:proofErr w:type="gramStart"/>
      <w:r w:rsidRPr="0021223A">
        <w:rPr>
          <w:rFonts w:ascii="Consolas" w:hAnsi="Consolas" w:cs="Consolas"/>
          <w:sz w:val="19"/>
          <w:szCs w:val="19"/>
          <w:lang w:val="en-US"/>
        </w:rPr>
        <w:t>s</w:t>
      </w: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223A">
        <w:rPr>
          <w:rFonts w:ascii="Consolas" w:hAnsi="Consolas" w:cs="Consolas"/>
          <w:sz w:val="19"/>
          <w:szCs w:val="19"/>
          <w:lang w:val="en-US"/>
        </w:rPr>
        <w:t>Branch</w:t>
      </w:r>
      <w:proofErr w:type="gramEnd"/>
      <w:r w:rsidRPr="0021223A">
        <w:rPr>
          <w:rFonts w:ascii="Consolas" w:hAnsi="Consolas" w:cs="Consolas"/>
          <w:sz w:val="19"/>
          <w:szCs w:val="19"/>
          <w:lang w:val="en-US"/>
        </w:rPr>
        <w:t>_no</w:t>
      </w:r>
      <w:proofErr w:type="spellEnd"/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084EF86" w14:textId="25DC8DFE" w:rsidR="0021223A" w:rsidRDefault="0021223A" w:rsidP="0021223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23A">
        <w:rPr>
          <w:rFonts w:ascii="Consolas" w:hAnsi="Consolas" w:cs="Consolas"/>
          <w:sz w:val="19"/>
          <w:szCs w:val="19"/>
          <w:lang w:val="en-US"/>
        </w:rPr>
        <w:t>STAFF</w:t>
      </w: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223A">
        <w:rPr>
          <w:rFonts w:ascii="Consolas" w:hAnsi="Consolas" w:cs="Consolas"/>
          <w:sz w:val="19"/>
          <w:szCs w:val="19"/>
          <w:lang w:val="en-US"/>
        </w:rPr>
        <w:t>Salary</w:t>
      </w:r>
      <w:proofErr w:type="spellEnd"/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122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23A">
        <w:rPr>
          <w:rFonts w:ascii="Consolas" w:hAnsi="Consolas" w:cs="Consolas"/>
          <w:sz w:val="19"/>
          <w:szCs w:val="19"/>
          <w:lang w:val="en-US"/>
        </w:rPr>
        <w:t>avg_s</w:t>
      </w:r>
      <w:r w:rsidRPr="002122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223A">
        <w:rPr>
          <w:rFonts w:ascii="Consolas" w:hAnsi="Consolas" w:cs="Consolas"/>
          <w:sz w:val="19"/>
          <w:szCs w:val="19"/>
          <w:lang w:val="en-US"/>
        </w:rPr>
        <w:t>avg_salary</w:t>
      </w:r>
      <w:proofErr w:type="spellEnd"/>
    </w:p>
    <w:p w14:paraId="193FFE8D" w14:textId="47152051" w:rsidR="0021223A" w:rsidRDefault="0021223A" w:rsidP="0021223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59200FBB" w14:textId="33B264ED" w:rsidR="00FC4642" w:rsidRPr="00F47D0E" w:rsidRDefault="0021223A" w:rsidP="0021223A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736EB782" wp14:editId="5BC748AE">
            <wp:extent cx="3343275" cy="1362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D4C2" w14:textId="709CC4EC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6</w:t>
      </w:r>
      <w:r w:rsidR="00BF02CA" w:rsidRPr="00BF02CA">
        <w:rPr>
          <w:szCs w:val="28"/>
        </w:rPr>
        <w:t>0</w:t>
      </w:r>
      <w:r w:rsidRPr="00CB5F45">
        <w:rPr>
          <w:szCs w:val="28"/>
        </w:rPr>
        <w:t xml:space="preserve">) Вывести все варианты объектов недвижимости из таблицы </w:t>
      </w:r>
      <w:proofErr w:type="spellStart"/>
      <w:r w:rsidRPr="00CB5F45">
        <w:rPr>
          <w:szCs w:val="28"/>
        </w:rPr>
        <w:t>Property</w:t>
      </w:r>
      <w:proofErr w:type="spellEnd"/>
      <w:r w:rsidRPr="00CB5F45">
        <w:rPr>
          <w:szCs w:val="28"/>
        </w:rPr>
        <w:t>, удовлетворяющие требованиям каждого покупателя.</w:t>
      </w:r>
    </w:p>
    <w:p w14:paraId="493B893F" w14:textId="77777777" w:rsidR="007F1A38" w:rsidRDefault="007F1A38" w:rsidP="00FE202D">
      <w:pPr>
        <w:spacing w:after="0" w:line="240" w:lineRule="auto"/>
        <w:ind w:firstLine="709"/>
        <w:jc w:val="both"/>
        <w:rPr>
          <w:szCs w:val="28"/>
        </w:rPr>
      </w:pPr>
    </w:p>
    <w:p w14:paraId="6DD52FCE" w14:textId="77777777" w:rsidR="007F1A38" w:rsidRP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F1A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BUYER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BUYER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PROPERTY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PROPERTY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Street</w:t>
      </w:r>
      <w:proofErr w:type="spellEnd"/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PROPERTY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House</w:t>
      </w:r>
      <w:proofErr w:type="spellEnd"/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PROPERTY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Flat</w:t>
      </w:r>
      <w:proofErr w:type="spellEnd"/>
    </w:p>
    <w:p w14:paraId="2697ED8B" w14:textId="77777777" w:rsidR="007F1A38" w:rsidRP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F1A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PROPERTY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BUYER</w:t>
      </w:r>
    </w:p>
    <w:p w14:paraId="2D80C324" w14:textId="0C0D04F1" w:rsid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F1A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PROPERTY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BUYER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Max_Price</w:t>
      </w:r>
      <w:proofErr w:type="spellEnd"/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PROPERTY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Rooms</w:t>
      </w:r>
      <w:proofErr w:type="spellEnd"/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1A38">
        <w:rPr>
          <w:rFonts w:ascii="Consolas" w:hAnsi="Consolas" w:cs="Consolas"/>
          <w:sz w:val="19"/>
          <w:szCs w:val="19"/>
          <w:lang w:val="en-US"/>
        </w:rPr>
        <w:t>BUYER</w:t>
      </w:r>
      <w:r w:rsidRPr="007F1A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1A38">
        <w:rPr>
          <w:rFonts w:ascii="Consolas" w:hAnsi="Consolas" w:cs="Consolas"/>
          <w:sz w:val="19"/>
          <w:szCs w:val="19"/>
          <w:lang w:val="en-US"/>
        </w:rPr>
        <w:t>Prof_Rooms</w:t>
      </w:r>
      <w:proofErr w:type="spellEnd"/>
    </w:p>
    <w:p w14:paraId="6A8336DD" w14:textId="46DCA7A8" w:rsid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1A18BD0A" w14:textId="426EBC4A" w:rsidR="007F1A38" w:rsidRPr="007F1A38" w:rsidRDefault="007F1A38" w:rsidP="007F1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2325B9DB" wp14:editId="571E59FA">
            <wp:extent cx="3743325" cy="35052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4096" w14:textId="77777777" w:rsidR="00FC4642" w:rsidRPr="007F1A38" w:rsidRDefault="00FC4642" w:rsidP="00FE202D">
      <w:pPr>
        <w:spacing w:after="0" w:line="240" w:lineRule="auto"/>
        <w:ind w:firstLine="709"/>
        <w:jc w:val="both"/>
        <w:rPr>
          <w:szCs w:val="28"/>
          <w:lang w:val="en-US"/>
        </w:rPr>
      </w:pPr>
    </w:p>
    <w:p w14:paraId="2F13DD96" w14:textId="60F408A8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6</w:t>
      </w:r>
      <w:r w:rsidR="00BF02CA" w:rsidRPr="00BF02CA">
        <w:rPr>
          <w:szCs w:val="28"/>
        </w:rPr>
        <w:t>1</w:t>
      </w:r>
      <w:r>
        <w:rPr>
          <w:szCs w:val="28"/>
        </w:rPr>
        <w:t>)</w:t>
      </w:r>
      <w:r w:rsidRPr="00CB5F45">
        <w:rPr>
          <w:szCs w:val="28"/>
        </w:rPr>
        <w:t xml:space="preserve"> Повысить на 10% зарплату агентов, продавших не менее одной квартиры.</w:t>
      </w:r>
    </w:p>
    <w:p w14:paraId="082512E3" w14:textId="08C4A6FA" w:rsidR="00FC4642" w:rsidRPr="00CB5F45" w:rsidRDefault="00A62211" w:rsidP="00A6221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Повторяется (</w:t>
      </w:r>
      <w:proofErr w:type="spellStart"/>
      <w:proofErr w:type="gramStart"/>
      <w:r>
        <w:rPr>
          <w:szCs w:val="28"/>
        </w:rPr>
        <w:t>см.задание</w:t>
      </w:r>
      <w:proofErr w:type="spellEnd"/>
      <w:proofErr w:type="gramEnd"/>
      <w:r>
        <w:rPr>
          <w:szCs w:val="28"/>
        </w:rPr>
        <w:t xml:space="preserve"> 40)</w:t>
      </w:r>
    </w:p>
    <w:p w14:paraId="2828856E" w14:textId="7B4686D4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6</w:t>
      </w:r>
      <w:r w:rsidR="00BF02CA" w:rsidRPr="00BF02CA">
        <w:rPr>
          <w:szCs w:val="28"/>
        </w:rPr>
        <w:t>2</w:t>
      </w:r>
      <w:r w:rsidRPr="00CB5F45">
        <w:rPr>
          <w:szCs w:val="28"/>
        </w:rPr>
        <w:t>) С помощью команды UPDATE уменьшить на 10% цены однокомнатных квартир, которые не были проданы в течение года с момента регистрации.</w:t>
      </w:r>
    </w:p>
    <w:p w14:paraId="5BFDD223" w14:textId="73C6834B" w:rsidR="00FC4642" w:rsidRPr="00CB5F45" w:rsidRDefault="00A62211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Повторяется (</w:t>
      </w:r>
      <w:proofErr w:type="spellStart"/>
      <w:proofErr w:type="gramStart"/>
      <w:r>
        <w:rPr>
          <w:szCs w:val="28"/>
        </w:rPr>
        <w:t>см.задание</w:t>
      </w:r>
      <w:proofErr w:type="spellEnd"/>
      <w:proofErr w:type="gramEnd"/>
      <w:r>
        <w:rPr>
          <w:szCs w:val="28"/>
        </w:rPr>
        <w:t xml:space="preserve"> 41)</w:t>
      </w:r>
    </w:p>
    <w:p w14:paraId="5E15552D" w14:textId="10C54178" w:rsidR="00FE202D" w:rsidRDefault="00FE202D" w:rsidP="00FE202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6</w:t>
      </w:r>
      <w:r w:rsidR="00BF02CA" w:rsidRPr="00BF02CA">
        <w:rPr>
          <w:szCs w:val="28"/>
        </w:rPr>
        <w:t>3</w:t>
      </w:r>
      <w:r w:rsidRPr="00CB5F45">
        <w:rPr>
          <w:szCs w:val="28"/>
        </w:rPr>
        <w:t xml:space="preserve">) Таблица PROPERTY_1 служит для хранения данных об объектах </w:t>
      </w:r>
      <w:proofErr w:type="gramStart"/>
      <w:r w:rsidRPr="00CB5F45">
        <w:rPr>
          <w:szCs w:val="28"/>
        </w:rPr>
        <w:t>собственности</w:t>
      </w:r>
      <w:proofErr w:type="gramEnd"/>
      <w:r w:rsidRPr="00CB5F45">
        <w:rPr>
          <w:szCs w:val="28"/>
        </w:rPr>
        <w:t xml:space="preserve"> уже выбранных покупателями (находятся в таблице VIEWING и содержат значение “согласен” в поле </w:t>
      </w:r>
      <w:proofErr w:type="spellStart"/>
      <w:r w:rsidRPr="00CB5F45">
        <w:rPr>
          <w:szCs w:val="28"/>
        </w:rPr>
        <w:t>Comments</w:t>
      </w:r>
      <w:proofErr w:type="spellEnd"/>
      <w:r w:rsidRPr="00CB5F45">
        <w:rPr>
          <w:szCs w:val="28"/>
        </w:rPr>
        <w:t>). С помощью команды INSERT вставить данные об этих квартирах в таблицу PROPERTY_1.</w:t>
      </w:r>
    </w:p>
    <w:p w14:paraId="7A6D5ECC" w14:textId="50DABFE1" w:rsidR="00151E60" w:rsidRDefault="00151E60" w:rsidP="00FE202D">
      <w:pPr>
        <w:spacing w:after="0" w:line="240" w:lineRule="auto"/>
        <w:ind w:firstLine="709"/>
        <w:jc w:val="both"/>
        <w:rPr>
          <w:szCs w:val="28"/>
        </w:rPr>
      </w:pPr>
    </w:p>
    <w:p w14:paraId="32A5C806" w14:textId="77777777" w:rsidR="00151E60" w:rsidRP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PROPERTY_1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1E60">
        <w:rPr>
          <w:rFonts w:ascii="Consolas" w:hAnsi="Consolas" w:cs="Consolas"/>
          <w:sz w:val="19"/>
          <w:szCs w:val="19"/>
          <w:lang w:val="en-US"/>
        </w:rPr>
        <w:t>City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Street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House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Flat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F75045" w14:textId="77777777" w:rsidR="00151E60" w:rsidRP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Street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House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Flat </w:t>
      </w: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PROPERTY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VIEWING</w:t>
      </w:r>
    </w:p>
    <w:p w14:paraId="56CF227C" w14:textId="77777777" w:rsidR="00151E60" w:rsidRP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51E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51E60">
        <w:rPr>
          <w:rFonts w:ascii="Consolas" w:hAnsi="Consolas" w:cs="Consolas"/>
          <w:sz w:val="19"/>
          <w:szCs w:val="19"/>
          <w:lang w:val="en-US"/>
        </w:rPr>
        <w:t>PROPERTY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1E60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51E60">
        <w:rPr>
          <w:rFonts w:ascii="Consolas" w:hAnsi="Consolas" w:cs="Consolas"/>
          <w:sz w:val="19"/>
          <w:szCs w:val="19"/>
          <w:lang w:val="en-US"/>
        </w:rPr>
        <w:t>VIEWING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1E60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Comments </w:t>
      </w:r>
      <w:r w:rsidRPr="00151E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1E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1E6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согласен</w:t>
      </w:r>
      <w:r w:rsidRPr="00151E6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36ACA75" w14:textId="77777777" w:rsidR="00151E60" w:rsidRP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12E5DB6D" w14:textId="77777777" w:rsid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71F8DD0" w14:textId="706C2031" w:rsid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PROPERTY_1</w:t>
      </w:r>
    </w:p>
    <w:p w14:paraId="7F1BD9A7" w14:textId="6A79E48F" w:rsid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61423CC1" w14:textId="171392BC" w:rsidR="00151E60" w:rsidRDefault="00151E60" w:rsidP="00151E6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AB6B94D" wp14:editId="36BD4BD9">
            <wp:extent cx="2743200" cy="9620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F9AB" w14:textId="77777777" w:rsidR="00151E60" w:rsidRPr="008E2FDC" w:rsidRDefault="00151E60" w:rsidP="00FE202D">
      <w:pPr>
        <w:spacing w:after="0" w:line="240" w:lineRule="auto"/>
        <w:ind w:firstLine="709"/>
        <w:jc w:val="both"/>
        <w:rPr>
          <w:szCs w:val="28"/>
        </w:rPr>
      </w:pPr>
    </w:p>
    <w:sectPr w:rsidR="00151E60" w:rsidRPr="008E2FDC" w:rsidSect="00617468">
      <w:footerReference w:type="even" r:id="rId69"/>
      <w:footerReference w:type="default" r:id="rId70"/>
      <w:pgSz w:w="11906" w:h="16838"/>
      <w:pgMar w:top="851" w:right="726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8332C" w14:textId="77777777" w:rsidR="00304C70" w:rsidRDefault="00304C70" w:rsidP="009F3AD1">
      <w:r>
        <w:separator/>
      </w:r>
    </w:p>
  </w:endnote>
  <w:endnote w:type="continuationSeparator" w:id="0">
    <w:p w14:paraId="4A16C369" w14:textId="77777777" w:rsidR="00304C70" w:rsidRDefault="00304C70" w:rsidP="009F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7BAB8" w14:textId="77777777" w:rsidR="00B655BE" w:rsidRDefault="00B655BE" w:rsidP="008F56A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01C3122B" w14:textId="77777777" w:rsidR="00B655BE" w:rsidRDefault="00B655B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D22B9" w14:textId="77777777" w:rsidR="00B655BE" w:rsidRDefault="00B655BE" w:rsidP="008F56A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1BF9E2A2" w14:textId="77777777" w:rsidR="00B655BE" w:rsidRDefault="00B655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4F606" w14:textId="77777777" w:rsidR="00304C70" w:rsidRDefault="00304C70" w:rsidP="009F3AD1">
      <w:r>
        <w:separator/>
      </w:r>
    </w:p>
  </w:footnote>
  <w:footnote w:type="continuationSeparator" w:id="0">
    <w:p w14:paraId="2A0D5010" w14:textId="77777777" w:rsidR="00304C70" w:rsidRDefault="00304C70" w:rsidP="009F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CC8C8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B2F4D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F0830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EEF9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9A46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61E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04240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1C616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0072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A8330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00052"/>
    <w:multiLevelType w:val="hybridMultilevel"/>
    <w:tmpl w:val="0A6ADDD6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92D27A5"/>
    <w:multiLevelType w:val="hybridMultilevel"/>
    <w:tmpl w:val="78B64248"/>
    <w:lvl w:ilvl="0" w:tplc="88325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981425D"/>
    <w:multiLevelType w:val="hybridMultilevel"/>
    <w:tmpl w:val="3FDEADAA"/>
    <w:lvl w:ilvl="0" w:tplc="BB8C8F54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B34777E"/>
    <w:multiLevelType w:val="multilevel"/>
    <w:tmpl w:val="ECECD19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0B7834DA"/>
    <w:multiLevelType w:val="hybridMultilevel"/>
    <w:tmpl w:val="94E6DFEC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59C2F36"/>
    <w:multiLevelType w:val="hybridMultilevel"/>
    <w:tmpl w:val="C45A2F3E"/>
    <w:lvl w:ilvl="0" w:tplc="1DFEFCC2">
      <w:start w:val="7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F62B49"/>
    <w:multiLevelType w:val="multilevel"/>
    <w:tmpl w:val="ECECD19C"/>
    <w:numStyleLink w:val="111111"/>
  </w:abstractNum>
  <w:abstractNum w:abstractNumId="17" w15:restartNumberingAfterBreak="0">
    <w:nsid w:val="16130F25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21A97A06"/>
    <w:multiLevelType w:val="multilevel"/>
    <w:tmpl w:val="066251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46B4F28"/>
    <w:multiLevelType w:val="hybridMultilevel"/>
    <w:tmpl w:val="E70E8EFC"/>
    <w:lvl w:ilvl="0" w:tplc="FFFFFFFF">
      <w:start w:val="1"/>
      <w:numFmt w:val="bullet"/>
      <w:lvlText w:val="–"/>
      <w:lvlJc w:val="left"/>
      <w:pPr>
        <w:tabs>
          <w:tab w:val="num" w:pos="1420"/>
        </w:tabs>
        <w:ind w:left="1344" w:hanging="284"/>
      </w:pPr>
      <w:rPr>
        <w:rFonts w:asci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D55A0E"/>
    <w:multiLevelType w:val="hybridMultilevel"/>
    <w:tmpl w:val="5658FF52"/>
    <w:lvl w:ilvl="0" w:tplc="8C7E5E62">
      <w:start w:val="1"/>
      <w:numFmt w:val="decimal"/>
      <w:lvlText w:val="%1)"/>
      <w:lvlJc w:val="left"/>
      <w:pPr>
        <w:ind w:left="1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1" w15:restartNumberingAfterBreak="0">
    <w:nsid w:val="2F6E4262"/>
    <w:multiLevelType w:val="hybridMultilevel"/>
    <w:tmpl w:val="FC2A70A4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0033C2"/>
    <w:multiLevelType w:val="multilevel"/>
    <w:tmpl w:val="66C6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3CA0791"/>
    <w:multiLevelType w:val="hybridMultilevel"/>
    <w:tmpl w:val="77B8311C"/>
    <w:lvl w:ilvl="0" w:tplc="80FE2C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7561F06"/>
    <w:multiLevelType w:val="hybridMultilevel"/>
    <w:tmpl w:val="ADDC8446"/>
    <w:lvl w:ilvl="0" w:tplc="0D9EA8BA">
      <w:start w:val="1"/>
      <w:numFmt w:val="decimal"/>
      <w:lvlText w:val="%1."/>
      <w:lvlJc w:val="left"/>
      <w:pPr>
        <w:ind w:left="18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7B0DE0A">
      <w:numFmt w:val="bullet"/>
      <w:lvlText w:val=""/>
      <w:lvlJc w:val="left"/>
      <w:pPr>
        <w:ind w:left="2198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ru-RU" w:bidi="ru-RU"/>
      </w:rPr>
    </w:lvl>
    <w:lvl w:ilvl="2" w:tplc="EA5A1B12">
      <w:numFmt w:val="bullet"/>
      <w:lvlText w:val="•"/>
      <w:lvlJc w:val="left"/>
      <w:pPr>
        <w:ind w:left="3245" w:hanging="360"/>
      </w:pPr>
      <w:rPr>
        <w:rFonts w:hint="default"/>
        <w:lang w:val="ru-RU" w:eastAsia="ru-RU" w:bidi="ru-RU"/>
      </w:rPr>
    </w:lvl>
    <w:lvl w:ilvl="3" w:tplc="D5C2042C">
      <w:numFmt w:val="bullet"/>
      <w:lvlText w:val="•"/>
      <w:lvlJc w:val="left"/>
      <w:pPr>
        <w:ind w:left="4290" w:hanging="360"/>
      </w:pPr>
      <w:rPr>
        <w:rFonts w:hint="default"/>
        <w:lang w:val="ru-RU" w:eastAsia="ru-RU" w:bidi="ru-RU"/>
      </w:rPr>
    </w:lvl>
    <w:lvl w:ilvl="4" w:tplc="711A8B64">
      <w:numFmt w:val="bullet"/>
      <w:lvlText w:val="•"/>
      <w:lvlJc w:val="left"/>
      <w:pPr>
        <w:ind w:left="5335" w:hanging="360"/>
      </w:pPr>
      <w:rPr>
        <w:rFonts w:hint="default"/>
        <w:lang w:val="ru-RU" w:eastAsia="ru-RU" w:bidi="ru-RU"/>
      </w:rPr>
    </w:lvl>
    <w:lvl w:ilvl="5" w:tplc="F2983954">
      <w:numFmt w:val="bullet"/>
      <w:lvlText w:val="•"/>
      <w:lvlJc w:val="left"/>
      <w:pPr>
        <w:ind w:left="6380" w:hanging="360"/>
      </w:pPr>
      <w:rPr>
        <w:rFonts w:hint="default"/>
        <w:lang w:val="ru-RU" w:eastAsia="ru-RU" w:bidi="ru-RU"/>
      </w:rPr>
    </w:lvl>
    <w:lvl w:ilvl="6" w:tplc="D73C9508">
      <w:numFmt w:val="bullet"/>
      <w:lvlText w:val="•"/>
      <w:lvlJc w:val="left"/>
      <w:pPr>
        <w:ind w:left="7425" w:hanging="360"/>
      </w:pPr>
      <w:rPr>
        <w:rFonts w:hint="default"/>
        <w:lang w:val="ru-RU" w:eastAsia="ru-RU" w:bidi="ru-RU"/>
      </w:rPr>
    </w:lvl>
    <w:lvl w:ilvl="7" w:tplc="F1C22D56">
      <w:numFmt w:val="bullet"/>
      <w:lvlText w:val="•"/>
      <w:lvlJc w:val="left"/>
      <w:pPr>
        <w:ind w:left="8470" w:hanging="360"/>
      </w:pPr>
      <w:rPr>
        <w:rFonts w:hint="default"/>
        <w:lang w:val="ru-RU" w:eastAsia="ru-RU" w:bidi="ru-RU"/>
      </w:rPr>
    </w:lvl>
    <w:lvl w:ilvl="8" w:tplc="A5CE63E4">
      <w:numFmt w:val="bullet"/>
      <w:lvlText w:val="•"/>
      <w:lvlJc w:val="left"/>
      <w:pPr>
        <w:ind w:left="9516" w:hanging="360"/>
      </w:pPr>
      <w:rPr>
        <w:rFonts w:hint="default"/>
        <w:lang w:val="ru-RU" w:eastAsia="ru-RU" w:bidi="ru-RU"/>
      </w:rPr>
    </w:lvl>
  </w:abstractNum>
  <w:abstractNum w:abstractNumId="25" w15:restartNumberingAfterBreak="0">
    <w:nsid w:val="3A953587"/>
    <w:multiLevelType w:val="hybridMultilevel"/>
    <w:tmpl w:val="76DA2B50"/>
    <w:lvl w:ilvl="0" w:tplc="19567322">
      <w:start w:val="1"/>
      <w:numFmt w:val="russianLow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3AE52D6D"/>
    <w:multiLevelType w:val="multilevel"/>
    <w:tmpl w:val="A0404A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3B4471B7"/>
    <w:multiLevelType w:val="hybridMultilevel"/>
    <w:tmpl w:val="03FC216E"/>
    <w:lvl w:ilvl="0" w:tplc="E2428C28">
      <w:start w:val="1"/>
      <w:numFmt w:val="decimal"/>
      <w:lvlText w:val="%1)"/>
      <w:lvlJc w:val="left"/>
      <w:pPr>
        <w:ind w:left="15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49700A20"/>
    <w:multiLevelType w:val="multilevel"/>
    <w:tmpl w:val="ECECD19C"/>
    <w:numStyleLink w:val="111111"/>
  </w:abstractNum>
  <w:abstractNum w:abstractNumId="29" w15:restartNumberingAfterBreak="0">
    <w:nsid w:val="4BE1400B"/>
    <w:multiLevelType w:val="multilevel"/>
    <w:tmpl w:val="433A65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522D5F03"/>
    <w:multiLevelType w:val="hybridMultilevel"/>
    <w:tmpl w:val="F1F6EB5C"/>
    <w:lvl w:ilvl="0" w:tplc="D0DABBB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395CFB"/>
    <w:multiLevelType w:val="multilevel"/>
    <w:tmpl w:val="433A65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0AB19F7"/>
    <w:multiLevelType w:val="hybridMultilevel"/>
    <w:tmpl w:val="84AEB12A"/>
    <w:lvl w:ilvl="0" w:tplc="66BCB57C">
      <w:start w:val="5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14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C151157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E832ABD"/>
    <w:multiLevelType w:val="hybridMultilevel"/>
    <w:tmpl w:val="DEBA0D84"/>
    <w:lvl w:ilvl="0" w:tplc="08BC8976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8"/>
  </w:num>
  <w:num w:numId="2">
    <w:abstractNumId w:val="29"/>
  </w:num>
  <w:num w:numId="3">
    <w:abstractNumId w:val="31"/>
  </w:num>
  <w:num w:numId="4">
    <w:abstractNumId w:val="13"/>
  </w:num>
  <w:num w:numId="5">
    <w:abstractNumId w:val="3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9"/>
  </w:num>
  <w:num w:numId="18">
    <w:abstractNumId w:val="25"/>
  </w:num>
  <w:num w:numId="19">
    <w:abstractNumId w:val="12"/>
  </w:num>
  <w:num w:numId="20">
    <w:abstractNumId w:val="10"/>
  </w:num>
  <w:num w:numId="21">
    <w:abstractNumId w:val="21"/>
  </w:num>
  <w:num w:numId="22">
    <w:abstractNumId w:val="30"/>
  </w:num>
  <w:num w:numId="23">
    <w:abstractNumId w:val="32"/>
  </w:num>
  <w:num w:numId="24">
    <w:abstractNumId w:val="15"/>
  </w:num>
  <w:num w:numId="25">
    <w:abstractNumId w:val="14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</w:num>
  <w:num w:numId="29">
    <w:abstractNumId w:val="33"/>
  </w:num>
  <w:num w:numId="30">
    <w:abstractNumId w:val="26"/>
  </w:num>
  <w:num w:numId="31">
    <w:abstractNumId w:val="22"/>
  </w:num>
  <w:num w:numId="32">
    <w:abstractNumId w:val="20"/>
  </w:num>
  <w:num w:numId="33">
    <w:abstractNumId w:val="23"/>
  </w:num>
  <w:num w:numId="34">
    <w:abstractNumId w:val="11"/>
  </w:num>
  <w:num w:numId="35">
    <w:abstractNumId w:val="24"/>
  </w:num>
  <w:num w:numId="36">
    <w:abstractNumId w:val="27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2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8C"/>
    <w:rsid w:val="00003DD4"/>
    <w:rsid w:val="00007B4E"/>
    <w:rsid w:val="00027E87"/>
    <w:rsid w:val="00047B51"/>
    <w:rsid w:val="00053056"/>
    <w:rsid w:val="00080DDB"/>
    <w:rsid w:val="00084692"/>
    <w:rsid w:val="00085540"/>
    <w:rsid w:val="000B0AB1"/>
    <w:rsid w:val="000D0756"/>
    <w:rsid w:val="00100360"/>
    <w:rsid w:val="00110D08"/>
    <w:rsid w:val="00130CB7"/>
    <w:rsid w:val="00144490"/>
    <w:rsid w:val="00151AF2"/>
    <w:rsid w:val="00151E60"/>
    <w:rsid w:val="0018106B"/>
    <w:rsid w:val="00185B12"/>
    <w:rsid w:val="001975D2"/>
    <w:rsid w:val="001A3030"/>
    <w:rsid w:val="001C5ABE"/>
    <w:rsid w:val="0020520C"/>
    <w:rsid w:val="0021223A"/>
    <w:rsid w:val="0026067D"/>
    <w:rsid w:val="00263C3F"/>
    <w:rsid w:val="002751C7"/>
    <w:rsid w:val="00293D4C"/>
    <w:rsid w:val="002946BB"/>
    <w:rsid w:val="002A3100"/>
    <w:rsid w:val="002A3A56"/>
    <w:rsid w:val="002C0FAF"/>
    <w:rsid w:val="002D3D7D"/>
    <w:rsid w:val="002F1513"/>
    <w:rsid w:val="002F4C88"/>
    <w:rsid w:val="00304C70"/>
    <w:rsid w:val="00330CF8"/>
    <w:rsid w:val="00331799"/>
    <w:rsid w:val="0033251E"/>
    <w:rsid w:val="00361F59"/>
    <w:rsid w:val="0036631D"/>
    <w:rsid w:val="00376563"/>
    <w:rsid w:val="00381943"/>
    <w:rsid w:val="0038231F"/>
    <w:rsid w:val="003934E1"/>
    <w:rsid w:val="00393A68"/>
    <w:rsid w:val="003D194B"/>
    <w:rsid w:val="00422776"/>
    <w:rsid w:val="00435EBF"/>
    <w:rsid w:val="00437585"/>
    <w:rsid w:val="004634B3"/>
    <w:rsid w:val="004728AB"/>
    <w:rsid w:val="004906F9"/>
    <w:rsid w:val="004D1348"/>
    <w:rsid w:val="004E3B82"/>
    <w:rsid w:val="0051561E"/>
    <w:rsid w:val="00547811"/>
    <w:rsid w:val="0055292F"/>
    <w:rsid w:val="0056750C"/>
    <w:rsid w:val="0057077B"/>
    <w:rsid w:val="00574052"/>
    <w:rsid w:val="00587683"/>
    <w:rsid w:val="00595773"/>
    <w:rsid w:val="005A65B5"/>
    <w:rsid w:val="005B4F3A"/>
    <w:rsid w:val="005D4D28"/>
    <w:rsid w:val="005E545A"/>
    <w:rsid w:val="005E7B47"/>
    <w:rsid w:val="005F44F5"/>
    <w:rsid w:val="00607231"/>
    <w:rsid w:val="00614930"/>
    <w:rsid w:val="00617468"/>
    <w:rsid w:val="00625BBC"/>
    <w:rsid w:val="006268CA"/>
    <w:rsid w:val="00635DDD"/>
    <w:rsid w:val="00636C41"/>
    <w:rsid w:val="00653651"/>
    <w:rsid w:val="00654C04"/>
    <w:rsid w:val="006627E2"/>
    <w:rsid w:val="00676605"/>
    <w:rsid w:val="006E2768"/>
    <w:rsid w:val="006E27F6"/>
    <w:rsid w:val="006E39C6"/>
    <w:rsid w:val="00710458"/>
    <w:rsid w:val="00725ACB"/>
    <w:rsid w:val="00735830"/>
    <w:rsid w:val="00746FCF"/>
    <w:rsid w:val="007758AF"/>
    <w:rsid w:val="00797D30"/>
    <w:rsid w:val="007A1822"/>
    <w:rsid w:val="007C7B78"/>
    <w:rsid w:val="007D354D"/>
    <w:rsid w:val="007E2A4A"/>
    <w:rsid w:val="007F1A38"/>
    <w:rsid w:val="00843D08"/>
    <w:rsid w:val="0084764F"/>
    <w:rsid w:val="00863BA0"/>
    <w:rsid w:val="00863F01"/>
    <w:rsid w:val="00873810"/>
    <w:rsid w:val="00873C5F"/>
    <w:rsid w:val="00882A42"/>
    <w:rsid w:val="00884270"/>
    <w:rsid w:val="00891BF5"/>
    <w:rsid w:val="008B4AE6"/>
    <w:rsid w:val="008F56AA"/>
    <w:rsid w:val="009302B0"/>
    <w:rsid w:val="009502DA"/>
    <w:rsid w:val="009712AD"/>
    <w:rsid w:val="00976EBF"/>
    <w:rsid w:val="009832D1"/>
    <w:rsid w:val="009A02C7"/>
    <w:rsid w:val="009A2AC9"/>
    <w:rsid w:val="009A5F90"/>
    <w:rsid w:val="009E16D5"/>
    <w:rsid w:val="009E2C01"/>
    <w:rsid w:val="009F0FEF"/>
    <w:rsid w:val="009F3AD1"/>
    <w:rsid w:val="00A000E7"/>
    <w:rsid w:val="00A15EE1"/>
    <w:rsid w:val="00A33AD1"/>
    <w:rsid w:val="00A44A61"/>
    <w:rsid w:val="00A5505A"/>
    <w:rsid w:val="00A62211"/>
    <w:rsid w:val="00A81CA0"/>
    <w:rsid w:val="00A96455"/>
    <w:rsid w:val="00AB62F2"/>
    <w:rsid w:val="00AB7FAB"/>
    <w:rsid w:val="00AC4C74"/>
    <w:rsid w:val="00AE75FC"/>
    <w:rsid w:val="00B0370C"/>
    <w:rsid w:val="00B045DF"/>
    <w:rsid w:val="00B11656"/>
    <w:rsid w:val="00B32919"/>
    <w:rsid w:val="00B44615"/>
    <w:rsid w:val="00B56CFA"/>
    <w:rsid w:val="00B655BE"/>
    <w:rsid w:val="00B73DDE"/>
    <w:rsid w:val="00B7701D"/>
    <w:rsid w:val="00B93B26"/>
    <w:rsid w:val="00BB035D"/>
    <w:rsid w:val="00BB6B06"/>
    <w:rsid w:val="00BB6EE8"/>
    <w:rsid w:val="00BF02CA"/>
    <w:rsid w:val="00BF6A1A"/>
    <w:rsid w:val="00BF6FB3"/>
    <w:rsid w:val="00BF7F02"/>
    <w:rsid w:val="00C206E5"/>
    <w:rsid w:val="00C462E7"/>
    <w:rsid w:val="00C56D07"/>
    <w:rsid w:val="00C579BC"/>
    <w:rsid w:val="00C61FAA"/>
    <w:rsid w:val="00C95442"/>
    <w:rsid w:val="00CA0103"/>
    <w:rsid w:val="00CC0A3B"/>
    <w:rsid w:val="00CC0B26"/>
    <w:rsid w:val="00CC1D50"/>
    <w:rsid w:val="00CF0876"/>
    <w:rsid w:val="00CF568C"/>
    <w:rsid w:val="00D056F2"/>
    <w:rsid w:val="00D14C80"/>
    <w:rsid w:val="00D22585"/>
    <w:rsid w:val="00D336B9"/>
    <w:rsid w:val="00D35EDC"/>
    <w:rsid w:val="00D45B74"/>
    <w:rsid w:val="00D71ACD"/>
    <w:rsid w:val="00D73E62"/>
    <w:rsid w:val="00D85AA8"/>
    <w:rsid w:val="00DA198E"/>
    <w:rsid w:val="00DA285B"/>
    <w:rsid w:val="00DA318B"/>
    <w:rsid w:val="00DB42E7"/>
    <w:rsid w:val="00DD3FD1"/>
    <w:rsid w:val="00DD5EBD"/>
    <w:rsid w:val="00DF23FA"/>
    <w:rsid w:val="00DF3835"/>
    <w:rsid w:val="00DF53C2"/>
    <w:rsid w:val="00DF57D0"/>
    <w:rsid w:val="00DF6AF3"/>
    <w:rsid w:val="00E120A8"/>
    <w:rsid w:val="00E13DA2"/>
    <w:rsid w:val="00E17D2B"/>
    <w:rsid w:val="00E36928"/>
    <w:rsid w:val="00E4084E"/>
    <w:rsid w:val="00E52836"/>
    <w:rsid w:val="00E53F78"/>
    <w:rsid w:val="00E63473"/>
    <w:rsid w:val="00EA0632"/>
    <w:rsid w:val="00ED2075"/>
    <w:rsid w:val="00ED6EB2"/>
    <w:rsid w:val="00EE5592"/>
    <w:rsid w:val="00EF2BAC"/>
    <w:rsid w:val="00EF3B2A"/>
    <w:rsid w:val="00EF4194"/>
    <w:rsid w:val="00EF7A22"/>
    <w:rsid w:val="00EF7F44"/>
    <w:rsid w:val="00F203D6"/>
    <w:rsid w:val="00F47D0E"/>
    <w:rsid w:val="00F72C15"/>
    <w:rsid w:val="00FB3924"/>
    <w:rsid w:val="00FC4642"/>
    <w:rsid w:val="00FD17DE"/>
    <w:rsid w:val="00F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E9B935"/>
  <w15:chartTrackingRefBased/>
  <w15:docId w15:val="{03C33BAC-50EA-44A3-ACBC-8AEB4A5C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before="240" w:after="60" w:line="264" w:lineRule="auto"/>
        <w:ind w:left="431" w:hanging="431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00360"/>
    <w:rPr>
      <w:sz w:val="28"/>
      <w:szCs w:val="24"/>
    </w:rPr>
  </w:style>
  <w:style w:type="paragraph" w:styleId="1">
    <w:name w:val="heading 1"/>
    <w:basedOn w:val="a2"/>
    <w:next w:val="a2"/>
    <w:autoRedefine/>
    <w:qFormat/>
    <w:rsid w:val="0056750C"/>
    <w:pPr>
      <w:widowControl w:val="0"/>
      <w:ind w:left="0" w:firstLine="0"/>
      <w:jc w:val="center"/>
      <w:outlineLvl w:val="0"/>
    </w:pPr>
    <w:rPr>
      <w:rFonts w:ascii="Arial" w:hAnsi="Arial" w:cs="Arial"/>
      <w:b/>
      <w:bCs/>
      <w:kern w:val="32"/>
      <w:szCs w:val="32"/>
    </w:rPr>
  </w:style>
  <w:style w:type="paragraph" w:styleId="21">
    <w:name w:val="heading 2"/>
    <w:basedOn w:val="a2"/>
    <w:next w:val="a2"/>
    <w:qFormat/>
    <w:rsid w:val="00100360"/>
    <w:pPr>
      <w:keepNext/>
      <w:numPr>
        <w:ilvl w:val="1"/>
        <w:numId w:val="30"/>
      </w:numPr>
      <w:outlineLvl w:val="1"/>
    </w:pPr>
    <w:rPr>
      <w:rFonts w:ascii="Arial" w:hAnsi="Arial" w:cs="Arial"/>
      <w:b/>
      <w:bCs/>
      <w:iCs/>
      <w:szCs w:val="28"/>
    </w:rPr>
  </w:style>
  <w:style w:type="paragraph" w:styleId="31">
    <w:name w:val="heading 3"/>
    <w:basedOn w:val="a2"/>
    <w:next w:val="a2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next w:val="a2"/>
    <w:qFormat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51">
    <w:name w:val="heading 5"/>
    <w:basedOn w:val="a2"/>
    <w:next w:val="a2"/>
    <w:qFormat/>
    <w:pPr>
      <w:numPr>
        <w:ilvl w:val="4"/>
        <w:numId w:val="1"/>
      </w:numPr>
      <w:outlineLvl w:val="4"/>
    </w:pPr>
    <w:rPr>
      <w:b/>
      <w:bCs/>
      <w:i/>
      <w:iCs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"/>
      </w:numPr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2"/>
    <w:next w:val="a2"/>
    <w:qFormat/>
    <w:pPr>
      <w:numPr>
        <w:ilvl w:val="7"/>
        <w:numId w:val="1"/>
      </w:numPr>
      <w:outlineLvl w:val="7"/>
    </w:pPr>
    <w:rPr>
      <w:i/>
      <w:iCs/>
      <w:sz w:val="24"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04fig">
    <w:name w:val="04_fig"/>
    <w:basedOn w:val="01"/>
    <w:rsid w:val="00100360"/>
    <w:pPr>
      <w:spacing w:before="60" w:after="120"/>
      <w:jc w:val="center"/>
    </w:pPr>
  </w:style>
  <w:style w:type="paragraph" w:customStyle="1" w:styleId="01">
    <w:name w:val="01_без_кр_строки"/>
    <w:basedOn w:val="a2"/>
    <w:rsid w:val="00B44615"/>
    <w:pPr>
      <w:spacing w:before="0" w:after="0"/>
      <w:jc w:val="both"/>
    </w:pPr>
  </w:style>
  <w:style w:type="paragraph" w:customStyle="1" w:styleId="02">
    <w:name w:val="02_с_кр_строкой"/>
    <w:basedOn w:val="01"/>
    <w:rsid w:val="00B44615"/>
    <w:pPr>
      <w:widowControl w:val="0"/>
      <w:ind w:firstLine="567"/>
    </w:pPr>
  </w:style>
  <w:style w:type="paragraph" w:customStyle="1" w:styleId="03">
    <w:name w:val="03_выражение"/>
    <w:basedOn w:val="01"/>
    <w:pPr>
      <w:spacing w:before="60"/>
      <w:jc w:val="right"/>
    </w:pPr>
  </w:style>
  <w:style w:type="paragraph" w:customStyle="1" w:styleId="05table">
    <w:name w:val="05_table"/>
    <w:basedOn w:val="01"/>
    <w:rsid w:val="00100360"/>
    <w:pPr>
      <w:spacing w:before="120"/>
      <w:jc w:val="left"/>
    </w:pPr>
  </w:style>
  <w:style w:type="table" w:styleId="a6">
    <w:name w:val="Table Grid"/>
    <w:basedOn w:val="a4"/>
    <w:semiHidden/>
    <w:rsid w:val="00ED2075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2"/>
    <w:next w:val="a2"/>
    <w:autoRedefine/>
    <w:uiPriority w:val="39"/>
    <w:rsid w:val="009F3AD1"/>
  </w:style>
  <w:style w:type="paragraph" w:styleId="a7">
    <w:name w:val="footer"/>
    <w:basedOn w:val="a2"/>
    <w:semiHidden/>
    <w:rsid w:val="009E2C01"/>
    <w:pPr>
      <w:tabs>
        <w:tab w:val="center" w:pos="4677"/>
        <w:tab w:val="right" w:pos="9355"/>
      </w:tabs>
    </w:pPr>
  </w:style>
  <w:style w:type="character" w:styleId="a8">
    <w:name w:val="page number"/>
    <w:basedOn w:val="a3"/>
    <w:semiHidden/>
    <w:rsid w:val="009E2C01"/>
  </w:style>
  <w:style w:type="numbering" w:styleId="111111">
    <w:name w:val="Outline List 2"/>
    <w:basedOn w:val="a5"/>
    <w:semiHidden/>
    <w:rsid w:val="00100360"/>
    <w:pPr>
      <w:numPr>
        <w:numId w:val="4"/>
      </w:numPr>
    </w:pPr>
  </w:style>
  <w:style w:type="numbering" w:styleId="1ai">
    <w:name w:val="Outline List 1"/>
    <w:basedOn w:val="a5"/>
    <w:semiHidden/>
    <w:rsid w:val="00100360"/>
    <w:pPr>
      <w:numPr>
        <w:numId w:val="5"/>
      </w:numPr>
    </w:pPr>
  </w:style>
  <w:style w:type="paragraph" w:styleId="HTML">
    <w:name w:val="HTML Address"/>
    <w:basedOn w:val="a2"/>
    <w:semiHidden/>
    <w:rsid w:val="00100360"/>
    <w:rPr>
      <w:i/>
      <w:iCs/>
    </w:rPr>
  </w:style>
  <w:style w:type="paragraph" w:styleId="a9">
    <w:name w:val="envelope address"/>
    <w:basedOn w:val="a2"/>
    <w:semiHidden/>
    <w:rsid w:val="0010036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character" w:styleId="HTML0">
    <w:name w:val="HTML Acronym"/>
    <w:basedOn w:val="a3"/>
    <w:semiHidden/>
    <w:rsid w:val="00100360"/>
  </w:style>
  <w:style w:type="table" w:styleId="-1">
    <w:name w:val="Table Web 1"/>
    <w:basedOn w:val="a4"/>
    <w:semiHidden/>
    <w:rsid w:val="001003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1003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1003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2"/>
    <w:semiHidden/>
    <w:rsid w:val="00100360"/>
    <w:pPr>
      <w:tabs>
        <w:tab w:val="center" w:pos="4677"/>
        <w:tab w:val="right" w:pos="9355"/>
      </w:tabs>
    </w:pPr>
  </w:style>
  <w:style w:type="character" w:styleId="ab">
    <w:name w:val="Emphasis"/>
    <w:qFormat/>
    <w:rsid w:val="00100360"/>
    <w:rPr>
      <w:i/>
      <w:iCs/>
    </w:rPr>
  </w:style>
  <w:style w:type="character" w:styleId="ac">
    <w:name w:val="Hyperlink"/>
    <w:uiPriority w:val="99"/>
    <w:rsid w:val="00100360"/>
    <w:rPr>
      <w:color w:val="0000FF"/>
      <w:u w:val="single"/>
    </w:rPr>
  </w:style>
  <w:style w:type="paragraph" w:styleId="ad">
    <w:name w:val="Date"/>
    <w:basedOn w:val="a2"/>
    <w:next w:val="a2"/>
    <w:semiHidden/>
    <w:rsid w:val="00100360"/>
  </w:style>
  <w:style w:type="paragraph" w:styleId="ae">
    <w:name w:val="Note Heading"/>
    <w:basedOn w:val="a2"/>
    <w:next w:val="a2"/>
    <w:semiHidden/>
    <w:rsid w:val="00100360"/>
  </w:style>
  <w:style w:type="table" w:styleId="af">
    <w:name w:val="Table Elegant"/>
    <w:basedOn w:val="a4"/>
    <w:semiHidden/>
    <w:rsid w:val="001003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4"/>
    <w:semiHidden/>
    <w:rsid w:val="001003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1003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100360"/>
    <w:rPr>
      <w:rFonts w:ascii="Courier New" w:hAnsi="Courier New" w:cs="Courier New"/>
      <w:sz w:val="20"/>
      <w:szCs w:val="20"/>
    </w:rPr>
  </w:style>
  <w:style w:type="table" w:styleId="12">
    <w:name w:val="Table Classic 1"/>
    <w:basedOn w:val="a4"/>
    <w:semiHidden/>
    <w:rsid w:val="001003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1003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1003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1003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100360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100360"/>
    <w:pPr>
      <w:spacing w:after="120"/>
    </w:pPr>
  </w:style>
  <w:style w:type="paragraph" w:styleId="af1">
    <w:name w:val="Body Text First Indent"/>
    <w:basedOn w:val="af0"/>
    <w:semiHidden/>
    <w:rsid w:val="00100360"/>
    <w:pPr>
      <w:ind w:firstLine="210"/>
    </w:pPr>
  </w:style>
  <w:style w:type="paragraph" w:styleId="af2">
    <w:name w:val="Body Text Indent"/>
    <w:basedOn w:val="a2"/>
    <w:semiHidden/>
    <w:rsid w:val="00100360"/>
    <w:pPr>
      <w:spacing w:after="120"/>
      <w:ind w:left="283"/>
    </w:pPr>
  </w:style>
  <w:style w:type="paragraph" w:styleId="24">
    <w:name w:val="Body Text First Indent 2"/>
    <w:basedOn w:val="af2"/>
    <w:semiHidden/>
    <w:rsid w:val="00100360"/>
    <w:pPr>
      <w:ind w:firstLine="210"/>
    </w:pPr>
  </w:style>
  <w:style w:type="paragraph" w:styleId="a0">
    <w:name w:val="List Bullet"/>
    <w:basedOn w:val="a2"/>
    <w:rsid w:val="00100360"/>
    <w:pPr>
      <w:numPr>
        <w:numId w:val="6"/>
      </w:numPr>
    </w:pPr>
  </w:style>
  <w:style w:type="paragraph" w:styleId="20">
    <w:name w:val="List Bullet 2"/>
    <w:basedOn w:val="a2"/>
    <w:semiHidden/>
    <w:rsid w:val="00100360"/>
    <w:pPr>
      <w:numPr>
        <w:numId w:val="7"/>
      </w:numPr>
    </w:pPr>
  </w:style>
  <w:style w:type="paragraph" w:styleId="30">
    <w:name w:val="List Bullet 3"/>
    <w:basedOn w:val="a2"/>
    <w:semiHidden/>
    <w:rsid w:val="00100360"/>
    <w:pPr>
      <w:numPr>
        <w:numId w:val="8"/>
      </w:numPr>
    </w:pPr>
  </w:style>
  <w:style w:type="paragraph" w:styleId="40">
    <w:name w:val="List Bullet 4"/>
    <w:basedOn w:val="a2"/>
    <w:semiHidden/>
    <w:rsid w:val="00100360"/>
    <w:pPr>
      <w:numPr>
        <w:numId w:val="9"/>
      </w:numPr>
    </w:pPr>
  </w:style>
  <w:style w:type="paragraph" w:styleId="50">
    <w:name w:val="List Bullet 5"/>
    <w:basedOn w:val="a2"/>
    <w:semiHidden/>
    <w:rsid w:val="00100360"/>
    <w:pPr>
      <w:numPr>
        <w:numId w:val="10"/>
      </w:numPr>
    </w:pPr>
  </w:style>
  <w:style w:type="paragraph" w:styleId="af3">
    <w:name w:val="Title"/>
    <w:basedOn w:val="a2"/>
    <w:qFormat/>
    <w:rsid w:val="00100360"/>
    <w:pPr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4">
    <w:name w:val="line number"/>
    <w:basedOn w:val="a3"/>
    <w:semiHidden/>
    <w:rsid w:val="00100360"/>
  </w:style>
  <w:style w:type="paragraph" w:styleId="a">
    <w:name w:val="List Number"/>
    <w:basedOn w:val="a2"/>
    <w:rsid w:val="00100360"/>
    <w:pPr>
      <w:numPr>
        <w:numId w:val="11"/>
      </w:numPr>
    </w:pPr>
  </w:style>
  <w:style w:type="paragraph" w:styleId="2">
    <w:name w:val="List Number 2"/>
    <w:basedOn w:val="a2"/>
    <w:semiHidden/>
    <w:rsid w:val="00100360"/>
    <w:pPr>
      <w:numPr>
        <w:numId w:val="12"/>
      </w:numPr>
    </w:pPr>
  </w:style>
  <w:style w:type="paragraph" w:styleId="3">
    <w:name w:val="List Number 3"/>
    <w:basedOn w:val="a2"/>
    <w:semiHidden/>
    <w:rsid w:val="00100360"/>
    <w:pPr>
      <w:numPr>
        <w:numId w:val="13"/>
      </w:numPr>
    </w:pPr>
  </w:style>
  <w:style w:type="paragraph" w:styleId="4">
    <w:name w:val="List Number 4"/>
    <w:basedOn w:val="a2"/>
    <w:semiHidden/>
    <w:rsid w:val="00100360"/>
    <w:pPr>
      <w:numPr>
        <w:numId w:val="14"/>
      </w:numPr>
    </w:pPr>
  </w:style>
  <w:style w:type="paragraph" w:styleId="5">
    <w:name w:val="List Number 5"/>
    <w:basedOn w:val="a2"/>
    <w:semiHidden/>
    <w:rsid w:val="00100360"/>
    <w:pPr>
      <w:numPr>
        <w:numId w:val="15"/>
      </w:numPr>
    </w:pPr>
  </w:style>
  <w:style w:type="character" w:styleId="HTML3">
    <w:name w:val="HTML Sample"/>
    <w:semiHidden/>
    <w:rsid w:val="00100360"/>
    <w:rPr>
      <w:rFonts w:ascii="Courier New" w:hAnsi="Courier New" w:cs="Courier New"/>
    </w:rPr>
  </w:style>
  <w:style w:type="paragraph" w:styleId="25">
    <w:name w:val="envelope return"/>
    <w:basedOn w:val="a2"/>
    <w:semiHidden/>
    <w:rsid w:val="00100360"/>
    <w:rPr>
      <w:rFonts w:ascii="Arial" w:hAnsi="Arial" w:cs="Arial"/>
      <w:sz w:val="20"/>
      <w:szCs w:val="20"/>
    </w:rPr>
  </w:style>
  <w:style w:type="table" w:styleId="13">
    <w:name w:val="Table 3D effects 1"/>
    <w:basedOn w:val="a4"/>
    <w:semiHidden/>
    <w:rsid w:val="001003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semiHidden/>
    <w:rsid w:val="001003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1003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5">
    <w:name w:val="Normal (Web)"/>
    <w:basedOn w:val="a2"/>
    <w:semiHidden/>
    <w:rsid w:val="00100360"/>
    <w:rPr>
      <w:sz w:val="24"/>
    </w:rPr>
  </w:style>
  <w:style w:type="paragraph" w:styleId="af6">
    <w:name w:val="Normal Indent"/>
    <w:basedOn w:val="a2"/>
    <w:semiHidden/>
    <w:rsid w:val="00100360"/>
    <w:pPr>
      <w:ind w:left="708"/>
    </w:pPr>
  </w:style>
  <w:style w:type="character" w:styleId="HTML4">
    <w:name w:val="HTML Definition"/>
    <w:semiHidden/>
    <w:rsid w:val="00100360"/>
    <w:rPr>
      <w:i/>
      <w:iCs/>
    </w:rPr>
  </w:style>
  <w:style w:type="paragraph" w:styleId="27">
    <w:name w:val="Body Text 2"/>
    <w:basedOn w:val="a2"/>
    <w:semiHidden/>
    <w:rsid w:val="00100360"/>
    <w:pPr>
      <w:spacing w:after="120" w:line="480" w:lineRule="auto"/>
    </w:pPr>
  </w:style>
  <w:style w:type="paragraph" w:styleId="34">
    <w:name w:val="Body Text 3"/>
    <w:basedOn w:val="a2"/>
    <w:semiHidden/>
    <w:rsid w:val="00100360"/>
    <w:pPr>
      <w:spacing w:after="120"/>
    </w:pPr>
    <w:rPr>
      <w:sz w:val="16"/>
      <w:szCs w:val="16"/>
    </w:rPr>
  </w:style>
  <w:style w:type="paragraph" w:styleId="28">
    <w:name w:val="Body Text Indent 2"/>
    <w:basedOn w:val="a2"/>
    <w:semiHidden/>
    <w:rsid w:val="00100360"/>
    <w:pPr>
      <w:spacing w:after="120" w:line="480" w:lineRule="auto"/>
      <w:ind w:left="283"/>
    </w:pPr>
  </w:style>
  <w:style w:type="paragraph" w:styleId="35">
    <w:name w:val="Body Text Indent 3"/>
    <w:basedOn w:val="a2"/>
    <w:semiHidden/>
    <w:rsid w:val="00100360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100360"/>
    <w:rPr>
      <w:i/>
      <w:iCs/>
    </w:rPr>
  </w:style>
  <w:style w:type="character" w:styleId="HTML6">
    <w:name w:val="HTML Typewriter"/>
    <w:semiHidden/>
    <w:rsid w:val="00100360"/>
    <w:rPr>
      <w:rFonts w:ascii="Courier New" w:hAnsi="Courier New" w:cs="Courier New"/>
      <w:sz w:val="20"/>
      <w:szCs w:val="20"/>
    </w:rPr>
  </w:style>
  <w:style w:type="paragraph" w:styleId="af7">
    <w:name w:val="Subtitle"/>
    <w:basedOn w:val="a2"/>
    <w:qFormat/>
    <w:rsid w:val="00100360"/>
    <w:pPr>
      <w:jc w:val="center"/>
      <w:outlineLvl w:val="1"/>
    </w:pPr>
    <w:rPr>
      <w:rFonts w:ascii="Arial" w:hAnsi="Arial" w:cs="Arial"/>
      <w:sz w:val="24"/>
    </w:rPr>
  </w:style>
  <w:style w:type="paragraph" w:styleId="af8">
    <w:name w:val="Signature"/>
    <w:basedOn w:val="a2"/>
    <w:semiHidden/>
    <w:rsid w:val="00100360"/>
    <w:pPr>
      <w:ind w:left="4252"/>
    </w:pPr>
  </w:style>
  <w:style w:type="paragraph" w:styleId="af9">
    <w:name w:val="Salutation"/>
    <w:basedOn w:val="a2"/>
    <w:next w:val="a2"/>
    <w:semiHidden/>
    <w:rsid w:val="00100360"/>
  </w:style>
  <w:style w:type="paragraph" w:styleId="afa">
    <w:name w:val="List Continue"/>
    <w:basedOn w:val="a2"/>
    <w:semiHidden/>
    <w:rsid w:val="00100360"/>
    <w:pPr>
      <w:spacing w:after="120"/>
      <w:ind w:left="283"/>
    </w:pPr>
  </w:style>
  <w:style w:type="paragraph" w:styleId="29">
    <w:name w:val="List Continue 2"/>
    <w:basedOn w:val="a2"/>
    <w:semiHidden/>
    <w:rsid w:val="00100360"/>
    <w:pPr>
      <w:spacing w:after="120"/>
      <w:ind w:left="566"/>
    </w:pPr>
  </w:style>
  <w:style w:type="paragraph" w:styleId="36">
    <w:name w:val="List Continue 3"/>
    <w:basedOn w:val="a2"/>
    <w:semiHidden/>
    <w:rsid w:val="00100360"/>
    <w:pPr>
      <w:spacing w:after="120"/>
      <w:ind w:left="849"/>
    </w:pPr>
  </w:style>
  <w:style w:type="paragraph" w:styleId="43">
    <w:name w:val="List Continue 4"/>
    <w:basedOn w:val="a2"/>
    <w:semiHidden/>
    <w:rsid w:val="00100360"/>
    <w:pPr>
      <w:spacing w:after="120"/>
      <w:ind w:left="1132"/>
    </w:pPr>
  </w:style>
  <w:style w:type="paragraph" w:styleId="52">
    <w:name w:val="List Continue 5"/>
    <w:basedOn w:val="a2"/>
    <w:semiHidden/>
    <w:rsid w:val="00100360"/>
    <w:pPr>
      <w:spacing w:after="120"/>
      <w:ind w:left="1415"/>
    </w:pPr>
  </w:style>
  <w:style w:type="character" w:styleId="afb">
    <w:name w:val="FollowedHyperlink"/>
    <w:semiHidden/>
    <w:rsid w:val="00100360"/>
    <w:rPr>
      <w:color w:val="800080"/>
      <w:u w:val="single"/>
    </w:rPr>
  </w:style>
  <w:style w:type="table" w:styleId="14">
    <w:name w:val="Table Simple 1"/>
    <w:basedOn w:val="a4"/>
    <w:semiHidden/>
    <w:rsid w:val="001003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4"/>
    <w:semiHidden/>
    <w:rsid w:val="001003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100360"/>
    <w:pPr>
      <w:ind w:left="4252"/>
    </w:pPr>
  </w:style>
  <w:style w:type="table" w:styleId="15">
    <w:name w:val="Table Grid 1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semiHidden/>
    <w:rsid w:val="001003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1003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1003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1003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1003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1003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100360"/>
    <w:pPr>
      <w:ind w:left="283" w:hanging="283"/>
    </w:pPr>
  </w:style>
  <w:style w:type="paragraph" w:styleId="2c">
    <w:name w:val="List 2"/>
    <w:basedOn w:val="a2"/>
    <w:semiHidden/>
    <w:rsid w:val="00100360"/>
    <w:pPr>
      <w:ind w:left="566" w:hanging="283"/>
    </w:pPr>
  </w:style>
  <w:style w:type="paragraph" w:styleId="39">
    <w:name w:val="List 3"/>
    <w:basedOn w:val="a2"/>
    <w:semiHidden/>
    <w:rsid w:val="00100360"/>
    <w:pPr>
      <w:ind w:left="849" w:hanging="283"/>
    </w:pPr>
  </w:style>
  <w:style w:type="paragraph" w:styleId="45">
    <w:name w:val="List 4"/>
    <w:basedOn w:val="a2"/>
    <w:semiHidden/>
    <w:rsid w:val="00100360"/>
    <w:pPr>
      <w:ind w:left="1132" w:hanging="283"/>
    </w:pPr>
  </w:style>
  <w:style w:type="paragraph" w:styleId="54">
    <w:name w:val="List 5"/>
    <w:basedOn w:val="a2"/>
    <w:semiHidden/>
    <w:rsid w:val="00100360"/>
    <w:pPr>
      <w:ind w:left="1415" w:hanging="283"/>
    </w:pPr>
  </w:style>
  <w:style w:type="table" w:styleId="aff">
    <w:name w:val="Table Professional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100360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5"/>
    <w:semiHidden/>
    <w:rsid w:val="00100360"/>
    <w:pPr>
      <w:numPr>
        <w:numId w:val="16"/>
      </w:numPr>
    </w:pPr>
  </w:style>
  <w:style w:type="table" w:styleId="16">
    <w:name w:val="Table Columns 1"/>
    <w:basedOn w:val="a4"/>
    <w:semiHidden/>
    <w:rsid w:val="001003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003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1003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1003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1003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qFormat/>
    <w:rsid w:val="00100360"/>
    <w:rPr>
      <w:b/>
      <w:bCs/>
    </w:rPr>
  </w:style>
  <w:style w:type="table" w:styleId="-10">
    <w:name w:val="Table List 1"/>
    <w:basedOn w:val="a4"/>
    <w:semiHidden/>
    <w:rsid w:val="001003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1003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1003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1003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1003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1003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Plain Text"/>
    <w:basedOn w:val="a2"/>
    <w:link w:val="aff2"/>
    <w:uiPriority w:val="99"/>
    <w:semiHidden/>
    <w:rsid w:val="00100360"/>
    <w:rPr>
      <w:rFonts w:ascii="Courier New" w:hAnsi="Courier New" w:cs="Courier New"/>
      <w:sz w:val="20"/>
      <w:szCs w:val="20"/>
    </w:rPr>
  </w:style>
  <w:style w:type="table" w:styleId="aff3">
    <w:name w:val="Table Theme"/>
    <w:basedOn w:val="a4"/>
    <w:semiHidden/>
    <w:rsid w:val="00100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Colorful 1"/>
    <w:basedOn w:val="a4"/>
    <w:semiHidden/>
    <w:rsid w:val="001003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semiHidden/>
    <w:rsid w:val="001003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1003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4">
    <w:name w:val="Block Text"/>
    <w:basedOn w:val="a2"/>
    <w:semiHidden/>
    <w:rsid w:val="00100360"/>
    <w:pPr>
      <w:spacing w:after="120"/>
      <w:ind w:left="1440" w:right="1440"/>
    </w:pPr>
  </w:style>
  <w:style w:type="character" w:styleId="HTML8">
    <w:name w:val="HTML Cite"/>
    <w:semiHidden/>
    <w:rsid w:val="00100360"/>
    <w:rPr>
      <w:i/>
      <w:iCs/>
    </w:rPr>
  </w:style>
  <w:style w:type="paragraph" w:styleId="aff5">
    <w:name w:val="Message Header"/>
    <w:basedOn w:val="a2"/>
    <w:semiHidden/>
    <w:rsid w:val="001003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aff6">
    <w:name w:val="E-mail Signature"/>
    <w:basedOn w:val="a2"/>
    <w:semiHidden/>
    <w:rsid w:val="00100360"/>
  </w:style>
  <w:style w:type="paragraph" w:customStyle="1" w:styleId="06">
    <w:name w:val="06_Код_программы"/>
    <w:basedOn w:val="a2"/>
    <w:rsid w:val="00EA0632"/>
    <w:pPr>
      <w:keepNext/>
      <w:contextualSpacing/>
    </w:pPr>
    <w:rPr>
      <w:rFonts w:ascii="Courier New" w:hAnsi="Courier New"/>
      <w:sz w:val="24"/>
    </w:rPr>
  </w:style>
  <w:style w:type="character" w:customStyle="1" w:styleId="aff7">
    <w:name w:val="Ключевое слово"/>
    <w:rsid w:val="00A81CA0"/>
    <w:rPr>
      <w:rFonts w:ascii="Courier New" w:hAnsi="Courier New"/>
      <w:b/>
      <w:sz w:val="24"/>
      <w:lang w:val="en-US"/>
    </w:rPr>
  </w:style>
  <w:style w:type="paragraph" w:customStyle="1" w:styleId="07">
    <w:name w:val="07_ код_с_выделением"/>
    <w:basedOn w:val="06"/>
    <w:rsid w:val="00330CF8"/>
    <w:pPr>
      <w:keepNext w:val="0"/>
      <w:widowControl w:val="0"/>
      <w:pBdr>
        <w:left w:val="single" w:sz="4" w:space="4" w:color="auto"/>
      </w:pBdr>
      <w:spacing w:line="240" w:lineRule="auto"/>
    </w:pPr>
  </w:style>
  <w:style w:type="paragraph" w:styleId="2f">
    <w:name w:val="toc 2"/>
    <w:basedOn w:val="a2"/>
    <w:next w:val="a2"/>
    <w:autoRedefine/>
    <w:uiPriority w:val="39"/>
    <w:rsid w:val="00B56CFA"/>
    <w:pPr>
      <w:ind w:left="280"/>
    </w:pPr>
  </w:style>
  <w:style w:type="paragraph" w:styleId="3c">
    <w:name w:val="toc 3"/>
    <w:basedOn w:val="a2"/>
    <w:next w:val="a2"/>
    <w:autoRedefine/>
    <w:uiPriority w:val="39"/>
    <w:rsid w:val="00B56CFA"/>
    <w:pPr>
      <w:ind w:left="560"/>
    </w:pPr>
  </w:style>
  <w:style w:type="paragraph" w:styleId="aff8">
    <w:name w:val="Balloon Text"/>
    <w:basedOn w:val="a2"/>
    <w:link w:val="aff9"/>
    <w:rsid w:val="00B56C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3"/>
    <w:link w:val="aff8"/>
    <w:rsid w:val="00B56CF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3"/>
    <w:rsid w:val="00C579BC"/>
  </w:style>
  <w:style w:type="character" w:customStyle="1" w:styleId="aff2">
    <w:name w:val="Текст Знак"/>
    <w:basedOn w:val="a3"/>
    <w:link w:val="aff1"/>
    <w:uiPriority w:val="99"/>
    <w:semiHidden/>
    <w:rsid w:val="00C579BC"/>
    <w:rPr>
      <w:rFonts w:ascii="Courier New" w:hAnsi="Courier New" w:cs="Courier New"/>
    </w:rPr>
  </w:style>
  <w:style w:type="paragraph" w:styleId="affa">
    <w:name w:val="caption"/>
    <w:basedOn w:val="a2"/>
    <w:next w:val="a2"/>
    <w:unhideWhenUsed/>
    <w:qFormat/>
    <w:rsid w:val="005E54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b">
    <w:name w:val="List Paragraph"/>
    <w:basedOn w:val="a2"/>
    <w:uiPriority w:val="34"/>
    <w:qFormat/>
    <w:rsid w:val="00635DDD"/>
    <w:pPr>
      <w:ind w:left="720"/>
      <w:contextualSpacing/>
    </w:pPr>
  </w:style>
  <w:style w:type="paragraph" w:customStyle="1" w:styleId="TableParagraph">
    <w:name w:val="Table Paragraph"/>
    <w:basedOn w:val="a2"/>
    <w:uiPriority w:val="1"/>
    <w:qFormat/>
    <w:rsid w:val="00574052"/>
    <w:pPr>
      <w:widowControl w:val="0"/>
      <w:autoSpaceDE w:val="0"/>
      <w:autoSpaceDN w:val="0"/>
      <w:spacing w:before="0" w:after="0" w:line="240" w:lineRule="auto"/>
      <w:ind w:left="106" w:firstLine="0"/>
    </w:pPr>
    <w:rPr>
      <w:rFonts w:ascii="Verdana" w:eastAsia="Verdana" w:hAnsi="Verdana" w:cs="Verdana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574052"/>
    <w:pPr>
      <w:widowControl w:val="0"/>
      <w:autoSpaceDE w:val="0"/>
      <w:autoSpaceDN w:val="0"/>
      <w:spacing w:before="0" w:after="0" w:line="240" w:lineRule="auto"/>
      <w:ind w:left="0" w:firstLine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2016_12_06\&#1051;&#1056;_3_tmp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ЛР_3_tmpl.dotx</Template>
  <TotalTime>953</TotalTime>
  <Pages>23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 «ВОЕННАЯ АКАДЕМИЯ РЕСПУБЛИКИ БЕЛАРУСЬ»</vt:lpstr>
    </vt:vector>
  </TitlesOfParts>
  <Company>DELS</Company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«ВОЕННАЯ АКАДЕМИЯ РЕСПУБЛИКИ БЕЛАРУСЬ»</dc:title>
  <dc:subject/>
  <dc:creator>1</dc:creator>
  <cp:keywords/>
  <dc:description/>
  <cp:lastModifiedBy>User</cp:lastModifiedBy>
  <cp:revision>10</cp:revision>
  <cp:lastPrinted>2016-11-03T04:03:00Z</cp:lastPrinted>
  <dcterms:created xsi:type="dcterms:W3CDTF">2020-04-27T16:03:00Z</dcterms:created>
  <dcterms:modified xsi:type="dcterms:W3CDTF">2020-05-09T14:25:00Z</dcterms:modified>
</cp:coreProperties>
</file>