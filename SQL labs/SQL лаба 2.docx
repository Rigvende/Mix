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5130" w14:textId="77777777" w:rsidR="00EF3B2A" w:rsidRDefault="00EF3B2A" w:rsidP="00EF3B2A">
      <w:pPr>
        <w:pStyle w:val="01"/>
        <w:jc w:val="center"/>
      </w:pPr>
      <w:r>
        <w:t>ИНСТИТУТ ИНФОРМАЦИОННЫХ ТЕХНОЛОГИЙТ БГУИР</w:t>
      </w:r>
    </w:p>
    <w:p w14:paraId="207DAD1A" w14:textId="77777777" w:rsidR="00EF3B2A" w:rsidRDefault="00EF3B2A" w:rsidP="00EF3B2A">
      <w:pPr>
        <w:pStyle w:val="01"/>
      </w:pPr>
    </w:p>
    <w:p w14:paraId="1066924B" w14:textId="77777777" w:rsidR="00EF3B2A" w:rsidRDefault="00EF3B2A" w:rsidP="00EF3B2A">
      <w:pPr>
        <w:pStyle w:val="01"/>
      </w:pPr>
    </w:p>
    <w:p w14:paraId="4A07048A" w14:textId="77777777" w:rsidR="00EF3B2A" w:rsidRDefault="00EF3B2A" w:rsidP="00EF3B2A">
      <w:pPr>
        <w:pStyle w:val="01"/>
      </w:pPr>
    </w:p>
    <w:p w14:paraId="0A45EBF1" w14:textId="77777777" w:rsidR="00EF3B2A" w:rsidRDefault="00EF3B2A" w:rsidP="00EF3B2A">
      <w:pPr>
        <w:pStyle w:val="01"/>
      </w:pPr>
    </w:p>
    <w:p w14:paraId="37792CCE" w14:textId="77777777" w:rsidR="00EF3B2A" w:rsidRDefault="00EF3B2A" w:rsidP="00EF3B2A">
      <w:pPr>
        <w:pStyle w:val="01"/>
      </w:pPr>
    </w:p>
    <w:p w14:paraId="3EB8B3C7" w14:textId="77777777" w:rsidR="00EF3B2A" w:rsidRDefault="00EF3B2A" w:rsidP="00EF3B2A">
      <w:pPr>
        <w:pStyle w:val="01"/>
      </w:pPr>
    </w:p>
    <w:p w14:paraId="4ED5A412" w14:textId="77777777" w:rsidR="00EF3B2A" w:rsidRDefault="00EF3B2A" w:rsidP="00EF3B2A">
      <w:pPr>
        <w:pStyle w:val="01"/>
      </w:pPr>
    </w:p>
    <w:p w14:paraId="75042B04" w14:textId="77777777" w:rsidR="00EF3B2A" w:rsidRDefault="00EF3B2A" w:rsidP="00EF3B2A">
      <w:pPr>
        <w:pStyle w:val="01"/>
      </w:pPr>
    </w:p>
    <w:p w14:paraId="3BF3288C" w14:textId="77777777" w:rsidR="00EF3B2A" w:rsidRDefault="00EF3B2A" w:rsidP="00EF3B2A">
      <w:pPr>
        <w:pStyle w:val="01"/>
      </w:pPr>
    </w:p>
    <w:p w14:paraId="7A675281" w14:textId="77777777" w:rsidR="00EF3B2A" w:rsidRDefault="00EF3B2A" w:rsidP="00EF3B2A">
      <w:pPr>
        <w:pStyle w:val="01"/>
      </w:pPr>
    </w:p>
    <w:p w14:paraId="68D52249" w14:textId="77777777" w:rsidR="00EF3B2A" w:rsidRDefault="00EF3B2A" w:rsidP="00EF3B2A">
      <w:pPr>
        <w:pStyle w:val="01"/>
      </w:pPr>
    </w:p>
    <w:p w14:paraId="53913B70" w14:textId="77777777" w:rsidR="00EF3B2A" w:rsidRDefault="00EF3B2A" w:rsidP="00EF3B2A">
      <w:pPr>
        <w:pStyle w:val="01"/>
      </w:pPr>
    </w:p>
    <w:p w14:paraId="05A20744" w14:textId="77777777" w:rsidR="00EF3B2A" w:rsidRDefault="00EF3B2A" w:rsidP="00EF3B2A">
      <w:pPr>
        <w:pStyle w:val="01"/>
      </w:pPr>
    </w:p>
    <w:p w14:paraId="33FD6B6F" w14:textId="77777777" w:rsidR="00EF3B2A" w:rsidRDefault="00EF3B2A" w:rsidP="00EF3B2A">
      <w:pPr>
        <w:pStyle w:val="01"/>
      </w:pPr>
    </w:p>
    <w:p w14:paraId="1C0F4FDA" w14:textId="77777777" w:rsidR="00EF3B2A" w:rsidRDefault="00EF3B2A" w:rsidP="00EF3B2A">
      <w:pPr>
        <w:pStyle w:val="01"/>
      </w:pPr>
    </w:p>
    <w:p w14:paraId="12771F76" w14:textId="77777777" w:rsidR="00EF3B2A" w:rsidRDefault="00EF3B2A" w:rsidP="00EF3B2A">
      <w:pPr>
        <w:pStyle w:val="01"/>
      </w:pPr>
    </w:p>
    <w:p w14:paraId="7EFEAD5B" w14:textId="1DCBA62B" w:rsidR="00EF3B2A" w:rsidRPr="00E53F78" w:rsidRDefault="00E53F78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ОСНОВЫ ПРОЕКТИРОВАНИЯ БАЗ ДАННЫХ</w:t>
      </w:r>
    </w:p>
    <w:p w14:paraId="0B4D84CE" w14:textId="619D1040" w:rsidR="00EF3B2A" w:rsidRPr="00725ACB" w:rsidRDefault="00EF3B2A" w:rsidP="00EF3B2A">
      <w:pPr>
        <w:pStyle w:val="01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 </w:t>
      </w:r>
      <w:r w:rsidR="00E53F78">
        <w:rPr>
          <w:b/>
          <w:szCs w:val="28"/>
        </w:rPr>
        <w:t>2</w:t>
      </w:r>
    </w:p>
    <w:p w14:paraId="37EC9958" w14:textId="77777777" w:rsidR="00EF3B2A" w:rsidRDefault="00EF3B2A" w:rsidP="00EF3B2A">
      <w:pPr>
        <w:pStyle w:val="02"/>
        <w:rPr>
          <w:b/>
          <w:i/>
        </w:rPr>
      </w:pPr>
    </w:p>
    <w:p w14:paraId="0AC39BE4" w14:textId="77777777" w:rsidR="00EF3B2A" w:rsidRDefault="00EF3B2A" w:rsidP="00EF3B2A">
      <w:pPr>
        <w:pStyle w:val="02"/>
        <w:rPr>
          <w:b/>
          <w:i/>
        </w:rPr>
      </w:pPr>
    </w:p>
    <w:p w14:paraId="0D4021EB" w14:textId="77777777" w:rsidR="00EF3B2A" w:rsidRDefault="00EF3B2A" w:rsidP="00EF3B2A">
      <w:pPr>
        <w:pStyle w:val="02"/>
        <w:rPr>
          <w:b/>
          <w:i/>
        </w:rPr>
      </w:pPr>
    </w:p>
    <w:p w14:paraId="7061EEAA" w14:textId="77777777" w:rsidR="00EF3B2A" w:rsidRDefault="00EF3B2A" w:rsidP="00EF3B2A">
      <w:pPr>
        <w:pStyle w:val="02"/>
        <w:rPr>
          <w:b/>
          <w:i/>
        </w:rPr>
      </w:pPr>
    </w:p>
    <w:p w14:paraId="780DD5BB" w14:textId="77777777" w:rsidR="00EF3B2A" w:rsidRDefault="00EF3B2A" w:rsidP="00EF3B2A">
      <w:pPr>
        <w:pStyle w:val="02"/>
        <w:rPr>
          <w:b/>
          <w:i/>
        </w:rPr>
      </w:pPr>
    </w:p>
    <w:p w14:paraId="7536AD3C" w14:textId="493F519C" w:rsidR="00EF3B2A" w:rsidRPr="00725ACB" w:rsidRDefault="00EF3B2A" w:rsidP="00EF3B2A">
      <w:pPr>
        <w:pStyle w:val="02"/>
      </w:pPr>
      <w:r>
        <w:t xml:space="preserve">Выполнил: слушатель </w:t>
      </w:r>
      <w:r w:rsidR="00725ACB" w:rsidRPr="00725ACB">
        <w:t>80333</w:t>
      </w:r>
      <w:r w:rsidRPr="00EF3B2A">
        <w:t xml:space="preserve"> </w:t>
      </w:r>
      <w:r>
        <w:t xml:space="preserve">группы, </w:t>
      </w:r>
      <w:r w:rsidR="00725ACB">
        <w:t>Патрусова Марианна Игоревна</w:t>
      </w:r>
    </w:p>
    <w:p w14:paraId="4DA0BE33" w14:textId="77777777" w:rsidR="00EF3B2A" w:rsidRPr="00EF3B2A" w:rsidRDefault="00EF3B2A" w:rsidP="00EF3B2A">
      <w:pPr>
        <w:pStyle w:val="02"/>
      </w:pPr>
    </w:p>
    <w:p w14:paraId="2AAD777B" w14:textId="77777777" w:rsidR="00EF3B2A" w:rsidRPr="00EF3B2A" w:rsidRDefault="00EF3B2A" w:rsidP="00EF3B2A">
      <w:pPr>
        <w:pStyle w:val="02"/>
      </w:pPr>
    </w:p>
    <w:p w14:paraId="5BCD7210" w14:textId="77777777" w:rsidR="00EF3B2A" w:rsidRPr="00EF3B2A" w:rsidRDefault="00EF3B2A" w:rsidP="00EF3B2A">
      <w:pPr>
        <w:pStyle w:val="02"/>
      </w:pPr>
    </w:p>
    <w:p w14:paraId="739DBB7B" w14:textId="77777777" w:rsidR="00EF3B2A" w:rsidRDefault="00EF3B2A" w:rsidP="00EF3B2A">
      <w:pPr>
        <w:pStyle w:val="02"/>
      </w:pPr>
    </w:p>
    <w:p w14:paraId="052E5E90" w14:textId="77777777" w:rsidR="00EF3B2A" w:rsidRDefault="00EF3B2A" w:rsidP="00EF3B2A">
      <w:pPr>
        <w:pStyle w:val="02"/>
      </w:pPr>
    </w:p>
    <w:p w14:paraId="5EEE7DF9" w14:textId="77777777" w:rsidR="00EF3B2A" w:rsidRDefault="00EF3B2A" w:rsidP="00EF3B2A">
      <w:pPr>
        <w:pStyle w:val="02"/>
      </w:pPr>
    </w:p>
    <w:p w14:paraId="7E63941E" w14:textId="77777777" w:rsidR="00EF3B2A" w:rsidRDefault="00EF3B2A" w:rsidP="00EF3B2A">
      <w:pPr>
        <w:pStyle w:val="02"/>
      </w:pPr>
    </w:p>
    <w:p w14:paraId="4D363ADC" w14:textId="77777777" w:rsidR="00EF3B2A" w:rsidRDefault="00EF3B2A" w:rsidP="00EF3B2A">
      <w:pPr>
        <w:pStyle w:val="02"/>
      </w:pPr>
    </w:p>
    <w:p w14:paraId="347CDC6B" w14:textId="77777777" w:rsidR="00EF3B2A" w:rsidRDefault="00EF3B2A" w:rsidP="00EF3B2A">
      <w:pPr>
        <w:pStyle w:val="02"/>
      </w:pPr>
    </w:p>
    <w:p w14:paraId="3520CE30" w14:textId="77777777" w:rsidR="00EF3B2A" w:rsidRDefault="00EF3B2A" w:rsidP="00EF3B2A">
      <w:pPr>
        <w:pStyle w:val="02"/>
      </w:pPr>
    </w:p>
    <w:p w14:paraId="4692CEB2" w14:textId="77777777" w:rsidR="00EF3B2A" w:rsidRDefault="00EF3B2A" w:rsidP="00EF3B2A">
      <w:pPr>
        <w:pStyle w:val="02"/>
      </w:pPr>
    </w:p>
    <w:p w14:paraId="0910528B" w14:textId="77777777" w:rsidR="00EF3B2A" w:rsidRDefault="00EF3B2A" w:rsidP="00EF3B2A">
      <w:pPr>
        <w:pStyle w:val="02"/>
      </w:pPr>
    </w:p>
    <w:p w14:paraId="523B43BC" w14:textId="77777777" w:rsidR="00EF3B2A" w:rsidRDefault="00EF3B2A" w:rsidP="00EF3B2A">
      <w:pPr>
        <w:pStyle w:val="02"/>
      </w:pPr>
    </w:p>
    <w:p w14:paraId="46A267B3" w14:textId="77777777" w:rsidR="00EF3B2A" w:rsidRDefault="00EF3B2A" w:rsidP="00EF3B2A">
      <w:pPr>
        <w:pStyle w:val="02"/>
      </w:pPr>
    </w:p>
    <w:p w14:paraId="5F712726" w14:textId="124007BA" w:rsidR="00E53F78" w:rsidRDefault="00EF3B2A" w:rsidP="00EF3B2A">
      <w:pPr>
        <w:pStyle w:val="01"/>
        <w:jc w:val="center"/>
      </w:pPr>
      <w:r>
        <w:t xml:space="preserve">МИНСК – </w:t>
      </w:r>
      <w:r w:rsidR="00725ACB" w:rsidRPr="00725ACB">
        <w:t>2020</w:t>
      </w:r>
    </w:p>
    <w:p w14:paraId="78091AD2" w14:textId="53DF697C" w:rsidR="00574052" w:rsidRDefault="00E53F78" w:rsidP="00574052">
      <w:pPr>
        <w:ind w:left="0" w:firstLine="709"/>
        <w:jc w:val="both"/>
      </w:pPr>
      <w:r>
        <w:br w:type="page"/>
      </w:r>
      <w:r w:rsidR="00574052">
        <w:lastRenderedPageBreak/>
        <w:t xml:space="preserve">ЗАДАНИЕ: </w:t>
      </w:r>
    </w:p>
    <w:p w14:paraId="0CBA3662" w14:textId="77777777" w:rsidR="00574052" w:rsidRDefault="00574052" w:rsidP="00574052">
      <w:pPr>
        <w:ind w:left="0"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0B5CE5" wp14:editId="3D85CAF7">
            <wp:simplePos x="0" y="0"/>
            <wp:positionH relativeFrom="column">
              <wp:posOffset>308610</wp:posOffset>
            </wp:positionH>
            <wp:positionV relativeFrom="paragraph">
              <wp:posOffset>463550</wp:posOffset>
            </wp:positionV>
            <wp:extent cx="5942965" cy="5623195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2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052">
        <w:rPr>
          <w:bCs/>
          <w:szCs w:val="28"/>
        </w:rPr>
        <w:t>Для выполнения используйте схему БД</w:t>
      </w:r>
      <w:r w:rsidRPr="00574052">
        <w:t xml:space="preserve"> </w:t>
      </w:r>
    </w:p>
    <w:p w14:paraId="45FB171F" w14:textId="77777777" w:rsidR="00574052" w:rsidRDefault="00574052" w:rsidP="00574052">
      <w:pPr>
        <w:ind w:left="0" w:firstLine="709"/>
        <w:jc w:val="both"/>
      </w:pPr>
    </w:p>
    <w:p w14:paraId="4CB2CB57" w14:textId="77777777" w:rsidR="00574052" w:rsidRDefault="00574052" w:rsidP="00574052">
      <w:pPr>
        <w:pStyle w:val="affb"/>
        <w:numPr>
          <w:ilvl w:val="0"/>
          <w:numId w:val="34"/>
        </w:numPr>
        <w:spacing w:before="0" w:after="0" w:line="240" w:lineRule="auto"/>
        <w:jc w:val="both"/>
        <w:rPr>
          <w:szCs w:val="28"/>
        </w:rPr>
      </w:pPr>
      <w:r>
        <w:rPr>
          <w:szCs w:val="28"/>
        </w:rPr>
        <w:t xml:space="preserve">Создать базу данных </w:t>
      </w:r>
      <w:proofErr w:type="spellStart"/>
      <w:r>
        <w:rPr>
          <w:szCs w:val="28"/>
        </w:rPr>
        <w:t>DreamHomeФИОСтудента</w:t>
      </w:r>
      <w:proofErr w:type="spellEnd"/>
      <w:r w:rsidRPr="00950C7C">
        <w:rPr>
          <w:szCs w:val="28"/>
        </w:rPr>
        <w:t xml:space="preserve"> </w:t>
      </w:r>
      <w:r w:rsidRPr="001C256A">
        <w:rPr>
          <w:szCs w:val="28"/>
        </w:rPr>
        <w:t>(написать</w:t>
      </w:r>
      <w:r w:rsidRPr="000C0535">
        <w:rPr>
          <w:szCs w:val="28"/>
        </w:rPr>
        <w:t xml:space="preserve"> </w:t>
      </w:r>
      <w:r w:rsidRPr="001C256A">
        <w:rPr>
          <w:szCs w:val="28"/>
        </w:rPr>
        <w:t>запрос).</w:t>
      </w:r>
    </w:p>
    <w:p w14:paraId="787D80D3" w14:textId="50325B9F" w:rsidR="00574052" w:rsidRPr="00574052" w:rsidRDefault="00574052" w:rsidP="00574052">
      <w:pPr>
        <w:pStyle w:val="affb"/>
        <w:numPr>
          <w:ilvl w:val="0"/>
          <w:numId w:val="34"/>
        </w:numPr>
        <w:spacing w:before="0" w:after="0" w:line="240" w:lineRule="auto"/>
        <w:jc w:val="both"/>
        <w:rPr>
          <w:szCs w:val="28"/>
        </w:rPr>
      </w:pPr>
      <w:r w:rsidRPr="00727ABE">
        <w:rPr>
          <w:szCs w:val="28"/>
        </w:rPr>
        <w:t xml:space="preserve">Создайте с помощью команды </w:t>
      </w:r>
      <w:proofErr w:type="spellStart"/>
      <w:r w:rsidRPr="00D24EFA">
        <w:rPr>
          <w:szCs w:val="28"/>
        </w:rPr>
        <w:t>sp_addtype</w:t>
      </w:r>
      <w:proofErr w:type="spellEnd"/>
      <w:r w:rsidRPr="00727ABE">
        <w:rPr>
          <w:szCs w:val="28"/>
        </w:rPr>
        <w:t xml:space="preserve"> пользовательский тип данных для </w:t>
      </w:r>
      <w:r>
        <w:rPr>
          <w:szCs w:val="28"/>
        </w:rPr>
        <w:t>н</w:t>
      </w:r>
      <w:r w:rsidRPr="00DA6D40">
        <w:rPr>
          <w:szCs w:val="28"/>
        </w:rPr>
        <w:t>омера телефона</w:t>
      </w:r>
      <w:r w:rsidRPr="00727ABE">
        <w:rPr>
          <w:szCs w:val="28"/>
        </w:rPr>
        <w:t>:</w:t>
      </w:r>
    </w:p>
    <w:tbl>
      <w:tblPr>
        <w:tblStyle w:val="TableNormal"/>
        <w:tblW w:w="9366" w:type="dxa"/>
        <w:tblInd w:w="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2125"/>
        <w:gridCol w:w="4012"/>
      </w:tblGrid>
      <w:tr w:rsidR="00574052" w:rsidRPr="002E1C8E" w14:paraId="41D0AC3C" w14:textId="77777777" w:rsidTr="00574052">
        <w:trPr>
          <w:trHeight w:val="551"/>
        </w:trPr>
        <w:tc>
          <w:tcPr>
            <w:tcW w:w="3229" w:type="dxa"/>
          </w:tcPr>
          <w:p w14:paraId="01C4162B" w14:textId="77777777" w:rsidR="00574052" w:rsidRPr="002E1C8E" w:rsidRDefault="00574052" w:rsidP="00D75852">
            <w:pPr>
              <w:pStyle w:val="TableParagraph"/>
              <w:ind w:left="0" w:right="2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  <w:proofErr w:type="spellEnd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пользовательского</w:t>
            </w:r>
            <w:proofErr w:type="spellEnd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>типа</w:t>
            </w:r>
            <w:proofErr w:type="spellEnd"/>
          </w:p>
        </w:tc>
        <w:tc>
          <w:tcPr>
            <w:tcW w:w="2125" w:type="dxa"/>
          </w:tcPr>
          <w:p w14:paraId="5A932F3C" w14:textId="77777777" w:rsidR="00574052" w:rsidRPr="002E1C8E" w:rsidRDefault="00574052" w:rsidP="00D75852">
            <w:pPr>
              <w:pStyle w:val="TableParagraph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>Стандартный</w:t>
            </w:r>
            <w:proofErr w:type="spellEnd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</w:p>
          <w:p w14:paraId="5B87F2CE" w14:textId="77777777" w:rsidR="00574052" w:rsidRPr="002E1C8E" w:rsidRDefault="00574052" w:rsidP="00D75852">
            <w:pPr>
              <w:pStyle w:val="TableParagraph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4012" w:type="dxa"/>
          </w:tcPr>
          <w:p w14:paraId="097AA9CC" w14:textId="77777777" w:rsidR="00574052" w:rsidRPr="002E1C8E" w:rsidRDefault="00574052" w:rsidP="00D7585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proofErr w:type="spellEnd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E1C8E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</w:tr>
      <w:tr w:rsidR="00574052" w:rsidRPr="002E1C8E" w14:paraId="0FE74F27" w14:textId="77777777" w:rsidTr="00574052">
        <w:trPr>
          <w:trHeight w:val="397"/>
        </w:trPr>
        <w:tc>
          <w:tcPr>
            <w:tcW w:w="3229" w:type="dxa"/>
          </w:tcPr>
          <w:p w14:paraId="7D6C4B51" w14:textId="77777777" w:rsidR="00574052" w:rsidRPr="002E1C8E" w:rsidRDefault="00574052" w:rsidP="00D7585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</w:t>
            </w:r>
            <w:r w:rsidRPr="002E1C8E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2125" w:type="dxa"/>
          </w:tcPr>
          <w:p w14:paraId="3E92543E" w14:textId="77777777" w:rsidR="00574052" w:rsidRPr="002E1C8E" w:rsidRDefault="00574052" w:rsidP="00D75852">
            <w:pPr>
              <w:pStyle w:val="TableParagraph"/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C8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4012" w:type="dxa"/>
          </w:tcPr>
          <w:p w14:paraId="0EB6A512" w14:textId="77777777" w:rsidR="00574052" w:rsidRPr="002E1C8E" w:rsidRDefault="00574052" w:rsidP="00D7585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1C8E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proofErr w:type="spellEnd"/>
            <w:r w:rsidRPr="002E1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1C8E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spellEnd"/>
            <w:r w:rsidRPr="002E1C8E">
              <w:rPr>
                <w:rFonts w:ascii="Times New Roman" w:hAnsi="Times New Roman" w:cs="Times New Roman"/>
                <w:sz w:val="24"/>
                <w:szCs w:val="24"/>
              </w:rPr>
              <w:t xml:space="preserve"> 17 </w:t>
            </w:r>
            <w:proofErr w:type="spellStart"/>
            <w:r w:rsidRPr="002E1C8E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proofErr w:type="spellEnd"/>
          </w:p>
        </w:tc>
      </w:tr>
    </w:tbl>
    <w:p w14:paraId="62D0647E" w14:textId="77777777" w:rsidR="00574052" w:rsidRDefault="00574052" w:rsidP="00574052">
      <w:pPr>
        <w:pStyle w:val="affb"/>
        <w:numPr>
          <w:ilvl w:val="0"/>
          <w:numId w:val="34"/>
        </w:numPr>
        <w:spacing w:before="0" w:after="0" w:line="240" w:lineRule="auto"/>
        <w:jc w:val="both"/>
        <w:rPr>
          <w:szCs w:val="28"/>
        </w:rPr>
      </w:pPr>
      <w:r w:rsidRPr="00E468C4">
        <w:rPr>
          <w:szCs w:val="28"/>
        </w:rPr>
        <w:t xml:space="preserve">Создайте с помощью настроек MS SQL Server </w:t>
      </w:r>
      <w:proofErr w:type="spellStart"/>
      <w:r w:rsidRPr="00E468C4">
        <w:rPr>
          <w:szCs w:val="28"/>
        </w:rPr>
        <w:t>Management</w:t>
      </w:r>
      <w:proofErr w:type="spellEnd"/>
      <w:r w:rsidRPr="00E468C4">
        <w:rPr>
          <w:szCs w:val="28"/>
        </w:rPr>
        <w:t xml:space="preserve"> </w:t>
      </w:r>
      <w:proofErr w:type="spellStart"/>
      <w:r w:rsidRPr="00E468C4">
        <w:rPr>
          <w:szCs w:val="28"/>
        </w:rPr>
        <w:t>Studio</w:t>
      </w:r>
      <w:proofErr w:type="spellEnd"/>
      <w:r w:rsidRPr="00E468C4">
        <w:rPr>
          <w:szCs w:val="28"/>
        </w:rPr>
        <w:t xml:space="preserve"> пользовательский тип данных:</w:t>
      </w:r>
    </w:p>
    <w:tbl>
      <w:tblPr>
        <w:tblStyle w:val="TableNormal"/>
        <w:tblW w:w="9356" w:type="dxa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6"/>
        <w:gridCol w:w="2127"/>
        <w:gridCol w:w="4563"/>
      </w:tblGrid>
      <w:tr w:rsidR="00574052" w:rsidRPr="00727ABE" w14:paraId="6691D63A" w14:textId="77777777" w:rsidTr="00574052">
        <w:trPr>
          <w:trHeight w:val="827"/>
        </w:trPr>
        <w:tc>
          <w:tcPr>
            <w:tcW w:w="2666" w:type="dxa"/>
          </w:tcPr>
          <w:p w14:paraId="3ABC9F38" w14:textId="77777777" w:rsidR="00574052" w:rsidRPr="00727ABE" w:rsidRDefault="00574052" w:rsidP="00D75852">
            <w:pPr>
              <w:pStyle w:val="TableParagraph"/>
              <w:ind w:left="153" w:right="14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  <w:proofErr w:type="spellEnd"/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пользовательского</w:t>
            </w:r>
            <w:proofErr w:type="spellEnd"/>
          </w:p>
          <w:p w14:paraId="713502AE" w14:textId="77777777" w:rsidR="00574052" w:rsidRPr="00727ABE" w:rsidRDefault="00574052" w:rsidP="00D75852">
            <w:pPr>
              <w:pStyle w:val="TableParagraph"/>
              <w:ind w:left="911" w:right="9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>типа</w:t>
            </w:r>
            <w:proofErr w:type="spellEnd"/>
          </w:p>
        </w:tc>
        <w:tc>
          <w:tcPr>
            <w:tcW w:w="2127" w:type="dxa"/>
          </w:tcPr>
          <w:p w14:paraId="19B4B72A" w14:textId="77777777" w:rsidR="00574052" w:rsidRPr="00727ABE" w:rsidRDefault="00574052" w:rsidP="00D75852">
            <w:pPr>
              <w:pStyle w:val="TableParagraph"/>
              <w:ind w:left="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>Стандартный</w:t>
            </w:r>
            <w:proofErr w:type="spellEnd"/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4563" w:type="dxa"/>
          </w:tcPr>
          <w:p w14:paraId="44E373BD" w14:textId="77777777" w:rsidR="00574052" w:rsidRPr="00727ABE" w:rsidRDefault="00574052" w:rsidP="00D7585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BFD50" w14:textId="77777777" w:rsidR="00574052" w:rsidRPr="00727ABE" w:rsidRDefault="00574052" w:rsidP="00D75852">
            <w:pPr>
              <w:pStyle w:val="TableParagraph"/>
              <w:ind w:left="460" w:right="4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ABE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</w:tr>
      <w:tr w:rsidR="00574052" w:rsidRPr="00727ABE" w14:paraId="51229F3F" w14:textId="77777777" w:rsidTr="00574052">
        <w:trPr>
          <w:trHeight w:val="277"/>
        </w:trPr>
        <w:tc>
          <w:tcPr>
            <w:tcW w:w="2666" w:type="dxa"/>
          </w:tcPr>
          <w:p w14:paraId="03D46C0E" w14:textId="77777777" w:rsidR="00574052" w:rsidRPr="00727ABE" w:rsidRDefault="00574052" w:rsidP="00D75852">
            <w:pPr>
              <w:pStyle w:val="TableParagraph"/>
              <w:ind w:left="67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7ABE">
              <w:rPr>
                <w:rFonts w:ascii="Times New Roman" w:hAnsi="Times New Roman" w:cs="Times New Roman"/>
                <w:sz w:val="24"/>
                <w:szCs w:val="24"/>
              </w:rPr>
              <w:t>shortstring</w:t>
            </w:r>
            <w:proofErr w:type="spellEnd"/>
          </w:p>
        </w:tc>
        <w:tc>
          <w:tcPr>
            <w:tcW w:w="2127" w:type="dxa"/>
          </w:tcPr>
          <w:p w14:paraId="074207AB" w14:textId="77777777" w:rsidR="00574052" w:rsidRPr="00727ABE" w:rsidRDefault="00574052" w:rsidP="00D75852">
            <w:pPr>
              <w:pStyle w:val="TableParagraph"/>
              <w:ind w:left="702"/>
              <w:rPr>
                <w:rFonts w:ascii="Times New Roman" w:hAnsi="Times New Roman" w:cs="Times New Roman"/>
                <w:sz w:val="24"/>
                <w:szCs w:val="24"/>
              </w:rPr>
            </w:pPr>
            <w:r w:rsidRPr="00727AB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563" w:type="dxa"/>
          </w:tcPr>
          <w:p w14:paraId="0B2CCF8A" w14:textId="77777777" w:rsidR="00574052" w:rsidRPr="00727ABE" w:rsidRDefault="00574052" w:rsidP="00D75852">
            <w:pPr>
              <w:pStyle w:val="TableParagraph"/>
              <w:ind w:left="460" w:right="4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AB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31E5865" w14:textId="72470EDD" w:rsidR="00574052" w:rsidRDefault="00574052" w:rsidP="00574052">
      <w:pPr>
        <w:spacing w:before="0"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4. </w:t>
      </w:r>
      <w:r w:rsidRPr="0014513C">
        <w:rPr>
          <w:szCs w:val="28"/>
        </w:rPr>
        <w:t xml:space="preserve">Для базы данных </w:t>
      </w:r>
      <w:proofErr w:type="spellStart"/>
      <w:r w:rsidRPr="0014513C">
        <w:rPr>
          <w:szCs w:val="28"/>
        </w:rPr>
        <w:t>DreamHome</w:t>
      </w:r>
      <w:proofErr w:type="spellEnd"/>
      <w:r w:rsidRPr="0014513C">
        <w:rPr>
          <w:szCs w:val="28"/>
        </w:rPr>
        <w:t xml:space="preserve"> создайте таблицы </w:t>
      </w:r>
      <w:r w:rsidRPr="0014513C">
        <w:rPr>
          <w:b/>
          <w:i/>
          <w:szCs w:val="28"/>
        </w:rPr>
        <w:t>STAFF</w:t>
      </w:r>
      <w:r w:rsidRPr="0014513C">
        <w:rPr>
          <w:szCs w:val="28"/>
        </w:rPr>
        <w:t xml:space="preserve"> и </w:t>
      </w:r>
      <w:r w:rsidRPr="0014513C">
        <w:rPr>
          <w:b/>
          <w:i/>
          <w:szCs w:val="28"/>
        </w:rPr>
        <w:t>PROPERTY</w:t>
      </w:r>
      <w:r w:rsidRPr="0014513C">
        <w:rPr>
          <w:szCs w:val="28"/>
        </w:rPr>
        <w:t xml:space="preserve"> c помощью запросов. При создании таблиц определите первичные ключи (поле </w:t>
      </w:r>
      <w:proofErr w:type="spellStart"/>
      <w:r w:rsidRPr="0014513C">
        <w:rPr>
          <w:b/>
          <w:i/>
          <w:szCs w:val="28"/>
        </w:rPr>
        <w:t>Staff_no</w:t>
      </w:r>
      <w:proofErr w:type="spellEnd"/>
      <w:r w:rsidRPr="0014513C">
        <w:rPr>
          <w:szCs w:val="28"/>
        </w:rPr>
        <w:t xml:space="preserve"> таблицы </w:t>
      </w:r>
      <w:r w:rsidRPr="0014513C">
        <w:rPr>
          <w:b/>
          <w:i/>
          <w:szCs w:val="28"/>
        </w:rPr>
        <w:t>STAFF</w:t>
      </w:r>
      <w:r w:rsidRPr="0014513C">
        <w:rPr>
          <w:szCs w:val="28"/>
        </w:rPr>
        <w:t xml:space="preserve">, поле </w:t>
      </w:r>
      <w:proofErr w:type="spellStart"/>
      <w:r w:rsidRPr="0014513C">
        <w:rPr>
          <w:b/>
          <w:i/>
          <w:szCs w:val="28"/>
        </w:rPr>
        <w:t>Property_no</w:t>
      </w:r>
      <w:proofErr w:type="spellEnd"/>
      <w:r w:rsidRPr="0014513C">
        <w:rPr>
          <w:szCs w:val="28"/>
        </w:rPr>
        <w:t xml:space="preserve"> таблицы </w:t>
      </w:r>
      <w:r w:rsidRPr="0014513C">
        <w:rPr>
          <w:b/>
          <w:i/>
          <w:szCs w:val="28"/>
        </w:rPr>
        <w:t>PROPERTY</w:t>
      </w:r>
      <w:r w:rsidRPr="0014513C">
        <w:rPr>
          <w:szCs w:val="28"/>
        </w:rPr>
        <w:t xml:space="preserve">). При создании таблиц для таблицы </w:t>
      </w:r>
      <w:r w:rsidRPr="0014513C">
        <w:rPr>
          <w:b/>
          <w:i/>
          <w:szCs w:val="28"/>
        </w:rPr>
        <w:t>STAFF</w:t>
      </w:r>
      <w:r w:rsidRPr="0014513C">
        <w:rPr>
          <w:szCs w:val="28"/>
        </w:rPr>
        <w:t xml:space="preserve"> задайте необязательность значения внешнего ключа </w:t>
      </w:r>
      <w:proofErr w:type="spellStart"/>
      <w:r w:rsidRPr="0014513C">
        <w:rPr>
          <w:i/>
          <w:szCs w:val="28"/>
        </w:rPr>
        <w:t>Branch_no</w:t>
      </w:r>
      <w:proofErr w:type="spellEnd"/>
      <w:r w:rsidRPr="0014513C">
        <w:rPr>
          <w:szCs w:val="28"/>
        </w:rPr>
        <w:t xml:space="preserve">, а для таблицы </w:t>
      </w:r>
      <w:r w:rsidRPr="0014513C">
        <w:rPr>
          <w:b/>
          <w:i/>
          <w:szCs w:val="28"/>
        </w:rPr>
        <w:t>PROPERTY</w:t>
      </w:r>
      <w:r w:rsidRPr="0014513C">
        <w:rPr>
          <w:szCs w:val="28"/>
        </w:rPr>
        <w:t xml:space="preserve"> – обязательность или необязательность значений внешних ключей: </w:t>
      </w:r>
      <w:proofErr w:type="spellStart"/>
      <w:r w:rsidRPr="0014513C">
        <w:rPr>
          <w:b/>
          <w:i/>
          <w:szCs w:val="28"/>
        </w:rPr>
        <w:t>Branch_no</w:t>
      </w:r>
      <w:proofErr w:type="spellEnd"/>
      <w:r w:rsidRPr="0014513C">
        <w:rPr>
          <w:szCs w:val="28"/>
        </w:rPr>
        <w:t xml:space="preserve"> (</w:t>
      </w:r>
      <w:proofErr w:type="spellStart"/>
      <w:r w:rsidRPr="0014513C">
        <w:rPr>
          <w:szCs w:val="28"/>
        </w:rPr>
        <w:t>Branch_no</w:t>
      </w:r>
      <w:proofErr w:type="spellEnd"/>
      <w:r w:rsidRPr="0014513C">
        <w:rPr>
          <w:szCs w:val="28"/>
        </w:rPr>
        <w:t xml:space="preserve"> </w:t>
      </w:r>
      <w:proofErr w:type="spellStart"/>
      <w:r w:rsidRPr="0014513C">
        <w:rPr>
          <w:szCs w:val="28"/>
        </w:rPr>
        <w:t>member_no</w:t>
      </w:r>
      <w:proofErr w:type="spellEnd"/>
      <w:r w:rsidRPr="0014513C">
        <w:rPr>
          <w:szCs w:val="28"/>
        </w:rPr>
        <w:t xml:space="preserve"> NOT NULL), </w:t>
      </w:r>
      <w:proofErr w:type="spellStart"/>
      <w:r w:rsidRPr="0014513C">
        <w:rPr>
          <w:b/>
          <w:i/>
          <w:szCs w:val="28"/>
        </w:rPr>
        <w:t>Staff_no</w:t>
      </w:r>
      <w:proofErr w:type="spellEnd"/>
      <w:r w:rsidRPr="0014513C">
        <w:rPr>
          <w:szCs w:val="28"/>
        </w:rPr>
        <w:t xml:space="preserve"> (</w:t>
      </w:r>
      <w:proofErr w:type="spellStart"/>
      <w:r w:rsidRPr="0014513C">
        <w:rPr>
          <w:szCs w:val="28"/>
        </w:rPr>
        <w:t>Staff_no</w:t>
      </w:r>
      <w:proofErr w:type="spellEnd"/>
      <w:r w:rsidRPr="0014513C">
        <w:rPr>
          <w:szCs w:val="28"/>
        </w:rPr>
        <w:t xml:space="preserve"> </w:t>
      </w:r>
      <w:proofErr w:type="spellStart"/>
      <w:r w:rsidRPr="0014513C">
        <w:rPr>
          <w:szCs w:val="28"/>
        </w:rPr>
        <w:t>member_no</w:t>
      </w:r>
      <w:proofErr w:type="spellEnd"/>
      <w:r w:rsidRPr="0014513C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251983">
        <w:rPr>
          <w:szCs w:val="28"/>
        </w:rPr>
        <w:t xml:space="preserve"> </w:t>
      </w:r>
      <w:r w:rsidRPr="0014513C">
        <w:rPr>
          <w:szCs w:val="28"/>
        </w:rPr>
        <w:t xml:space="preserve">NULL), </w:t>
      </w:r>
      <w:proofErr w:type="spellStart"/>
      <w:r w:rsidRPr="0014513C">
        <w:rPr>
          <w:b/>
          <w:i/>
          <w:szCs w:val="28"/>
        </w:rPr>
        <w:t>Owner_no</w:t>
      </w:r>
      <w:proofErr w:type="spellEnd"/>
      <w:r w:rsidRPr="0014513C">
        <w:rPr>
          <w:szCs w:val="28"/>
        </w:rPr>
        <w:t xml:space="preserve"> (</w:t>
      </w:r>
      <w:proofErr w:type="spellStart"/>
      <w:r w:rsidRPr="0014513C">
        <w:rPr>
          <w:szCs w:val="28"/>
        </w:rPr>
        <w:t>Owner_no</w:t>
      </w:r>
      <w:proofErr w:type="spellEnd"/>
      <w:r w:rsidRPr="0014513C">
        <w:rPr>
          <w:szCs w:val="28"/>
        </w:rPr>
        <w:t xml:space="preserve"> </w:t>
      </w:r>
      <w:proofErr w:type="spellStart"/>
      <w:r w:rsidRPr="0014513C">
        <w:rPr>
          <w:szCs w:val="28"/>
        </w:rPr>
        <w:t>member_no</w:t>
      </w:r>
      <w:proofErr w:type="spellEnd"/>
      <w:r w:rsidRPr="0014513C">
        <w:rPr>
          <w:szCs w:val="28"/>
        </w:rPr>
        <w:t xml:space="preserve"> NOT NULL).</w:t>
      </w:r>
    </w:p>
    <w:p w14:paraId="7E3201CA" w14:textId="734C224C" w:rsidR="00574052" w:rsidRPr="00B61C88" w:rsidRDefault="00574052" w:rsidP="00574052">
      <w:pPr>
        <w:spacing w:before="0" w:after="0" w:line="24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Pr="00B61C88">
        <w:rPr>
          <w:szCs w:val="28"/>
        </w:rPr>
        <w:t>.</w:t>
      </w:r>
      <w:r>
        <w:rPr>
          <w:szCs w:val="28"/>
        </w:rPr>
        <w:t xml:space="preserve"> </w:t>
      </w:r>
      <w:r w:rsidRPr="00B61C88">
        <w:rPr>
          <w:szCs w:val="28"/>
        </w:rPr>
        <w:t xml:space="preserve">С помощью SQL-команд задайте ограничение FOREIGN KEY для таблиц STAFF и PROPERTY. Предусмотрите каскадное изменение значения </w:t>
      </w:r>
      <w:proofErr w:type="spellStart"/>
      <w:r w:rsidRPr="00B61C88">
        <w:rPr>
          <w:szCs w:val="28"/>
        </w:rPr>
        <w:t>Staff_no</w:t>
      </w:r>
      <w:proofErr w:type="spellEnd"/>
      <w:r w:rsidRPr="00B61C88">
        <w:rPr>
          <w:szCs w:val="28"/>
        </w:rPr>
        <w:t xml:space="preserve"> в таблице PROPERTY при изменении значения этого поля в таблице STAFF.</w:t>
      </w:r>
    </w:p>
    <w:p w14:paraId="5F7BABA6" w14:textId="2A6FB3C3" w:rsidR="00574052" w:rsidRPr="00B61C88" w:rsidRDefault="00574052" w:rsidP="00574052">
      <w:pPr>
        <w:spacing w:before="0" w:after="0" w:line="24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Pr="00B61C88">
        <w:rPr>
          <w:szCs w:val="28"/>
        </w:rPr>
        <w:t xml:space="preserve">. Таблицу VIEWING создайте с помощью SQL -команд. При создании таблицы VIEWING определите два внешних ключа (поля </w:t>
      </w:r>
      <w:proofErr w:type="spellStart"/>
      <w:r w:rsidRPr="00B61C88">
        <w:rPr>
          <w:szCs w:val="28"/>
        </w:rPr>
        <w:t>Property_no</w:t>
      </w:r>
      <w:proofErr w:type="spellEnd"/>
      <w:r w:rsidRPr="00B61C88">
        <w:rPr>
          <w:szCs w:val="28"/>
        </w:rPr>
        <w:t xml:space="preserve">, </w:t>
      </w:r>
      <w:proofErr w:type="spellStart"/>
      <w:r w:rsidRPr="00B61C88">
        <w:rPr>
          <w:szCs w:val="28"/>
        </w:rPr>
        <w:t>Buyer_no</w:t>
      </w:r>
      <w:proofErr w:type="spellEnd"/>
      <w:r w:rsidRPr="00B61C88">
        <w:rPr>
          <w:szCs w:val="28"/>
        </w:rPr>
        <w:t>) и ограничение PRIMARY KEY (первичным ключом будет набор из этих двух полей).</w:t>
      </w:r>
    </w:p>
    <w:p w14:paraId="2674F684" w14:textId="0A2D4578" w:rsidR="00574052" w:rsidRPr="00B61C88" w:rsidRDefault="00574052" w:rsidP="00574052">
      <w:pPr>
        <w:spacing w:before="0" w:after="0" w:line="240" w:lineRule="auto"/>
        <w:ind w:firstLine="709"/>
        <w:jc w:val="both"/>
        <w:rPr>
          <w:szCs w:val="28"/>
        </w:rPr>
      </w:pPr>
      <w:r>
        <w:rPr>
          <w:szCs w:val="28"/>
        </w:rPr>
        <w:t>7</w:t>
      </w:r>
      <w:r w:rsidRPr="00B61C88">
        <w:rPr>
          <w:szCs w:val="28"/>
        </w:rPr>
        <w:t xml:space="preserve">. Добавьте ограничения на ввод </w:t>
      </w:r>
      <w:r>
        <w:rPr>
          <w:szCs w:val="28"/>
        </w:rPr>
        <w:t xml:space="preserve">цифровых </w:t>
      </w:r>
      <w:r w:rsidRPr="00B61C88">
        <w:rPr>
          <w:szCs w:val="28"/>
        </w:rPr>
        <w:t xml:space="preserve">значений в поле </w:t>
      </w:r>
      <w:proofErr w:type="spellStart"/>
      <w:r w:rsidRPr="00B61C88">
        <w:rPr>
          <w:szCs w:val="28"/>
        </w:rPr>
        <w:t>Rooms</w:t>
      </w:r>
      <w:proofErr w:type="spellEnd"/>
      <w:r w:rsidRPr="00B61C88">
        <w:rPr>
          <w:szCs w:val="28"/>
        </w:rPr>
        <w:t xml:space="preserve"> таблицы PROPERTY и в поле </w:t>
      </w:r>
      <w:proofErr w:type="spellStart"/>
      <w:r w:rsidRPr="00B61C88">
        <w:rPr>
          <w:szCs w:val="28"/>
        </w:rPr>
        <w:t>Sex</w:t>
      </w:r>
      <w:proofErr w:type="spellEnd"/>
      <w:r w:rsidRPr="00B61C88">
        <w:rPr>
          <w:szCs w:val="28"/>
        </w:rPr>
        <w:t xml:space="preserve"> (</w:t>
      </w:r>
      <w:r>
        <w:rPr>
          <w:szCs w:val="28"/>
        </w:rPr>
        <w:t xml:space="preserve">разрешить ввод символьной информации: </w:t>
      </w:r>
      <w:r w:rsidRPr="00B61C88">
        <w:rPr>
          <w:szCs w:val="28"/>
        </w:rPr>
        <w:t>M(м) мужской, Ж(ж) женский) таблицы STAFF с помощью дизайнера ограничений и SQL -команд соответственно.</w:t>
      </w:r>
    </w:p>
    <w:p w14:paraId="7021FF6A" w14:textId="68C217AA" w:rsidR="00574052" w:rsidRPr="00B61C88" w:rsidRDefault="00574052" w:rsidP="00574052">
      <w:pPr>
        <w:spacing w:before="0" w:after="0" w:line="240" w:lineRule="auto"/>
        <w:ind w:firstLine="709"/>
        <w:jc w:val="both"/>
        <w:rPr>
          <w:szCs w:val="28"/>
        </w:rPr>
      </w:pPr>
      <w:r>
        <w:rPr>
          <w:szCs w:val="28"/>
        </w:rPr>
        <w:t>8</w:t>
      </w:r>
      <w:r w:rsidRPr="00B61C88">
        <w:rPr>
          <w:szCs w:val="28"/>
        </w:rPr>
        <w:t xml:space="preserve"> Задайте стандартное значение (значение по умолчанию) </w:t>
      </w:r>
      <w:r w:rsidRPr="006937CD">
        <w:rPr>
          <w:szCs w:val="28"/>
        </w:rPr>
        <w:t>“</w:t>
      </w:r>
      <w:r w:rsidRPr="00B61C88">
        <w:rPr>
          <w:szCs w:val="28"/>
        </w:rPr>
        <w:t>T</w:t>
      </w:r>
      <w:r w:rsidRPr="00C122E5">
        <w:rPr>
          <w:szCs w:val="28"/>
        </w:rPr>
        <w:t>”</w:t>
      </w:r>
      <w:r w:rsidRPr="00B61C88">
        <w:rPr>
          <w:szCs w:val="28"/>
        </w:rPr>
        <w:t xml:space="preserve"> для поля </w:t>
      </w:r>
      <w:proofErr w:type="spellStart"/>
      <w:r w:rsidRPr="00B61C88">
        <w:rPr>
          <w:szCs w:val="28"/>
        </w:rPr>
        <w:t>Ptel</w:t>
      </w:r>
      <w:proofErr w:type="spellEnd"/>
      <w:r w:rsidRPr="00B61C88">
        <w:rPr>
          <w:szCs w:val="28"/>
        </w:rPr>
        <w:t xml:space="preserve"> таблицы PROPERTY одним из способов.</w:t>
      </w:r>
    </w:p>
    <w:p w14:paraId="63508110" w14:textId="60056F9E" w:rsidR="00574052" w:rsidRPr="00B61C88" w:rsidRDefault="00574052" w:rsidP="00574052">
      <w:pPr>
        <w:spacing w:before="0" w:after="0" w:line="240" w:lineRule="auto"/>
        <w:ind w:firstLine="709"/>
        <w:jc w:val="both"/>
        <w:rPr>
          <w:szCs w:val="28"/>
        </w:rPr>
      </w:pPr>
      <w:r>
        <w:rPr>
          <w:szCs w:val="28"/>
        </w:rPr>
        <w:t>9</w:t>
      </w:r>
      <w:r w:rsidRPr="00B61C88">
        <w:rPr>
          <w:szCs w:val="28"/>
        </w:rPr>
        <w:t xml:space="preserve">. Для полей </w:t>
      </w:r>
      <w:proofErr w:type="spellStart"/>
      <w:r w:rsidRPr="00B61C88">
        <w:rPr>
          <w:szCs w:val="28"/>
        </w:rPr>
        <w:t>FName</w:t>
      </w:r>
      <w:proofErr w:type="spellEnd"/>
      <w:r w:rsidRPr="00B61C88">
        <w:rPr>
          <w:szCs w:val="28"/>
        </w:rPr>
        <w:t xml:space="preserve">, </w:t>
      </w:r>
      <w:proofErr w:type="spellStart"/>
      <w:r w:rsidRPr="00B61C88">
        <w:rPr>
          <w:szCs w:val="28"/>
        </w:rPr>
        <w:t>Position</w:t>
      </w:r>
      <w:proofErr w:type="spellEnd"/>
      <w:r w:rsidRPr="00B61C88">
        <w:rPr>
          <w:szCs w:val="28"/>
        </w:rPr>
        <w:t xml:space="preserve"> таблицы STAFF, создайте индекс c помощью дизайнера индексов.</w:t>
      </w:r>
    </w:p>
    <w:p w14:paraId="227430E2" w14:textId="6B8FA2E0" w:rsidR="00574052" w:rsidRDefault="00574052" w:rsidP="00574052">
      <w:pPr>
        <w:spacing w:before="0" w:after="0" w:line="240" w:lineRule="auto"/>
        <w:ind w:firstLine="709"/>
        <w:jc w:val="both"/>
        <w:rPr>
          <w:szCs w:val="28"/>
        </w:rPr>
      </w:pPr>
      <w:r>
        <w:rPr>
          <w:szCs w:val="28"/>
        </w:rPr>
        <w:t>10</w:t>
      </w:r>
      <w:r w:rsidRPr="00B61C88">
        <w:rPr>
          <w:szCs w:val="28"/>
        </w:rPr>
        <w:t xml:space="preserve">. Для поля </w:t>
      </w:r>
      <w:proofErr w:type="spellStart"/>
      <w:r w:rsidRPr="00B61C88">
        <w:rPr>
          <w:szCs w:val="28"/>
        </w:rPr>
        <w:t>Date_View</w:t>
      </w:r>
      <w:proofErr w:type="spellEnd"/>
      <w:r w:rsidRPr="00B61C88">
        <w:rPr>
          <w:szCs w:val="28"/>
        </w:rPr>
        <w:t xml:space="preserve"> таблицы VIEWING создайте индекс c помощью дизайнера индексов.</w:t>
      </w:r>
    </w:p>
    <w:p w14:paraId="5E84216C" w14:textId="75174A3A" w:rsidR="00574052" w:rsidRPr="00543936" w:rsidRDefault="00574052" w:rsidP="00574052">
      <w:pPr>
        <w:spacing w:before="0" w:after="0" w:line="240" w:lineRule="auto"/>
        <w:ind w:firstLine="709"/>
        <w:jc w:val="both"/>
        <w:rPr>
          <w:szCs w:val="28"/>
        </w:rPr>
      </w:pPr>
      <w:r>
        <w:rPr>
          <w:szCs w:val="28"/>
        </w:rPr>
        <w:t>11</w:t>
      </w:r>
      <w:r w:rsidRPr="00543936">
        <w:rPr>
          <w:szCs w:val="28"/>
        </w:rPr>
        <w:t xml:space="preserve">. </w:t>
      </w:r>
      <w:r>
        <w:rPr>
          <w:szCs w:val="28"/>
        </w:rPr>
        <w:t xml:space="preserve">Создайте таблицу </w:t>
      </w:r>
      <w:r>
        <w:rPr>
          <w:szCs w:val="28"/>
          <w:lang w:val="en-US"/>
        </w:rPr>
        <w:t>CONTRACT</w:t>
      </w:r>
      <w:r w:rsidRPr="00543936">
        <w:rPr>
          <w:szCs w:val="28"/>
        </w:rPr>
        <w:t xml:space="preserve"> </w:t>
      </w:r>
      <w:r>
        <w:rPr>
          <w:szCs w:val="28"/>
        </w:rPr>
        <w:t>дл</w:t>
      </w:r>
      <w:r w:rsidRPr="0014513C">
        <w:rPr>
          <w:szCs w:val="28"/>
        </w:rPr>
        <w:t xml:space="preserve">я базы данных </w:t>
      </w:r>
      <w:proofErr w:type="spellStart"/>
      <w:r w:rsidRPr="0014513C">
        <w:rPr>
          <w:szCs w:val="28"/>
        </w:rPr>
        <w:t>DreamHome</w:t>
      </w:r>
      <w:proofErr w:type="spellEnd"/>
      <w:r>
        <w:rPr>
          <w:szCs w:val="28"/>
        </w:rPr>
        <w:t>.</w:t>
      </w:r>
    </w:p>
    <w:p w14:paraId="384423FB" w14:textId="77777777" w:rsidR="00574052" w:rsidRPr="00727ABE" w:rsidRDefault="00574052" w:rsidP="00574052">
      <w:pPr>
        <w:pStyle w:val="af0"/>
        <w:ind w:firstLine="709"/>
        <w:rPr>
          <w:szCs w:val="28"/>
        </w:rPr>
      </w:pPr>
    </w:p>
    <w:p w14:paraId="3D751EA5" w14:textId="5EC4FBC1" w:rsidR="00574052" w:rsidRDefault="00574052" w:rsidP="00574052">
      <w:pPr>
        <w:ind w:left="0" w:firstLine="709"/>
        <w:jc w:val="both"/>
      </w:pPr>
      <w:r>
        <w:br w:type="page"/>
      </w:r>
    </w:p>
    <w:p w14:paraId="78AA9621" w14:textId="77777777" w:rsidR="00E53F78" w:rsidRDefault="00E53F78"/>
    <w:p w14:paraId="592842F7" w14:textId="2D45BC27" w:rsidR="00E53F78" w:rsidRPr="00E53F78" w:rsidRDefault="00E53F78" w:rsidP="00BB6B06">
      <w:pPr>
        <w:pStyle w:val="01"/>
        <w:numPr>
          <w:ilvl w:val="0"/>
          <w:numId w:val="33"/>
        </w:numPr>
        <w:ind w:left="0" w:firstLine="709"/>
        <w:rPr>
          <w:b/>
          <w:bCs/>
        </w:rPr>
      </w:pPr>
      <w:r w:rsidRPr="00E53F78">
        <w:rPr>
          <w:b/>
          <w:bCs/>
        </w:rPr>
        <w:t>Создание базы данных</w:t>
      </w:r>
      <w:r w:rsidRPr="00E53F78">
        <w:rPr>
          <w:b/>
          <w:bCs/>
          <w:lang w:val="en-US"/>
        </w:rPr>
        <w:t>.</w:t>
      </w:r>
    </w:p>
    <w:p w14:paraId="569A3933" w14:textId="0616C7B5" w:rsidR="00E53F78" w:rsidRPr="00144490" w:rsidRDefault="00E53F78" w:rsidP="00BB6B06">
      <w:pPr>
        <w:pStyle w:val="01"/>
        <w:ind w:left="0" w:firstLine="709"/>
        <w:rPr>
          <w:lang w:val="en-US"/>
        </w:rPr>
      </w:pPr>
      <w:r>
        <w:t>Запрос</w:t>
      </w:r>
      <w:r w:rsidRPr="00144490">
        <w:rPr>
          <w:lang w:val="en-US"/>
        </w:rPr>
        <w:t>:</w:t>
      </w:r>
    </w:p>
    <w:p w14:paraId="70DDEF6F" w14:textId="593B15A6" w:rsidR="00E53F78" w:rsidRDefault="00E53F78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DreamHomePatrusova</w:t>
      </w:r>
      <w:proofErr w:type="spellEnd"/>
      <w:r w:rsidR="00144490">
        <w:rPr>
          <w:rFonts w:ascii="Consolas" w:hAnsi="Consolas" w:cs="Consolas"/>
          <w:sz w:val="19"/>
          <w:szCs w:val="19"/>
          <w:lang w:val="en-US"/>
        </w:rPr>
        <w:t>;</w:t>
      </w:r>
    </w:p>
    <w:p w14:paraId="4ABA60EA" w14:textId="47B1B3AD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DreamHomePatrusova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bookmarkEnd w:id="0"/>
    <w:p w14:paraId="628ECA87" w14:textId="0803F3CD" w:rsidR="00E53F78" w:rsidRPr="00144490" w:rsidRDefault="00E53F78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szCs w:val="28"/>
          <w:lang w:val="en-US"/>
        </w:rPr>
      </w:pPr>
      <w:r w:rsidRPr="00E53F78">
        <w:rPr>
          <w:szCs w:val="28"/>
        </w:rPr>
        <w:t>Результат</w:t>
      </w:r>
      <w:r w:rsidRPr="00144490">
        <w:rPr>
          <w:szCs w:val="28"/>
          <w:lang w:val="en-US"/>
        </w:rPr>
        <w:t>:</w:t>
      </w:r>
    </w:p>
    <w:p w14:paraId="38C632EB" w14:textId="5F128056" w:rsidR="00E53F78" w:rsidRPr="00A000E7" w:rsidRDefault="00E53F78" w:rsidP="00A000E7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1219E08C" wp14:editId="04FC5340">
            <wp:extent cx="5772150" cy="2877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80" cy="288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F089" w14:textId="7DBE95D0" w:rsidR="00E53F78" w:rsidRPr="00E53F78" w:rsidRDefault="00E53F78" w:rsidP="00BB6B06">
      <w:pPr>
        <w:pStyle w:val="01"/>
        <w:numPr>
          <w:ilvl w:val="0"/>
          <w:numId w:val="33"/>
        </w:numPr>
        <w:ind w:left="0" w:firstLine="709"/>
        <w:rPr>
          <w:b/>
          <w:bCs/>
          <w:lang w:val="en-US"/>
        </w:rPr>
      </w:pPr>
      <w:r w:rsidRPr="00E53F78">
        <w:rPr>
          <w:b/>
          <w:bCs/>
        </w:rPr>
        <w:t>Добавление пользовательских типов.</w:t>
      </w:r>
    </w:p>
    <w:p w14:paraId="38AFC252" w14:textId="1AC48EC9" w:rsidR="00E53F78" w:rsidRDefault="00E53F78" w:rsidP="00BB6B06">
      <w:pPr>
        <w:pStyle w:val="01"/>
        <w:ind w:left="0" w:firstLine="709"/>
      </w:pPr>
      <w:r>
        <w:t>Запрос:</w:t>
      </w:r>
    </w:p>
    <w:p w14:paraId="56A2D2C3" w14:textId="77777777" w:rsidR="00E53F78" w:rsidRPr="00E53F78" w:rsidRDefault="00E53F78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E53F7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53F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3F78">
        <w:rPr>
          <w:rFonts w:ascii="Consolas" w:hAnsi="Consolas" w:cs="Consolas"/>
          <w:color w:val="800000"/>
          <w:sz w:val="19"/>
          <w:szCs w:val="19"/>
          <w:lang w:val="en-US"/>
        </w:rPr>
        <w:t>sp_addtype</w:t>
      </w:r>
      <w:proofErr w:type="spellEnd"/>
      <w:r w:rsidRPr="00E53F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53F78">
        <w:rPr>
          <w:rFonts w:ascii="Consolas" w:hAnsi="Consolas" w:cs="Consolas"/>
          <w:sz w:val="19"/>
          <w:szCs w:val="19"/>
          <w:lang w:val="en-US"/>
        </w:rPr>
        <w:t>postcode</w:t>
      </w:r>
      <w:r w:rsidRPr="00E53F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F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char(</w:t>
      </w:r>
      <w:proofErr w:type="gramEnd"/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6)'</w:t>
      </w:r>
      <w:r w:rsidRPr="00E53F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F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3F7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3F7C67EB" w14:textId="77777777" w:rsidR="00E53F78" w:rsidRPr="00E53F78" w:rsidRDefault="00E53F78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E53F7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53F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3F78">
        <w:rPr>
          <w:rFonts w:ascii="Consolas" w:hAnsi="Consolas" w:cs="Consolas"/>
          <w:color w:val="800000"/>
          <w:sz w:val="19"/>
          <w:szCs w:val="19"/>
          <w:lang w:val="en-US"/>
        </w:rPr>
        <w:t>sp_addtype</w:t>
      </w:r>
      <w:proofErr w:type="spellEnd"/>
      <w:r w:rsidRPr="00E53F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53F78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E53F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F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smallint</w:t>
      </w:r>
      <w:proofErr w:type="spellEnd"/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53F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AB7D7C" w14:textId="77777777" w:rsidR="00E53F78" w:rsidRPr="00E53F78" w:rsidRDefault="00E53F78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E53F7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53F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3F78">
        <w:rPr>
          <w:rFonts w:ascii="Consolas" w:hAnsi="Consolas" w:cs="Consolas"/>
          <w:color w:val="800000"/>
          <w:sz w:val="19"/>
          <w:szCs w:val="19"/>
          <w:lang w:val="en-US"/>
        </w:rPr>
        <w:t>sp_addtype</w:t>
      </w:r>
      <w:proofErr w:type="spellEnd"/>
      <w:r w:rsidRPr="00E53F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53F78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E53F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F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20)'</w:t>
      </w:r>
      <w:r w:rsidRPr="00E53F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1A68293" w14:textId="138636BD" w:rsidR="00E53F78" w:rsidRPr="00E53F78" w:rsidRDefault="00E53F78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53F7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53F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53F78">
        <w:rPr>
          <w:rFonts w:ascii="Consolas" w:hAnsi="Consolas" w:cs="Consolas"/>
          <w:color w:val="800000"/>
          <w:sz w:val="19"/>
          <w:szCs w:val="19"/>
          <w:lang w:val="en-US"/>
        </w:rPr>
        <w:t>sp_addtype</w:t>
      </w:r>
      <w:proofErr w:type="spellEnd"/>
      <w:r w:rsidRPr="00E53F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53F78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r w:rsidRPr="00E53F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F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char(</w:t>
      </w:r>
      <w:proofErr w:type="gramEnd"/>
      <w:r w:rsidRPr="00E53F78">
        <w:rPr>
          <w:rFonts w:ascii="Consolas" w:hAnsi="Consolas" w:cs="Consolas"/>
          <w:color w:val="FF0000"/>
          <w:sz w:val="19"/>
          <w:szCs w:val="19"/>
          <w:lang w:val="en-US"/>
        </w:rPr>
        <w:t>17)'</w:t>
      </w:r>
      <w:r w:rsidRPr="00E53F7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1B4D8A" w14:textId="47CB44D0" w:rsidR="00E53F78" w:rsidRDefault="00E53F78" w:rsidP="00BB6B06">
      <w:pPr>
        <w:pStyle w:val="01"/>
        <w:ind w:left="0" w:firstLine="709"/>
      </w:pPr>
      <w:r>
        <w:t>Результат:</w:t>
      </w:r>
    </w:p>
    <w:p w14:paraId="5C1BC803" w14:textId="650A7AF6" w:rsidR="00E53F78" w:rsidRDefault="00E53F78" w:rsidP="00BB6B06">
      <w:pPr>
        <w:pStyle w:val="01"/>
        <w:ind w:left="0" w:firstLine="709"/>
      </w:pPr>
      <w:r>
        <w:rPr>
          <w:noProof/>
        </w:rPr>
        <w:drawing>
          <wp:inline distT="0" distB="0" distL="0" distR="0" wp14:anchorId="03964402" wp14:editId="4F44D41A">
            <wp:extent cx="5591175" cy="382324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15" cy="382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D26C" w14:textId="5F5BC106" w:rsidR="00E53F78" w:rsidRPr="00E53F78" w:rsidRDefault="00E53F78" w:rsidP="00BB6B06">
      <w:pPr>
        <w:pStyle w:val="01"/>
        <w:numPr>
          <w:ilvl w:val="0"/>
          <w:numId w:val="33"/>
        </w:numPr>
        <w:ind w:left="0" w:firstLine="709"/>
        <w:rPr>
          <w:b/>
          <w:bCs/>
        </w:rPr>
      </w:pPr>
      <w:r w:rsidRPr="00E53F78">
        <w:rPr>
          <w:b/>
          <w:bCs/>
        </w:rPr>
        <w:lastRenderedPageBreak/>
        <w:t>Создание таблиц.</w:t>
      </w:r>
    </w:p>
    <w:p w14:paraId="5E08FCF0" w14:textId="78C27D75" w:rsidR="00E53F78" w:rsidRDefault="00E53F78" w:rsidP="00BB6B06">
      <w:pPr>
        <w:pStyle w:val="01"/>
        <w:ind w:left="0" w:firstLine="709"/>
      </w:pPr>
      <w:r>
        <w:t>Запрос</w:t>
      </w:r>
      <w:r w:rsidR="00144490">
        <w:t>ы:</w:t>
      </w:r>
    </w:p>
    <w:p w14:paraId="5853D755" w14:textId="7085C466" w:rsidR="00144490" w:rsidRPr="00144490" w:rsidRDefault="00144490" w:rsidP="00BB6B06">
      <w:pPr>
        <w:pStyle w:val="01"/>
        <w:ind w:left="0" w:firstLine="709"/>
      </w:pPr>
      <w:r>
        <w:t>Создаем</w:t>
      </w:r>
      <w:r w:rsidRPr="00144490">
        <w:rPr>
          <w:lang w:val="en-US"/>
        </w:rPr>
        <w:t xml:space="preserve"> </w:t>
      </w:r>
      <w:r>
        <w:t>таблицу</w:t>
      </w:r>
      <w:r w:rsidRPr="00144490">
        <w:rPr>
          <w:lang w:val="en-US"/>
        </w:rPr>
        <w:t xml:space="preserve"> </w:t>
      </w:r>
      <w:r>
        <w:rPr>
          <w:lang w:val="en-US"/>
        </w:rPr>
        <w:t>OWNER.</w:t>
      </w:r>
    </w:p>
    <w:p w14:paraId="35350486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</w:p>
    <w:p w14:paraId="4DFB4F56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1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490">
        <w:rPr>
          <w:rFonts w:ascii="Consolas" w:hAnsi="Consolas" w:cs="Consolas"/>
          <w:sz w:val="19"/>
          <w:szCs w:val="19"/>
          <w:lang w:val="en-US"/>
        </w:rPr>
        <w:t>1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D1F7B1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C2344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45CDC4A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City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97BE1D1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Street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092EE17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House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6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FC48FB2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Flat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C96100" w14:textId="655CF908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Otel_no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3ACAA2A4" w14:textId="7BAF3896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0C1AC570" w14:textId="607089C3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color w:val="808080"/>
          <w:szCs w:val="28"/>
        </w:rPr>
      </w:pPr>
      <w:r w:rsidRPr="00144490">
        <w:rPr>
          <w:szCs w:val="28"/>
        </w:rPr>
        <w:t>Добавляем первичный ключ.</w:t>
      </w:r>
    </w:p>
    <w:p w14:paraId="36DB00AF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44490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44490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</w:p>
    <w:p w14:paraId="0AB60BD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PK_Owner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14:paraId="04F1483F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DF04D8" w14:textId="77777777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5EC4874" w14:textId="7ED60B3A" w:rsidR="00144490" w:rsidRPr="00144490" w:rsidRDefault="00144490" w:rsidP="00BB6B06">
      <w:pPr>
        <w:pStyle w:val="01"/>
        <w:ind w:left="0" w:firstLine="709"/>
        <w:rPr>
          <w:lang w:val="en-US"/>
        </w:rPr>
      </w:pPr>
      <w:r>
        <w:t>Создаем</w:t>
      </w:r>
      <w:r w:rsidRPr="00144490">
        <w:rPr>
          <w:lang w:val="en-US"/>
        </w:rPr>
        <w:t xml:space="preserve"> </w:t>
      </w:r>
      <w:r>
        <w:t>таблицу</w:t>
      </w:r>
      <w:r w:rsidRPr="00144490">
        <w:rPr>
          <w:lang w:val="en-US"/>
        </w:rPr>
        <w:t xml:space="preserve"> </w:t>
      </w:r>
      <w:r>
        <w:rPr>
          <w:lang w:val="en-US"/>
        </w:rPr>
        <w:t>BRANCH</w:t>
      </w:r>
      <w:r>
        <w:rPr>
          <w:lang w:val="en-US"/>
        </w:rPr>
        <w:t>.</w:t>
      </w:r>
    </w:p>
    <w:p w14:paraId="4CFAC722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BRANCH</w:t>
      </w:r>
    </w:p>
    <w:p w14:paraId="4BB64D9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1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490">
        <w:rPr>
          <w:rFonts w:ascii="Consolas" w:hAnsi="Consolas" w:cs="Consolas"/>
          <w:sz w:val="19"/>
          <w:szCs w:val="19"/>
          <w:lang w:val="en-US"/>
        </w:rPr>
        <w:t>1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BCBD627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Postcode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postcode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E35B67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City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E3651F7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Street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4F33883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House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10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1CBD3E1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Btel_no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8C33DB" w14:textId="23D3B249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Fax_no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14:paraId="0B6B59D6" w14:textId="64CB63A6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13B737" w14:textId="77777777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szCs w:val="28"/>
        </w:rPr>
      </w:pPr>
      <w:r w:rsidRPr="00144490">
        <w:rPr>
          <w:szCs w:val="28"/>
        </w:rPr>
        <w:t>Добавляем первичный ключ.</w:t>
      </w:r>
    </w:p>
    <w:p w14:paraId="2A7B799F" w14:textId="6B4F5F9B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BRANCH</w:t>
      </w:r>
    </w:p>
    <w:p w14:paraId="5DF5812E" w14:textId="5E015360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PK_</w:t>
      </w:r>
      <w:r>
        <w:rPr>
          <w:rFonts w:ascii="Consolas" w:hAnsi="Consolas" w:cs="Consolas"/>
          <w:sz w:val="19"/>
          <w:szCs w:val="19"/>
          <w:lang w:val="en-US"/>
        </w:rPr>
        <w:t>Branch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14:paraId="416067D0" w14:textId="32463527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Branch</w:t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EA5961" w14:textId="3D22780C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644683" w14:textId="14EEFC1A" w:rsidR="00144490" w:rsidRPr="00BB6B06" w:rsidRDefault="00144490" w:rsidP="00BB6B06">
      <w:pPr>
        <w:pStyle w:val="01"/>
        <w:ind w:left="0" w:firstLine="709"/>
      </w:pPr>
      <w:r>
        <w:t>Создаем</w:t>
      </w:r>
      <w:r w:rsidRPr="00BB6B06">
        <w:t xml:space="preserve"> </w:t>
      </w:r>
      <w:r>
        <w:t>таблицу</w:t>
      </w:r>
      <w:r w:rsidRPr="00BB6B06">
        <w:t xml:space="preserve"> </w:t>
      </w:r>
      <w:r>
        <w:rPr>
          <w:lang w:val="en-US"/>
        </w:rPr>
        <w:t>BUYER</w:t>
      </w:r>
      <w:r w:rsidR="00BB6B06" w:rsidRPr="00BB6B06">
        <w:t xml:space="preserve"> </w:t>
      </w:r>
      <w:r w:rsidR="00BB6B06">
        <w:t>с первичным и внешним ключом, каскадным обновлением и проверкой телефонных номеров</w:t>
      </w:r>
      <w:r w:rsidRPr="00BB6B06">
        <w:t>.</w:t>
      </w:r>
    </w:p>
    <w:p w14:paraId="4404452C" w14:textId="77777777" w:rsidR="00144490" w:rsidRPr="00BB6B06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6B06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6B06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sz w:val="19"/>
          <w:szCs w:val="19"/>
          <w:lang w:val="en-US"/>
        </w:rPr>
        <w:t>BUYER</w:t>
      </w:r>
    </w:p>
    <w:p w14:paraId="72DE8B83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1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490">
        <w:rPr>
          <w:rFonts w:ascii="Consolas" w:hAnsi="Consolas" w:cs="Consolas"/>
          <w:sz w:val="19"/>
          <w:szCs w:val="19"/>
          <w:lang w:val="en-US"/>
        </w:rPr>
        <w:t>1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E9B1B52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740701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13DB8FC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City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7EE6CB1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Street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0CCB7A3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House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6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8ADD34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Flat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8F8717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Htel_no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03E42AB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Wtel_no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F904E45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Prof_Rooms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179718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A0C367B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Max_Price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192E075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FK_Branch_no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BRANCH</w:t>
      </w:r>
    </w:p>
    <w:p w14:paraId="7AB99ED3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0EF8F1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Htel_no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Wtel_no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F711755" w14:textId="77777777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459A6C" w14:textId="3C09F3DB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DCF0F9" w14:textId="52E1E85A" w:rsidR="00144490" w:rsidRPr="00BB6B06" w:rsidRDefault="00144490" w:rsidP="00BB6B06">
      <w:pPr>
        <w:pStyle w:val="01"/>
        <w:ind w:left="0" w:firstLine="709"/>
      </w:pPr>
      <w:r>
        <w:t>Создаем</w:t>
      </w:r>
      <w:r w:rsidRPr="00BB6B06">
        <w:t xml:space="preserve"> </w:t>
      </w:r>
      <w:r>
        <w:t>таблицу</w:t>
      </w:r>
      <w:r w:rsidRPr="00BB6B06">
        <w:t xml:space="preserve"> </w:t>
      </w:r>
      <w:r>
        <w:rPr>
          <w:lang w:val="en-US"/>
        </w:rPr>
        <w:t>STAFF</w:t>
      </w:r>
      <w:r w:rsidR="00BB6B06">
        <w:t xml:space="preserve"> с первичным и внешним ключом, каскадным обновлением и проверкой номера телефона</w:t>
      </w:r>
      <w:r w:rsidRPr="00BB6B06">
        <w:t>.</w:t>
      </w:r>
    </w:p>
    <w:p w14:paraId="1C2B26A1" w14:textId="77777777" w:rsidR="00144490" w:rsidRPr="00BB6B06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6B06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6B06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sz w:val="19"/>
          <w:szCs w:val="19"/>
          <w:lang w:val="en-US"/>
        </w:rPr>
        <w:t>STAFF</w:t>
      </w:r>
    </w:p>
    <w:p w14:paraId="3E75BB37" w14:textId="4A1C6BCB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>no</w:t>
      </w:r>
      <w:proofErr w:type="spellEnd"/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110D08" w:rsidRPr="0014449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110D08" w:rsidRPr="00144490">
        <w:rPr>
          <w:rFonts w:ascii="Consolas" w:hAnsi="Consolas" w:cs="Consolas"/>
          <w:sz w:val="19"/>
          <w:szCs w:val="19"/>
          <w:lang w:val="en-US"/>
        </w:rPr>
        <w:t>1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>1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59C06D2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BE77F7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0CF1C1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A36DB4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lastRenderedPageBreak/>
        <w:t xml:space="preserve"> DOB </w:t>
      </w:r>
      <w:proofErr w:type="spell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B45E25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Sex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1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8C7D6B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City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0B452C1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Street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0D78AA2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House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7EE3E7F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Flat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E05936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Stel_no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ECB6CF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Date_Joined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D2045C7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Position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A21BB68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Salary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1F7600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FK_Branch_no2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BRANCH</w:t>
      </w:r>
    </w:p>
    <w:p w14:paraId="70FEA315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C3489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Stel_no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25C50C0C" w14:textId="66FD890C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7F8473" w14:textId="79191CA6" w:rsidR="00BB6EE8" w:rsidRDefault="00BB6EE8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6D0CBB" w14:textId="17B90686" w:rsidR="00BB6EE8" w:rsidRPr="00BB6EE8" w:rsidRDefault="00BB6EE8" w:rsidP="00BB6EE8">
      <w:pPr>
        <w:pStyle w:val="01"/>
        <w:ind w:left="0" w:firstLine="709"/>
      </w:pPr>
      <w:r>
        <w:t xml:space="preserve">Добавляем ограничение на </w:t>
      </w:r>
      <w:r>
        <w:t>пол</w:t>
      </w:r>
      <w:r w:rsidRPr="00BB6B06">
        <w:t>.</w:t>
      </w:r>
    </w:p>
    <w:p w14:paraId="03B3DC89" w14:textId="77777777" w:rsidR="00BB6EE8" w:rsidRPr="00BB6EE8" w:rsidRDefault="00BB6EE8" w:rsidP="00BB6EE8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sz w:val="19"/>
          <w:szCs w:val="19"/>
          <w:lang w:val="en-US"/>
        </w:rPr>
      </w:pPr>
      <w:r w:rsidRPr="00BB6E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B6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6E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6EE8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26201471" w14:textId="77777777" w:rsidR="00BB6EE8" w:rsidRPr="00BB6EE8" w:rsidRDefault="00BB6EE8" w:rsidP="00BB6EE8">
      <w:pPr>
        <w:autoSpaceDE w:val="0"/>
        <w:autoSpaceDN w:val="0"/>
        <w:adjustRightInd w:val="0"/>
        <w:spacing w:before="0" w:after="0" w:line="240" w:lineRule="auto"/>
        <w:ind w:left="0" w:firstLine="851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B6EE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B6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6EE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6EE8">
        <w:rPr>
          <w:rFonts w:ascii="Consolas" w:hAnsi="Consolas" w:cs="Consolas"/>
          <w:sz w:val="19"/>
          <w:szCs w:val="19"/>
          <w:lang w:val="en-US"/>
        </w:rPr>
        <w:t xml:space="preserve"> STAFF_SEX </w:t>
      </w:r>
      <w:r w:rsidRPr="00BB6EE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B6E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6EE8">
        <w:rPr>
          <w:rFonts w:ascii="Consolas" w:hAnsi="Consolas" w:cs="Consolas"/>
          <w:sz w:val="19"/>
          <w:szCs w:val="19"/>
          <w:lang w:val="en-US"/>
        </w:rPr>
        <w:t xml:space="preserve">Sex </w:t>
      </w:r>
      <w:r w:rsidRPr="00BB6E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6E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BB6E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6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6EE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B6EE8">
        <w:rPr>
          <w:rFonts w:ascii="Consolas" w:hAnsi="Consolas" w:cs="Consolas"/>
          <w:sz w:val="19"/>
          <w:szCs w:val="19"/>
          <w:lang w:val="en-US"/>
        </w:rPr>
        <w:t xml:space="preserve"> Sex </w:t>
      </w:r>
      <w:r w:rsidRPr="00BB6E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E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6E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BB6EE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6EE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052752" w14:textId="71651A19" w:rsidR="00144490" w:rsidRDefault="00144490" w:rsidP="00BB6E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4EA7382D" w14:textId="542E70F5" w:rsidR="00047B51" w:rsidRPr="00047B51" w:rsidRDefault="00047B51" w:rsidP="00047B51">
      <w:pPr>
        <w:pStyle w:val="01"/>
        <w:ind w:left="0" w:firstLine="709"/>
      </w:pPr>
      <w:r>
        <w:t xml:space="preserve">Добавляем </w:t>
      </w:r>
      <w:r>
        <w:t>индекс на два поля</w:t>
      </w:r>
      <w:r w:rsidRPr="00BB6B06">
        <w:t>.</w:t>
      </w:r>
    </w:p>
    <w:p w14:paraId="75295E8B" w14:textId="77777777" w:rsidR="00047B51" w:rsidRPr="00047B51" w:rsidRDefault="00047B51" w:rsidP="00047B51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7B5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47B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7B5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47B51">
        <w:rPr>
          <w:rFonts w:ascii="Consolas" w:hAnsi="Consolas" w:cs="Consolas"/>
          <w:sz w:val="19"/>
          <w:szCs w:val="19"/>
          <w:lang w:val="en-US"/>
        </w:rPr>
        <w:t xml:space="preserve"> i1 </w:t>
      </w:r>
      <w:r w:rsidRPr="00047B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7B51">
        <w:rPr>
          <w:rFonts w:ascii="Consolas" w:hAnsi="Consolas" w:cs="Consolas"/>
          <w:sz w:val="19"/>
          <w:szCs w:val="19"/>
          <w:lang w:val="en-US"/>
        </w:rPr>
        <w:t xml:space="preserve"> STAFF</w:t>
      </w:r>
      <w:r w:rsidRPr="00047B5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47B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47B51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047B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7B51">
        <w:rPr>
          <w:rFonts w:ascii="Consolas" w:hAnsi="Consolas" w:cs="Consolas"/>
          <w:sz w:val="19"/>
          <w:szCs w:val="19"/>
          <w:lang w:val="en-US"/>
        </w:rPr>
        <w:t xml:space="preserve"> Position</w:t>
      </w:r>
      <w:r w:rsidRPr="00047B5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754F8A" w14:textId="77777777" w:rsidR="00047B51" w:rsidRDefault="00047B51" w:rsidP="00BB6EE8">
      <w:pPr>
        <w:autoSpaceDE w:val="0"/>
        <w:autoSpaceDN w:val="0"/>
        <w:adjustRightInd w:val="0"/>
        <w:spacing w:before="0" w:after="0" w:line="240" w:lineRule="auto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14:paraId="3F45B3BD" w14:textId="75AE336A" w:rsidR="00144490" w:rsidRPr="00BB6B06" w:rsidRDefault="00144490" w:rsidP="00BB6B06">
      <w:pPr>
        <w:pStyle w:val="01"/>
        <w:ind w:left="0" w:firstLine="709"/>
      </w:pPr>
      <w:r>
        <w:t>Создаем</w:t>
      </w:r>
      <w:r w:rsidRPr="00BB6B06">
        <w:t xml:space="preserve"> </w:t>
      </w:r>
      <w:r>
        <w:t>таблицу</w:t>
      </w:r>
      <w:r w:rsidRPr="00BB6B06">
        <w:t xml:space="preserve"> </w:t>
      </w:r>
      <w:r>
        <w:rPr>
          <w:lang w:val="en-US"/>
        </w:rPr>
        <w:t>PROPERTY</w:t>
      </w:r>
      <w:r w:rsidR="00BB6B06">
        <w:t xml:space="preserve"> с первичным и внешним</w:t>
      </w:r>
      <w:r w:rsidR="00574052">
        <w:t>и</w:t>
      </w:r>
      <w:r w:rsidR="00BB6B06">
        <w:t xml:space="preserve"> ключ</w:t>
      </w:r>
      <w:r w:rsidR="00574052">
        <w:t>ами</w:t>
      </w:r>
      <w:r w:rsidR="00130CB7">
        <w:t xml:space="preserve"> и</w:t>
      </w:r>
      <w:r w:rsidR="00BB6B06">
        <w:t xml:space="preserve"> каскадным обновлением</w:t>
      </w:r>
      <w:r w:rsidR="00130CB7">
        <w:t xml:space="preserve"> по одному из внешних ключей</w:t>
      </w:r>
      <w:r w:rsidRPr="00BB6B06">
        <w:t>.</w:t>
      </w:r>
    </w:p>
    <w:p w14:paraId="136BE295" w14:textId="77777777" w:rsidR="00144490" w:rsidRPr="00BB6B06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6B06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6B06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sz w:val="19"/>
          <w:szCs w:val="19"/>
          <w:lang w:val="en-US"/>
        </w:rPr>
        <w:t>PROPERTY</w:t>
      </w:r>
    </w:p>
    <w:p w14:paraId="2CE026C7" w14:textId="67EEAAD4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>no</w:t>
      </w:r>
      <w:proofErr w:type="spellEnd"/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110D08" w:rsidRPr="0014449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110D08" w:rsidRPr="00144490">
        <w:rPr>
          <w:rFonts w:ascii="Consolas" w:hAnsi="Consolas" w:cs="Consolas"/>
          <w:sz w:val="19"/>
          <w:szCs w:val="19"/>
          <w:lang w:val="en-US"/>
        </w:rPr>
        <w:t>1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>1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E3C600F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Branch_no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3DE907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21999F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Owner_no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0F27B4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Date_registration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72EE0C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Postcode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postcode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230B0A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City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E6B5FD1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Street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8479EF4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House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EA9E22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Flat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5631D5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Floor_type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3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C2AACB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1F159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Rooms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8C5EFB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The_area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249934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Balcony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5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162772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Ptel_no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8F42C2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Selling_Price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4F0261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FK_Staff_no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Staff_no</w:t>
      </w:r>
      <w:proofErr w:type="spellEnd"/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STAFF</w:t>
      </w:r>
    </w:p>
    <w:p w14:paraId="341B02C7" w14:textId="1C920BD3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DC4FEE" w14:textId="3C6B77F8" w:rsidR="00DA285B" w:rsidRPr="00144490" w:rsidRDefault="00DA285B" w:rsidP="00DA285B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sz w:val="19"/>
          <w:szCs w:val="19"/>
          <w:lang w:val="en-US"/>
        </w:rPr>
        <w:t>Branch</w:t>
      </w:r>
      <w:r w:rsidRPr="00144490">
        <w:rPr>
          <w:rFonts w:ascii="Consolas" w:hAnsi="Consolas" w:cs="Consolas"/>
          <w:sz w:val="19"/>
          <w:szCs w:val="19"/>
          <w:lang w:val="en-US"/>
        </w:rPr>
        <w:t>_no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Branch</w:t>
      </w:r>
      <w:r w:rsidRPr="00144490">
        <w:rPr>
          <w:rFonts w:ascii="Consolas" w:hAnsi="Consolas" w:cs="Consolas"/>
          <w:sz w:val="19"/>
          <w:szCs w:val="19"/>
          <w:lang w:val="en-US"/>
        </w:rPr>
        <w:t>_no</w:t>
      </w:r>
      <w:proofErr w:type="spellEnd"/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BRANCH</w:t>
      </w:r>
    </w:p>
    <w:p w14:paraId="26F6F5F5" w14:textId="0E37ADAF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0EDE1B" w14:textId="47D725A1" w:rsidR="00D14C80" w:rsidRDefault="00D14C8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CB7824" w14:textId="5A953E3F" w:rsidR="00D14C80" w:rsidRPr="00D14C80" w:rsidRDefault="00D14C80" w:rsidP="00D14C80">
      <w:pPr>
        <w:pStyle w:val="01"/>
        <w:ind w:left="0" w:firstLine="709"/>
      </w:pPr>
      <w:r>
        <w:t>Добавляем ограничение на количество комнат</w:t>
      </w:r>
      <w:r w:rsidRPr="00BB6B06">
        <w:t>.</w:t>
      </w:r>
    </w:p>
    <w:p w14:paraId="4B8AC002" w14:textId="77777777" w:rsidR="00D14C80" w:rsidRPr="00D14C80" w:rsidRDefault="00D14C80" w:rsidP="00D14C80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24F4E119" w14:textId="128D5268" w:rsidR="00D14C80" w:rsidRDefault="00D14C80" w:rsidP="00D14C80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PROPERTY_ROOMS </w:t>
      </w: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D14C8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ROOMS </w:t>
      </w:r>
      <w:r w:rsidRPr="00D14C8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D14C8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34</w:t>
      </w:r>
      <w:r w:rsidRPr="00D14C8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9F2670" w14:textId="3E927B8B" w:rsidR="00BB6EE8" w:rsidRDefault="00BB6EE8" w:rsidP="00D14C80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0A5FCB" w14:textId="2DD637E4" w:rsidR="00BB6EE8" w:rsidRPr="00D14C80" w:rsidRDefault="00BB6EE8" w:rsidP="00BB6EE8">
      <w:pPr>
        <w:pStyle w:val="01"/>
        <w:ind w:left="0" w:firstLine="709"/>
      </w:pPr>
      <w:r>
        <w:t xml:space="preserve">Добавляем </w:t>
      </w:r>
      <w:r w:rsidR="00D336B9">
        <w:t>дефолтное значение для номера телефона</w:t>
      </w:r>
      <w:r w:rsidRPr="00BB6B06">
        <w:t>.</w:t>
      </w:r>
    </w:p>
    <w:p w14:paraId="6F09F40A" w14:textId="77777777" w:rsidR="00BB6EE8" w:rsidRPr="00D14C80" w:rsidRDefault="00BB6EE8" w:rsidP="00BB6EE8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14:paraId="6BE4293A" w14:textId="7E91F4A7" w:rsidR="00BB6EE8" w:rsidRPr="00BB6EE8" w:rsidRDefault="00BB6EE8" w:rsidP="00BB6EE8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PROPERTY_</w:t>
      </w:r>
      <w:r w:rsidR="00D336B9">
        <w:rPr>
          <w:rFonts w:ascii="Consolas" w:hAnsi="Consolas" w:cs="Consolas"/>
          <w:sz w:val="19"/>
          <w:szCs w:val="19"/>
          <w:lang w:val="en-US"/>
        </w:rPr>
        <w:t>PTEL</w:t>
      </w:r>
      <w:r w:rsidRPr="00D14C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336B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14C8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14C8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D336B9">
        <w:rPr>
          <w:rFonts w:ascii="Consolas" w:hAnsi="Consolas" w:cs="Consolas"/>
          <w:sz w:val="19"/>
          <w:szCs w:val="19"/>
          <w:lang w:val="en-US"/>
        </w:rPr>
        <w:t>0</w:t>
      </w:r>
      <w:r w:rsidRPr="00D14C8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D336B9">
        <w:rPr>
          <w:rFonts w:ascii="Consolas" w:hAnsi="Consolas" w:cs="Consolas"/>
          <w:color w:val="808080"/>
          <w:sz w:val="19"/>
          <w:szCs w:val="19"/>
          <w:lang w:val="en-US"/>
        </w:rPr>
        <w:t xml:space="preserve"> FOR </w:t>
      </w:r>
      <w:proofErr w:type="spellStart"/>
      <w:r w:rsidR="00D336B9" w:rsidRPr="00144490">
        <w:rPr>
          <w:rFonts w:ascii="Consolas" w:hAnsi="Consolas" w:cs="Consolas"/>
          <w:sz w:val="19"/>
          <w:szCs w:val="19"/>
          <w:lang w:val="en-US"/>
        </w:rPr>
        <w:t>Ptel_no</w:t>
      </w:r>
      <w:proofErr w:type="spellEnd"/>
    </w:p>
    <w:p w14:paraId="6B4675D1" w14:textId="3C8F2C6E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</w:p>
    <w:p w14:paraId="5BA853E6" w14:textId="1E3E9AFC" w:rsidR="00144490" w:rsidRPr="00BB6B06" w:rsidRDefault="00144490" w:rsidP="00BB6B06">
      <w:pPr>
        <w:pStyle w:val="01"/>
        <w:ind w:left="0" w:firstLine="709"/>
      </w:pPr>
      <w:r>
        <w:t>Создаем</w:t>
      </w:r>
      <w:r w:rsidRPr="00BB6B06">
        <w:t xml:space="preserve"> </w:t>
      </w:r>
      <w:r>
        <w:t>таблицу</w:t>
      </w:r>
      <w:r w:rsidRPr="00BB6B06">
        <w:t xml:space="preserve"> </w:t>
      </w:r>
      <w:r>
        <w:rPr>
          <w:lang w:val="en-US"/>
        </w:rPr>
        <w:t>VIEWING</w:t>
      </w:r>
      <w:r w:rsidR="00BB6B06">
        <w:t xml:space="preserve"> с составным первичным ключом и внешним ключом</w:t>
      </w:r>
      <w:r w:rsidRPr="00BB6B06">
        <w:t>.</w:t>
      </w:r>
    </w:p>
    <w:p w14:paraId="0922CD83" w14:textId="77777777" w:rsidR="00144490" w:rsidRPr="00BB6B06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6B06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6B06">
        <w:rPr>
          <w:rFonts w:ascii="Consolas" w:hAnsi="Consolas" w:cs="Consolas"/>
          <w:sz w:val="19"/>
          <w:szCs w:val="19"/>
        </w:rPr>
        <w:t xml:space="preserve"> </w:t>
      </w:r>
      <w:r w:rsidRPr="00144490">
        <w:rPr>
          <w:rFonts w:ascii="Consolas" w:hAnsi="Consolas" w:cs="Consolas"/>
          <w:sz w:val="19"/>
          <w:szCs w:val="19"/>
          <w:lang w:val="en-US"/>
        </w:rPr>
        <w:t>VIEWING</w:t>
      </w:r>
    </w:p>
    <w:p w14:paraId="1732D45D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409A8FD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A4A409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Date_View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35DAF7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sz w:val="19"/>
          <w:szCs w:val="19"/>
          <w:lang w:val="en-US"/>
        </w:rPr>
        <w:lastRenderedPageBreak/>
        <w:t xml:space="preserve"> Comments </w:t>
      </w:r>
      <w:proofErr w:type="gramStart"/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4490">
        <w:rPr>
          <w:rFonts w:ascii="Consolas" w:hAnsi="Consolas" w:cs="Consolas"/>
          <w:sz w:val="19"/>
          <w:szCs w:val="19"/>
          <w:lang w:val="en-US"/>
        </w:rPr>
        <w:t>50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1E0C93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FK_Property_no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D52AE2" w14:textId="77777777" w:rsidR="00144490" w:rsidRP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pk_Prop_Buyer</w:t>
      </w:r>
      <w:proofErr w:type="spellEnd"/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49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490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DB04E2" w14:textId="77777777" w:rsidR="00144490" w:rsidRPr="00574052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561B49" w14:textId="54C99CA2" w:rsidR="00144490" w:rsidRDefault="00144490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D1A0316" w14:textId="40BB8C57" w:rsidR="00110D08" w:rsidRPr="00110D08" w:rsidRDefault="00110D08" w:rsidP="00110D08">
      <w:pPr>
        <w:pStyle w:val="01"/>
        <w:ind w:left="0" w:firstLine="709"/>
        <w:rPr>
          <w:lang w:val="en-US"/>
        </w:rPr>
      </w:pPr>
      <w:r>
        <w:t>Добавляем</w:t>
      </w:r>
      <w:r w:rsidRPr="00110D08">
        <w:rPr>
          <w:lang w:val="en-US"/>
        </w:rPr>
        <w:t xml:space="preserve"> </w:t>
      </w:r>
      <w:r>
        <w:t>индекс</w:t>
      </w:r>
      <w:r w:rsidRPr="00110D08">
        <w:rPr>
          <w:lang w:val="en-US"/>
        </w:rPr>
        <w:t xml:space="preserve"> </w:t>
      </w:r>
      <w:r>
        <w:t>на</w:t>
      </w:r>
      <w:r w:rsidRPr="00110D08">
        <w:rPr>
          <w:lang w:val="en-US"/>
        </w:rPr>
        <w:t xml:space="preserve"> </w:t>
      </w:r>
      <w:r>
        <w:t>поле</w:t>
      </w:r>
      <w:r w:rsidRPr="00110D08">
        <w:rPr>
          <w:lang w:val="en-US"/>
        </w:rPr>
        <w:t>.</w:t>
      </w:r>
    </w:p>
    <w:p w14:paraId="79F54B84" w14:textId="06DB515C" w:rsidR="00110D08" w:rsidRPr="00047B51" w:rsidRDefault="00110D08" w:rsidP="00110D08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47B5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47B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7B5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47B51">
        <w:rPr>
          <w:rFonts w:ascii="Consolas" w:hAnsi="Consolas" w:cs="Consolas"/>
          <w:sz w:val="19"/>
          <w:szCs w:val="19"/>
          <w:lang w:val="en-US"/>
        </w:rPr>
        <w:t xml:space="preserve"> i</w:t>
      </w:r>
      <w:r w:rsidRPr="00110D08">
        <w:rPr>
          <w:rFonts w:ascii="Consolas" w:hAnsi="Consolas" w:cs="Consolas"/>
          <w:sz w:val="19"/>
          <w:szCs w:val="19"/>
          <w:lang w:val="en-US"/>
        </w:rPr>
        <w:t>2</w:t>
      </w:r>
      <w:r w:rsidRPr="00047B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D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1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D08">
        <w:rPr>
          <w:rFonts w:ascii="Consolas" w:hAnsi="Consolas" w:cs="Consolas"/>
          <w:sz w:val="19"/>
          <w:szCs w:val="19"/>
          <w:lang w:val="en-US"/>
        </w:rPr>
        <w:t>VIEWING</w:t>
      </w:r>
      <w:r w:rsidRPr="00110D0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10D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10D08">
        <w:rPr>
          <w:rFonts w:ascii="Consolas" w:hAnsi="Consolas"/>
          <w:sz w:val="18"/>
          <w:szCs w:val="18"/>
          <w:lang w:val="en-US"/>
        </w:rPr>
        <w:t>Date_View</w:t>
      </w:r>
      <w:proofErr w:type="spellEnd"/>
      <w:r w:rsidRPr="00110D0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58AE903" w14:textId="77777777" w:rsidR="00110D08" w:rsidRDefault="00110D08" w:rsidP="00BB6B06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6B00B8" w14:textId="44AEE4B5" w:rsidR="00574052" w:rsidRPr="00574052" w:rsidRDefault="00574052" w:rsidP="00574052">
      <w:pPr>
        <w:pStyle w:val="01"/>
        <w:ind w:left="0" w:firstLine="709"/>
      </w:pPr>
      <w:r>
        <w:t>Создаем</w:t>
      </w:r>
      <w:r w:rsidRPr="00BB6B06">
        <w:t xml:space="preserve"> </w:t>
      </w:r>
      <w:r>
        <w:t>таблицу</w:t>
      </w:r>
      <w:r w:rsidRPr="00BB6B06">
        <w:t xml:space="preserve"> </w:t>
      </w:r>
      <w:r>
        <w:rPr>
          <w:lang w:val="en-US"/>
        </w:rPr>
        <w:t>CONTRACT</w:t>
      </w:r>
      <w:r>
        <w:t xml:space="preserve"> с составным первичным ключом и внешним</w:t>
      </w:r>
      <w:r>
        <w:t>и</w:t>
      </w:r>
      <w:r>
        <w:t xml:space="preserve"> ключ</w:t>
      </w:r>
      <w:r>
        <w:t>ами</w:t>
      </w:r>
      <w:r w:rsidRPr="00BB6B06">
        <w:t>.</w:t>
      </w:r>
    </w:p>
    <w:p w14:paraId="70A682A1" w14:textId="77777777" w:rsidR="00574052" w:rsidRP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</w:p>
    <w:p w14:paraId="3EEE5419" w14:textId="6512525D" w:rsidR="00574052" w:rsidRP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Contract_no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member_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>no</w:t>
      </w:r>
      <w:proofErr w:type="spellEnd"/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110D08" w:rsidRPr="0014449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110D08" w:rsidRPr="00144490">
        <w:rPr>
          <w:rFonts w:ascii="Consolas" w:hAnsi="Consolas" w:cs="Consolas"/>
          <w:sz w:val="19"/>
          <w:szCs w:val="19"/>
          <w:lang w:val="en-US"/>
        </w:rPr>
        <w:t>1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>1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10D08" w:rsidRPr="001444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110D08" w:rsidRPr="0014449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81D156D" w14:textId="77777777" w:rsidR="00574052" w:rsidRP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CBE856" w14:textId="77777777" w:rsidR="00574052" w:rsidRP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member_no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9D211B" w14:textId="77777777" w:rsidR="00574052" w:rsidRP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Notary_Office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shortstring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A0BD801" w14:textId="77777777" w:rsidR="00574052" w:rsidRP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Date_Contract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36A9E57" w14:textId="77777777" w:rsidR="00574052" w:rsidRP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Service_Cost</w:t>
      </w:r>
      <w:proofErr w:type="spellEnd"/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4952BD" w14:textId="77777777" w:rsidR="00574052" w:rsidRP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FK_Property_no2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Property_no</w:t>
      </w:r>
      <w:proofErr w:type="spellEnd"/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PROPERTY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F7DC0C" w14:textId="77777777" w:rsidR="00574052" w:rsidRP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  <w:lang w:val="en-US"/>
        </w:rPr>
      </w:pP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FK_Buyer_no2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74052">
        <w:rPr>
          <w:rFonts w:ascii="Consolas" w:hAnsi="Consolas" w:cs="Consolas"/>
          <w:sz w:val="19"/>
          <w:szCs w:val="19"/>
          <w:lang w:val="en-US"/>
        </w:rPr>
        <w:t>Buyer_no</w:t>
      </w:r>
      <w:proofErr w:type="spellEnd"/>
      <w:r w:rsidRPr="00574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405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74052">
        <w:rPr>
          <w:rFonts w:ascii="Consolas" w:hAnsi="Consolas" w:cs="Consolas"/>
          <w:sz w:val="19"/>
          <w:szCs w:val="19"/>
          <w:lang w:val="en-US"/>
        </w:rPr>
        <w:t xml:space="preserve"> BUYER</w:t>
      </w:r>
    </w:p>
    <w:p w14:paraId="06C1ABD4" w14:textId="77777777" w:rsid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sz w:val="19"/>
          <w:szCs w:val="19"/>
        </w:rPr>
      </w:pPr>
      <w:r w:rsidRPr="0057405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EE9940B" w14:textId="77777777" w:rsidR="00574052" w:rsidRDefault="00574052" w:rsidP="00574052">
      <w:pPr>
        <w:autoSpaceDE w:val="0"/>
        <w:autoSpaceDN w:val="0"/>
        <w:adjustRightInd w:val="0"/>
        <w:spacing w:before="0" w:after="0" w:line="240" w:lineRule="auto"/>
        <w:ind w:left="0" w:firstLine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909B79" w14:textId="77777777" w:rsidR="00144490" w:rsidRPr="00144490" w:rsidRDefault="00144490" w:rsidP="00BB6B06">
      <w:pPr>
        <w:pStyle w:val="01"/>
        <w:ind w:left="0" w:firstLine="709"/>
        <w:rPr>
          <w:lang w:val="en-US"/>
        </w:rPr>
      </w:pPr>
    </w:p>
    <w:p w14:paraId="0BB9B2A6" w14:textId="6E0F6F2A" w:rsidR="00E53F78" w:rsidRDefault="00E53F78" w:rsidP="00BB6B06">
      <w:pPr>
        <w:pStyle w:val="01"/>
        <w:ind w:left="0" w:firstLine="709"/>
      </w:pPr>
      <w:r>
        <w:t>Результат</w:t>
      </w:r>
      <w:r w:rsidR="00144490">
        <w:t>:</w:t>
      </w:r>
    </w:p>
    <w:p w14:paraId="61288608" w14:textId="01978D31" w:rsidR="00144490" w:rsidRDefault="00574052" w:rsidP="00E53F78">
      <w:pPr>
        <w:pStyle w:val="01"/>
        <w:ind w:left="927" w:firstLine="0"/>
      </w:pPr>
      <w:r>
        <w:rPr>
          <w:noProof/>
        </w:rPr>
        <w:drawing>
          <wp:inline distT="0" distB="0" distL="0" distR="0" wp14:anchorId="1E77C12D" wp14:editId="0C55AD6E">
            <wp:extent cx="5742937" cy="4410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61" cy="441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1D0A" w14:textId="77777777" w:rsidR="00144490" w:rsidRPr="00E53F78" w:rsidRDefault="00144490" w:rsidP="00E53F78">
      <w:pPr>
        <w:pStyle w:val="01"/>
        <w:ind w:left="927" w:firstLine="0"/>
      </w:pPr>
    </w:p>
    <w:sectPr w:rsidR="00144490" w:rsidRPr="00E53F78" w:rsidSect="00E53F78">
      <w:footerReference w:type="even" r:id="rId11"/>
      <w:footerReference w:type="default" r:id="rId12"/>
      <w:pgSz w:w="11906" w:h="16838"/>
      <w:pgMar w:top="851" w:right="1134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A243" w14:textId="77777777" w:rsidR="00CD0F27" w:rsidRDefault="00CD0F27" w:rsidP="009F3AD1">
      <w:r>
        <w:separator/>
      </w:r>
    </w:p>
  </w:endnote>
  <w:endnote w:type="continuationSeparator" w:id="0">
    <w:p w14:paraId="0C9A06EF" w14:textId="77777777" w:rsidR="00CD0F27" w:rsidRDefault="00CD0F27" w:rsidP="009F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BAB8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01C3122B" w14:textId="77777777" w:rsidR="00BB035D" w:rsidRDefault="00BB03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D22B9" w14:textId="77777777" w:rsidR="00BB035D" w:rsidRDefault="00BB035D" w:rsidP="008F56A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1BF9E2A2" w14:textId="77777777" w:rsidR="00BB035D" w:rsidRDefault="00BB03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FAECA" w14:textId="77777777" w:rsidR="00CD0F27" w:rsidRDefault="00CD0F27" w:rsidP="009F3AD1">
      <w:r>
        <w:separator/>
      </w:r>
    </w:p>
  </w:footnote>
  <w:footnote w:type="continuationSeparator" w:id="0">
    <w:p w14:paraId="3607396E" w14:textId="77777777" w:rsidR="00CD0F27" w:rsidRDefault="00CD0F27" w:rsidP="009F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CC8C8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B2F4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F083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EEF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9A46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61E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0424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1C616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072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A833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00052"/>
    <w:multiLevelType w:val="hybridMultilevel"/>
    <w:tmpl w:val="0A6ADDD6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92D27A5"/>
    <w:multiLevelType w:val="hybridMultilevel"/>
    <w:tmpl w:val="78B64248"/>
    <w:lvl w:ilvl="0" w:tplc="8832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981425D"/>
    <w:multiLevelType w:val="hybridMultilevel"/>
    <w:tmpl w:val="3FDEADAA"/>
    <w:lvl w:ilvl="0" w:tplc="BB8C8F54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B34777E"/>
    <w:multiLevelType w:val="multilevel"/>
    <w:tmpl w:val="ECECD19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0B7834DA"/>
    <w:multiLevelType w:val="hybridMultilevel"/>
    <w:tmpl w:val="94E6DFEC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9C2F36"/>
    <w:multiLevelType w:val="hybridMultilevel"/>
    <w:tmpl w:val="C45A2F3E"/>
    <w:lvl w:ilvl="0" w:tplc="1DFEFCC2">
      <w:start w:val="7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F62B49"/>
    <w:multiLevelType w:val="multilevel"/>
    <w:tmpl w:val="ECECD19C"/>
    <w:numStyleLink w:val="111111"/>
  </w:abstractNum>
  <w:abstractNum w:abstractNumId="17" w15:restartNumberingAfterBreak="0">
    <w:nsid w:val="16130F25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21A97A06"/>
    <w:multiLevelType w:val="multilevel"/>
    <w:tmpl w:val="066251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46B4F28"/>
    <w:multiLevelType w:val="hybridMultilevel"/>
    <w:tmpl w:val="E70E8EFC"/>
    <w:lvl w:ilvl="0" w:tplc="FFFFFFFF">
      <w:start w:val="1"/>
      <w:numFmt w:val="bullet"/>
      <w:lvlText w:val="–"/>
      <w:lvlJc w:val="left"/>
      <w:pPr>
        <w:tabs>
          <w:tab w:val="num" w:pos="1420"/>
        </w:tabs>
        <w:ind w:left="1344" w:hanging="284"/>
      </w:pPr>
      <w:rPr>
        <w:rFonts w:asci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D55A0E"/>
    <w:multiLevelType w:val="hybridMultilevel"/>
    <w:tmpl w:val="5658FF52"/>
    <w:lvl w:ilvl="0" w:tplc="8C7E5E62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1" w15:restartNumberingAfterBreak="0">
    <w:nsid w:val="2F6E4262"/>
    <w:multiLevelType w:val="hybridMultilevel"/>
    <w:tmpl w:val="FC2A70A4"/>
    <w:lvl w:ilvl="0" w:tplc="D438EE1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0033C2"/>
    <w:multiLevelType w:val="multilevel"/>
    <w:tmpl w:val="66C6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3CA0791"/>
    <w:multiLevelType w:val="hybridMultilevel"/>
    <w:tmpl w:val="77B8311C"/>
    <w:lvl w:ilvl="0" w:tplc="80FE2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A953587"/>
    <w:multiLevelType w:val="hybridMultilevel"/>
    <w:tmpl w:val="76DA2B50"/>
    <w:lvl w:ilvl="0" w:tplc="19567322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AE52D6D"/>
    <w:multiLevelType w:val="multilevel"/>
    <w:tmpl w:val="A0404A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700A20"/>
    <w:multiLevelType w:val="multilevel"/>
    <w:tmpl w:val="ECECD19C"/>
    <w:numStyleLink w:val="111111"/>
  </w:abstractNum>
  <w:abstractNum w:abstractNumId="27" w15:restartNumberingAfterBreak="0">
    <w:nsid w:val="4BE1400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22D5F03"/>
    <w:multiLevelType w:val="hybridMultilevel"/>
    <w:tmpl w:val="F1F6EB5C"/>
    <w:lvl w:ilvl="0" w:tplc="D0DABBB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395CFB"/>
    <w:multiLevelType w:val="multilevel"/>
    <w:tmpl w:val="433A65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0AB19F7"/>
    <w:multiLevelType w:val="hybridMultilevel"/>
    <w:tmpl w:val="84AEB12A"/>
    <w:lvl w:ilvl="0" w:tplc="66BCB57C">
      <w:start w:val="5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14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C151157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8"/>
  </w:num>
  <w:num w:numId="2">
    <w:abstractNumId w:val="27"/>
  </w:num>
  <w:num w:numId="3">
    <w:abstractNumId w:val="29"/>
  </w:num>
  <w:num w:numId="4">
    <w:abstractNumId w:val="13"/>
  </w:num>
  <w:num w:numId="5">
    <w:abstractNumId w:val="3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24"/>
  </w:num>
  <w:num w:numId="19">
    <w:abstractNumId w:val="12"/>
  </w:num>
  <w:num w:numId="20">
    <w:abstractNumId w:val="10"/>
  </w:num>
  <w:num w:numId="21">
    <w:abstractNumId w:val="21"/>
  </w:num>
  <w:num w:numId="22">
    <w:abstractNumId w:val="28"/>
  </w:num>
  <w:num w:numId="23">
    <w:abstractNumId w:val="30"/>
  </w:num>
  <w:num w:numId="24">
    <w:abstractNumId w:val="15"/>
  </w:num>
  <w:num w:numId="25">
    <w:abstractNumId w:val="14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6"/>
  </w:num>
  <w:num w:numId="29">
    <w:abstractNumId w:val="31"/>
  </w:num>
  <w:num w:numId="30">
    <w:abstractNumId w:val="25"/>
  </w:num>
  <w:num w:numId="31">
    <w:abstractNumId w:val="22"/>
  </w:num>
  <w:num w:numId="32">
    <w:abstractNumId w:val="20"/>
  </w:num>
  <w:num w:numId="33">
    <w:abstractNumId w:val="2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2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8C"/>
    <w:rsid w:val="00003DD4"/>
    <w:rsid w:val="00007B4E"/>
    <w:rsid w:val="00027E87"/>
    <w:rsid w:val="00047B51"/>
    <w:rsid w:val="000B0AB1"/>
    <w:rsid w:val="000D0756"/>
    <w:rsid w:val="00100360"/>
    <w:rsid w:val="00110D08"/>
    <w:rsid w:val="00130CB7"/>
    <w:rsid w:val="00144490"/>
    <w:rsid w:val="0018106B"/>
    <w:rsid w:val="00185B12"/>
    <w:rsid w:val="001A3030"/>
    <w:rsid w:val="001C5ABE"/>
    <w:rsid w:val="0026067D"/>
    <w:rsid w:val="00263C3F"/>
    <w:rsid w:val="00293D4C"/>
    <w:rsid w:val="002A3A56"/>
    <w:rsid w:val="002D3D7D"/>
    <w:rsid w:val="002F1513"/>
    <w:rsid w:val="00330CF8"/>
    <w:rsid w:val="00331799"/>
    <w:rsid w:val="0033251E"/>
    <w:rsid w:val="0036631D"/>
    <w:rsid w:val="00376563"/>
    <w:rsid w:val="00381943"/>
    <w:rsid w:val="003934E1"/>
    <w:rsid w:val="00393A68"/>
    <w:rsid w:val="003D194B"/>
    <w:rsid w:val="00422776"/>
    <w:rsid w:val="00435EBF"/>
    <w:rsid w:val="00437585"/>
    <w:rsid w:val="004634B3"/>
    <w:rsid w:val="004906F9"/>
    <w:rsid w:val="004D1348"/>
    <w:rsid w:val="004E3B82"/>
    <w:rsid w:val="00547811"/>
    <w:rsid w:val="0056750C"/>
    <w:rsid w:val="0057077B"/>
    <w:rsid w:val="00574052"/>
    <w:rsid w:val="00587683"/>
    <w:rsid w:val="005A65B5"/>
    <w:rsid w:val="005D4D28"/>
    <w:rsid w:val="005E545A"/>
    <w:rsid w:val="005E7B47"/>
    <w:rsid w:val="005F44F5"/>
    <w:rsid w:val="00607231"/>
    <w:rsid w:val="00625BBC"/>
    <w:rsid w:val="00635DDD"/>
    <w:rsid w:val="00636C41"/>
    <w:rsid w:val="00653651"/>
    <w:rsid w:val="00654C04"/>
    <w:rsid w:val="006627E2"/>
    <w:rsid w:val="00676605"/>
    <w:rsid w:val="006E2768"/>
    <w:rsid w:val="006E27F6"/>
    <w:rsid w:val="006E39C6"/>
    <w:rsid w:val="00710458"/>
    <w:rsid w:val="00725ACB"/>
    <w:rsid w:val="00735830"/>
    <w:rsid w:val="007758AF"/>
    <w:rsid w:val="00797D30"/>
    <w:rsid w:val="007D354D"/>
    <w:rsid w:val="007E2A4A"/>
    <w:rsid w:val="00843D08"/>
    <w:rsid w:val="0084764F"/>
    <w:rsid w:val="00863BA0"/>
    <w:rsid w:val="00863F01"/>
    <w:rsid w:val="00873C5F"/>
    <w:rsid w:val="00882A42"/>
    <w:rsid w:val="00884270"/>
    <w:rsid w:val="00891BF5"/>
    <w:rsid w:val="008B4AE6"/>
    <w:rsid w:val="008F56AA"/>
    <w:rsid w:val="009302B0"/>
    <w:rsid w:val="009712AD"/>
    <w:rsid w:val="00976EBF"/>
    <w:rsid w:val="009832D1"/>
    <w:rsid w:val="009A2AC9"/>
    <w:rsid w:val="009A5F90"/>
    <w:rsid w:val="009E2C01"/>
    <w:rsid w:val="009F0FEF"/>
    <w:rsid w:val="009F3AD1"/>
    <w:rsid w:val="00A000E7"/>
    <w:rsid w:val="00A33AD1"/>
    <w:rsid w:val="00A44A61"/>
    <w:rsid w:val="00A81CA0"/>
    <w:rsid w:val="00AB62F2"/>
    <w:rsid w:val="00AB7FAB"/>
    <w:rsid w:val="00AC4C74"/>
    <w:rsid w:val="00AE75FC"/>
    <w:rsid w:val="00B0370C"/>
    <w:rsid w:val="00B11656"/>
    <w:rsid w:val="00B32919"/>
    <w:rsid w:val="00B44615"/>
    <w:rsid w:val="00B56CFA"/>
    <w:rsid w:val="00B73DDE"/>
    <w:rsid w:val="00B7701D"/>
    <w:rsid w:val="00B93B26"/>
    <w:rsid w:val="00BB035D"/>
    <w:rsid w:val="00BB6B06"/>
    <w:rsid w:val="00BB6EE8"/>
    <w:rsid w:val="00BF6A1A"/>
    <w:rsid w:val="00BF7F02"/>
    <w:rsid w:val="00C462E7"/>
    <w:rsid w:val="00C579BC"/>
    <w:rsid w:val="00C61FAA"/>
    <w:rsid w:val="00C95442"/>
    <w:rsid w:val="00CC0A3B"/>
    <w:rsid w:val="00CC0B26"/>
    <w:rsid w:val="00CC1D50"/>
    <w:rsid w:val="00CD0F27"/>
    <w:rsid w:val="00CF568C"/>
    <w:rsid w:val="00D056F2"/>
    <w:rsid w:val="00D14C80"/>
    <w:rsid w:val="00D336B9"/>
    <w:rsid w:val="00D45B74"/>
    <w:rsid w:val="00D71ACD"/>
    <w:rsid w:val="00D85AA8"/>
    <w:rsid w:val="00DA198E"/>
    <w:rsid w:val="00DA285B"/>
    <w:rsid w:val="00DA318B"/>
    <w:rsid w:val="00DB42E7"/>
    <w:rsid w:val="00DD3FD1"/>
    <w:rsid w:val="00DF23FA"/>
    <w:rsid w:val="00DF3835"/>
    <w:rsid w:val="00DF57D0"/>
    <w:rsid w:val="00DF6AF3"/>
    <w:rsid w:val="00E120A8"/>
    <w:rsid w:val="00E13DA2"/>
    <w:rsid w:val="00E52836"/>
    <w:rsid w:val="00E53F78"/>
    <w:rsid w:val="00E63473"/>
    <w:rsid w:val="00EA0632"/>
    <w:rsid w:val="00ED2075"/>
    <w:rsid w:val="00ED6EB2"/>
    <w:rsid w:val="00EE5592"/>
    <w:rsid w:val="00EF3B2A"/>
    <w:rsid w:val="00EF4194"/>
    <w:rsid w:val="00EF7A22"/>
    <w:rsid w:val="00EF7F44"/>
    <w:rsid w:val="00F203D6"/>
    <w:rsid w:val="00F72C15"/>
    <w:rsid w:val="00FB3924"/>
    <w:rsid w:val="00FD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E9B935"/>
  <w15:chartTrackingRefBased/>
  <w15:docId w15:val="{03C33BAC-50EA-44A3-ACBC-8AEB4A5C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before="240" w:after="60" w:line="264" w:lineRule="auto"/>
        <w:ind w:left="431" w:hanging="43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00360"/>
    <w:rPr>
      <w:sz w:val="28"/>
      <w:szCs w:val="24"/>
    </w:rPr>
  </w:style>
  <w:style w:type="paragraph" w:styleId="1">
    <w:name w:val="heading 1"/>
    <w:basedOn w:val="a2"/>
    <w:next w:val="a2"/>
    <w:autoRedefine/>
    <w:qFormat/>
    <w:rsid w:val="0056750C"/>
    <w:pPr>
      <w:widowControl w:val="0"/>
      <w:ind w:left="0" w:firstLine="0"/>
      <w:jc w:val="center"/>
      <w:outlineLvl w:val="0"/>
    </w:pPr>
    <w:rPr>
      <w:rFonts w:ascii="Arial" w:hAnsi="Arial" w:cs="Arial"/>
      <w:b/>
      <w:bCs/>
      <w:kern w:val="32"/>
      <w:szCs w:val="32"/>
    </w:rPr>
  </w:style>
  <w:style w:type="paragraph" w:styleId="21">
    <w:name w:val="heading 2"/>
    <w:basedOn w:val="a2"/>
    <w:next w:val="a2"/>
    <w:qFormat/>
    <w:rsid w:val="00100360"/>
    <w:pPr>
      <w:keepNext/>
      <w:numPr>
        <w:ilvl w:val="1"/>
        <w:numId w:val="30"/>
      </w:numPr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next w:val="a2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next w:val="a2"/>
    <w:qFormat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51">
    <w:name w:val="heading 5"/>
    <w:basedOn w:val="a2"/>
    <w:next w:val="a2"/>
    <w:qFormat/>
    <w:pPr>
      <w:numPr>
        <w:ilvl w:val="4"/>
        <w:numId w:val="1"/>
      </w:numPr>
      <w:outlineLvl w:val="4"/>
    </w:pPr>
    <w:rPr>
      <w:b/>
      <w:bCs/>
      <w:i/>
      <w:iCs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outlineLvl w:val="7"/>
    </w:pPr>
    <w:rPr>
      <w:i/>
      <w:iCs/>
      <w:sz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04fig">
    <w:name w:val="04_fig"/>
    <w:basedOn w:val="01"/>
    <w:rsid w:val="00100360"/>
    <w:pPr>
      <w:spacing w:before="60" w:after="120"/>
      <w:jc w:val="center"/>
    </w:pPr>
  </w:style>
  <w:style w:type="paragraph" w:customStyle="1" w:styleId="01">
    <w:name w:val="01_без_кр_строки"/>
    <w:basedOn w:val="a2"/>
    <w:rsid w:val="00B44615"/>
    <w:pPr>
      <w:spacing w:before="0" w:after="0"/>
      <w:jc w:val="both"/>
    </w:pPr>
  </w:style>
  <w:style w:type="paragraph" w:customStyle="1" w:styleId="02">
    <w:name w:val="02_с_кр_строкой"/>
    <w:basedOn w:val="01"/>
    <w:rsid w:val="00B44615"/>
    <w:pPr>
      <w:widowControl w:val="0"/>
      <w:ind w:firstLine="567"/>
    </w:pPr>
  </w:style>
  <w:style w:type="paragraph" w:customStyle="1" w:styleId="03">
    <w:name w:val="03_выражение"/>
    <w:basedOn w:val="01"/>
    <w:pPr>
      <w:spacing w:before="60"/>
      <w:jc w:val="right"/>
    </w:pPr>
  </w:style>
  <w:style w:type="paragraph" w:customStyle="1" w:styleId="05table">
    <w:name w:val="05_table"/>
    <w:basedOn w:val="01"/>
    <w:rsid w:val="00100360"/>
    <w:pPr>
      <w:spacing w:before="120"/>
      <w:jc w:val="left"/>
    </w:pPr>
  </w:style>
  <w:style w:type="table" w:styleId="a6">
    <w:name w:val="Table Grid"/>
    <w:basedOn w:val="a4"/>
    <w:semiHidden/>
    <w:rsid w:val="00ED2075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2"/>
    <w:next w:val="a2"/>
    <w:autoRedefine/>
    <w:uiPriority w:val="39"/>
    <w:rsid w:val="009F3AD1"/>
  </w:style>
  <w:style w:type="paragraph" w:styleId="a7">
    <w:name w:val="footer"/>
    <w:basedOn w:val="a2"/>
    <w:semiHidden/>
    <w:rsid w:val="009E2C01"/>
    <w:pPr>
      <w:tabs>
        <w:tab w:val="center" w:pos="4677"/>
        <w:tab w:val="right" w:pos="9355"/>
      </w:tabs>
    </w:pPr>
  </w:style>
  <w:style w:type="character" w:styleId="a8">
    <w:name w:val="page number"/>
    <w:basedOn w:val="a3"/>
    <w:semiHidden/>
    <w:rsid w:val="009E2C01"/>
  </w:style>
  <w:style w:type="numbering" w:styleId="111111">
    <w:name w:val="Outline List 2"/>
    <w:basedOn w:val="a5"/>
    <w:semiHidden/>
    <w:rsid w:val="00100360"/>
    <w:pPr>
      <w:numPr>
        <w:numId w:val="4"/>
      </w:numPr>
    </w:pPr>
  </w:style>
  <w:style w:type="numbering" w:styleId="1ai">
    <w:name w:val="Outline List 1"/>
    <w:basedOn w:val="a5"/>
    <w:semiHidden/>
    <w:rsid w:val="00100360"/>
    <w:pPr>
      <w:numPr>
        <w:numId w:val="5"/>
      </w:numPr>
    </w:pPr>
  </w:style>
  <w:style w:type="paragraph" w:styleId="HTML">
    <w:name w:val="HTML Address"/>
    <w:basedOn w:val="a2"/>
    <w:semiHidden/>
    <w:rsid w:val="00100360"/>
    <w:rPr>
      <w:i/>
      <w:iCs/>
    </w:rPr>
  </w:style>
  <w:style w:type="paragraph" w:styleId="a9">
    <w:name w:val="envelope address"/>
    <w:basedOn w:val="a2"/>
    <w:semiHidden/>
    <w:rsid w:val="0010036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character" w:styleId="HTML0">
    <w:name w:val="HTML Acronym"/>
    <w:basedOn w:val="a3"/>
    <w:semiHidden/>
    <w:rsid w:val="00100360"/>
  </w:style>
  <w:style w:type="table" w:styleId="-1">
    <w:name w:val="Table Web 1"/>
    <w:basedOn w:val="a4"/>
    <w:semiHidden/>
    <w:rsid w:val="001003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1003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1003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2"/>
    <w:semiHidden/>
    <w:rsid w:val="00100360"/>
    <w:pPr>
      <w:tabs>
        <w:tab w:val="center" w:pos="4677"/>
        <w:tab w:val="right" w:pos="9355"/>
      </w:tabs>
    </w:pPr>
  </w:style>
  <w:style w:type="character" w:styleId="ab">
    <w:name w:val="Emphasis"/>
    <w:qFormat/>
    <w:rsid w:val="00100360"/>
    <w:rPr>
      <w:i/>
      <w:iCs/>
    </w:rPr>
  </w:style>
  <w:style w:type="character" w:styleId="ac">
    <w:name w:val="Hyperlink"/>
    <w:uiPriority w:val="99"/>
    <w:rsid w:val="00100360"/>
    <w:rPr>
      <w:color w:val="0000FF"/>
      <w:u w:val="single"/>
    </w:rPr>
  </w:style>
  <w:style w:type="paragraph" w:styleId="ad">
    <w:name w:val="Date"/>
    <w:basedOn w:val="a2"/>
    <w:next w:val="a2"/>
    <w:semiHidden/>
    <w:rsid w:val="00100360"/>
  </w:style>
  <w:style w:type="paragraph" w:styleId="ae">
    <w:name w:val="Note Heading"/>
    <w:basedOn w:val="a2"/>
    <w:next w:val="a2"/>
    <w:semiHidden/>
    <w:rsid w:val="00100360"/>
  </w:style>
  <w:style w:type="table" w:styleId="af">
    <w:name w:val="Table Elegant"/>
    <w:basedOn w:val="a4"/>
    <w:semiHidden/>
    <w:rsid w:val="001003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4"/>
    <w:semiHidden/>
    <w:rsid w:val="001003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1003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100360"/>
    <w:rPr>
      <w:rFonts w:ascii="Courier New" w:hAnsi="Courier New" w:cs="Courier New"/>
      <w:sz w:val="20"/>
      <w:szCs w:val="20"/>
    </w:rPr>
  </w:style>
  <w:style w:type="table" w:styleId="12">
    <w:name w:val="Table Classic 1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1003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1003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1003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100360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100360"/>
    <w:pPr>
      <w:spacing w:after="120"/>
    </w:pPr>
  </w:style>
  <w:style w:type="paragraph" w:styleId="af1">
    <w:name w:val="Body Text First Indent"/>
    <w:basedOn w:val="af0"/>
    <w:semiHidden/>
    <w:rsid w:val="00100360"/>
    <w:pPr>
      <w:ind w:firstLine="210"/>
    </w:pPr>
  </w:style>
  <w:style w:type="paragraph" w:styleId="af2">
    <w:name w:val="Body Text Indent"/>
    <w:basedOn w:val="a2"/>
    <w:semiHidden/>
    <w:rsid w:val="00100360"/>
    <w:pPr>
      <w:spacing w:after="120"/>
      <w:ind w:left="283"/>
    </w:pPr>
  </w:style>
  <w:style w:type="paragraph" w:styleId="24">
    <w:name w:val="Body Text First Indent 2"/>
    <w:basedOn w:val="af2"/>
    <w:semiHidden/>
    <w:rsid w:val="00100360"/>
    <w:pPr>
      <w:ind w:firstLine="210"/>
    </w:pPr>
  </w:style>
  <w:style w:type="paragraph" w:styleId="a0">
    <w:name w:val="List Bullet"/>
    <w:basedOn w:val="a2"/>
    <w:rsid w:val="00100360"/>
    <w:pPr>
      <w:numPr>
        <w:numId w:val="6"/>
      </w:numPr>
    </w:pPr>
  </w:style>
  <w:style w:type="paragraph" w:styleId="20">
    <w:name w:val="List Bullet 2"/>
    <w:basedOn w:val="a2"/>
    <w:semiHidden/>
    <w:rsid w:val="00100360"/>
    <w:pPr>
      <w:numPr>
        <w:numId w:val="7"/>
      </w:numPr>
    </w:pPr>
  </w:style>
  <w:style w:type="paragraph" w:styleId="30">
    <w:name w:val="List Bullet 3"/>
    <w:basedOn w:val="a2"/>
    <w:semiHidden/>
    <w:rsid w:val="00100360"/>
    <w:pPr>
      <w:numPr>
        <w:numId w:val="8"/>
      </w:numPr>
    </w:pPr>
  </w:style>
  <w:style w:type="paragraph" w:styleId="40">
    <w:name w:val="List Bullet 4"/>
    <w:basedOn w:val="a2"/>
    <w:semiHidden/>
    <w:rsid w:val="00100360"/>
    <w:pPr>
      <w:numPr>
        <w:numId w:val="9"/>
      </w:numPr>
    </w:pPr>
  </w:style>
  <w:style w:type="paragraph" w:styleId="50">
    <w:name w:val="List Bullet 5"/>
    <w:basedOn w:val="a2"/>
    <w:semiHidden/>
    <w:rsid w:val="00100360"/>
    <w:pPr>
      <w:numPr>
        <w:numId w:val="10"/>
      </w:numPr>
    </w:pPr>
  </w:style>
  <w:style w:type="paragraph" w:styleId="af3">
    <w:name w:val="Title"/>
    <w:basedOn w:val="a2"/>
    <w:qFormat/>
    <w:rsid w:val="00100360"/>
    <w:pPr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4">
    <w:name w:val="line number"/>
    <w:basedOn w:val="a3"/>
    <w:semiHidden/>
    <w:rsid w:val="00100360"/>
  </w:style>
  <w:style w:type="paragraph" w:styleId="a">
    <w:name w:val="List Number"/>
    <w:basedOn w:val="a2"/>
    <w:rsid w:val="00100360"/>
    <w:pPr>
      <w:numPr>
        <w:numId w:val="11"/>
      </w:numPr>
    </w:pPr>
  </w:style>
  <w:style w:type="paragraph" w:styleId="2">
    <w:name w:val="List Number 2"/>
    <w:basedOn w:val="a2"/>
    <w:semiHidden/>
    <w:rsid w:val="00100360"/>
    <w:pPr>
      <w:numPr>
        <w:numId w:val="12"/>
      </w:numPr>
    </w:pPr>
  </w:style>
  <w:style w:type="paragraph" w:styleId="3">
    <w:name w:val="List Number 3"/>
    <w:basedOn w:val="a2"/>
    <w:semiHidden/>
    <w:rsid w:val="00100360"/>
    <w:pPr>
      <w:numPr>
        <w:numId w:val="13"/>
      </w:numPr>
    </w:pPr>
  </w:style>
  <w:style w:type="paragraph" w:styleId="4">
    <w:name w:val="List Number 4"/>
    <w:basedOn w:val="a2"/>
    <w:semiHidden/>
    <w:rsid w:val="00100360"/>
    <w:pPr>
      <w:numPr>
        <w:numId w:val="14"/>
      </w:numPr>
    </w:pPr>
  </w:style>
  <w:style w:type="paragraph" w:styleId="5">
    <w:name w:val="List Number 5"/>
    <w:basedOn w:val="a2"/>
    <w:semiHidden/>
    <w:rsid w:val="00100360"/>
    <w:pPr>
      <w:numPr>
        <w:numId w:val="15"/>
      </w:numPr>
    </w:pPr>
  </w:style>
  <w:style w:type="character" w:styleId="HTML3">
    <w:name w:val="HTML Sample"/>
    <w:semiHidden/>
    <w:rsid w:val="00100360"/>
    <w:rPr>
      <w:rFonts w:ascii="Courier New" w:hAnsi="Courier New" w:cs="Courier New"/>
    </w:rPr>
  </w:style>
  <w:style w:type="paragraph" w:styleId="25">
    <w:name w:val="envelope return"/>
    <w:basedOn w:val="a2"/>
    <w:semiHidden/>
    <w:rsid w:val="00100360"/>
    <w:rPr>
      <w:rFonts w:ascii="Arial" w:hAnsi="Arial" w:cs="Arial"/>
      <w:sz w:val="20"/>
      <w:szCs w:val="20"/>
    </w:rPr>
  </w:style>
  <w:style w:type="table" w:styleId="13">
    <w:name w:val="Table 3D effects 1"/>
    <w:basedOn w:val="a4"/>
    <w:semiHidden/>
    <w:rsid w:val="001003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1003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1003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Normal (Web)"/>
    <w:basedOn w:val="a2"/>
    <w:semiHidden/>
    <w:rsid w:val="00100360"/>
    <w:rPr>
      <w:sz w:val="24"/>
    </w:rPr>
  </w:style>
  <w:style w:type="paragraph" w:styleId="af6">
    <w:name w:val="Normal Indent"/>
    <w:basedOn w:val="a2"/>
    <w:semiHidden/>
    <w:rsid w:val="00100360"/>
    <w:pPr>
      <w:ind w:left="708"/>
    </w:pPr>
  </w:style>
  <w:style w:type="character" w:styleId="HTML4">
    <w:name w:val="HTML Definition"/>
    <w:semiHidden/>
    <w:rsid w:val="00100360"/>
    <w:rPr>
      <w:i/>
      <w:iCs/>
    </w:rPr>
  </w:style>
  <w:style w:type="paragraph" w:styleId="27">
    <w:name w:val="Body Text 2"/>
    <w:basedOn w:val="a2"/>
    <w:semiHidden/>
    <w:rsid w:val="00100360"/>
    <w:pPr>
      <w:spacing w:after="120" w:line="480" w:lineRule="auto"/>
    </w:pPr>
  </w:style>
  <w:style w:type="paragraph" w:styleId="34">
    <w:name w:val="Body Text 3"/>
    <w:basedOn w:val="a2"/>
    <w:semiHidden/>
    <w:rsid w:val="00100360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100360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100360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100360"/>
    <w:rPr>
      <w:i/>
      <w:iCs/>
    </w:rPr>
  </w:style>
  <w:style w:type="character" w:styleId="HTML6">
    <w:name w:val="HTML Typewriter"/>
    <w:semiHidden/>
    <w:rsid w:val="00100360"/>
    <w:rPr>
      <w:rFonts w:ascii="Courier New" w:hAnsi="Courier New" w:cs="Courier New"/>
      <w:sz w:val="20"/>
      <w:szCs w:val="20"/>
    </w:rPr>
  </w:style>
  <w:style w:type="paragraph" w:styleId="af7">
    <w:name w:val="Subtitle"/>
    <w:basedOn w:val="a2"/>
    <w:qFormat/>
    <w:rsid w:val="00100360"/>
    <w:pPr>
      <w:jc w:val="center"/>
      <w:outlineLvl w:val="1"/>
    </w:pPr>
    <w:rPr>
      <w:rFonts w:ascii="Arial" w:hAnsi="Arial" w:cs="Arial"/>
      <w:sz w:val="24"/>
    </w:rPr>
  </w:style>
  <w:style w:type="paragraph" w:styleId="af8">
    <w:name w:val="Signature"/>
    <w:basedOn w:val="a2"/>
    <w:semiHidden/>
    <w:rsid w:val="00100360"/>
    <w:pPr>
      <w:ind w:left="4252"/>
    </w:pPr>
  </w:style>
  <w:style w:type="paragraph" w:styleId="af9">
    <w:name w:val="Salutation"/>
    <w:basedOn w:val="a2"/>
    <w:next w:val="a2"/>
    <w:semiHidden/>
    <w:rsid w:val="00100360"/>
  </w:style>
  <w:style w:type="paragraph" w:styleId="afa">
    <w:name w:val="List Continue"/>
    <w:basedOn w:val="a2"/>
    <w:semiHidden/>
    <w:rsid w:val="00100360"/>
    <w:pPr>
      <w:spacing w:after="120"/>
      <w:ind w:left="283"/>
    </w:pPr>
  </w:style>
  <w:style w:type="paragraph" w:styleId="29">
    <w:name w:val="List Continue 2"/>
    <w:basedOn w:val="a2"/>
    <w:semiHidden/>
    <w:rsid w:val="00100360"/>
    <w:pPr>
      <w:spacing w:after="120"/>
      <w:ind w:left="566"/>
    </w:pPr>
  </w:style>
  <w:style w:type="paragraph" w:styleId="36">
    <w:name w:val="List Continue 3"/>
    <w:basedOn w:val="a2"/>
    <w:semiHidden/>
    <w:rsid w:val="00100360"/>
    <w:pPr>
      <w:spacing w:after="120"/>
      <w:ind w:left="849"/>
    </w:pPr>
  </w:style>
  <w:style w:type="paragraph" w:styleId="43">
    <w:name w:val="List Continue 4"/>
    <w:basedOn w:val="a2"/>
    <w:semiHidden/>
    <w:rsid w:val="00100360"/>
    <w:pPr>
      <w:spacing w:after="120"/>
      <w:ind w:left="1132"/>
    </w:pPr>
  </w:style>
  <w:style w:type="paragraph" w:styleId="52">
    <w:name w:val="List Continue 5"/>
    <w:basedOn w:val="a2"/>
    <w:semiHidden/>
    <w:rsid w:val="00100360"/>
    <w:pPr>
      <w:spacing w:after="120"/>
      <w:ind w:left="1415"/>
    </w:pPr>
  </w:style>
  <w:style w:type="character" w:styleId="afb">
    <w:name w:val="FollowedHyperlink"/>
    <w:semiHidden/>
    <w:rsid w:val="00100360"/>
    <w:rPr>
      <w:color w:val="800080"/>
      <w:u w:val="single"/>
    </w:rPr>
  </w:style>
  <w:style w:type="table" w:styleId="14">
    <w:name w:val="Table Simple 1"/>
    <w:basedOn w:val="a4"/>
    <w:semiHidden/>
    <w:rsid w:val="001003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1003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100360"/>
    <w:pPr>
      <w:ind w:left="4252"/>
    </w:pPr>
  </w:style>
  <w:style w:type="table" w:styleId="15">
    <w:name w:val="Table Grid 1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1003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1003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1003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1003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1003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1003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100360"/>
    <w:pPr>
      <w:ind w:left="283" w:hanging="283"/>
    </w:pPr>
  </w:style>
  <w:style w:type="paragraph" w:styleId="2c">
    <w:name w:val="List 2"/>
    <w:basedOn w:val="a2"/>
    <w:semiHidden/>
    <w:rsid w:val="00100360"/>
    <w:pPr>
      <w:ind w:left="566" w:hanging="283"/>
    </w:pPr>
  </w:style>
  <w:style w:type="paragraph" w:styleId="39">
    <w:name w:val="List 3"/>
    <w:basedOn w:val="a2"/>
    <w:semiHidden/>
    <w:rsid w:val="00100360"/>
    <w:pPr>
      <w:ind w:left="849" w:hanging="283"/>
    </w:pPr>
  </w:style>
  <w:style w:type="paragraph" w:styleId="45">
    <w:name w:val="List 4"/>
    <w:basedOn w:val="a2"/>
    <w:semiHidden/>
    <w:rsid w:val="00100360"/>
    <w:pPr>
      <w:ind w:left="1132" w:hanging="283"/>
    </w:pPr>
  </w:style>
  <w:style w:type="paragraph" w:styleId="54">
    <w:name w:val="List 5"/>
    <w:basedOn w:val="a2"/>
    <w:semiHidden/>
    <w:rsid w:val="00100360"/>
    <w:pPr>
      <w:ind w:left="1415" w:hanging="283"/>
    </w:pPr>
  </w:style>
  <w:style w:type="table" w:styleId="aff">
    <w:name w:val="Table Professional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100360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100360"/>
    <w:pPr>
      <w:numPr>
        <w:numId w:val="16"/>
      </w:numPr>
    </w:pPr>
  </w:style>
  <w:style w:type="table" w:styleId="16">
    <w:name w:val="Table Columns 1"/>
    <w:basedOn w:val="a4"/>
    <w:semiHidden/>
    <w:rsid w:val="001003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003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1003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1003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1003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qFormat/>
    <w:rsid w:val="00100360"/>
    <w:rPr>
      <w:b/>
      <w:bCs/>
    </w:rPr>
  </w:style>
  <w:style w:type="table" w:styleId="-10">
    <w:name w:val="Table List 1"/>
    <w:basedOn w:val="a4"/>
    <w:semiHidden/>
    <w:rsid w:val="001003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1003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1003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1003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1003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1003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1003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Plain Text"/>
    <w:basedOn w:val="a2"/>
    <w:link w:val="aff2"/>
    <w:uiPriority w:val="99"/>
    <w:semiHidden/>
    <w:rsid w:val="00100360"/>
    <w:rPr>
      <w:rFonts w:ascii="Courier New" w:hAnsi="Courier New" w:cs="Courier New"/>
      <w:sz w:val="20"/>
      <w:szCs w:val="20"/>
    </w:rPr>
  </w:style>
  <w:style w:type="table" w:styleId="aff3">
    <w:name w:val="Table Theme"/>
    <w:basedOn w:val="a4"/>
    <w:semiHidden/>
    <w:rsid w:val="00100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4"/>
    <w:semiHidden/>
    <w:rsid w:val="001003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1003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1003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4">
    <w:name w:val="Block Text"/>
    <w:basedOn w:val="a2"/>
    <w:semiHidden/>
    <w:rsid w:val="00100360"/>
    <w:pPr>
      <w:spacing w:after="120"/>
      <w:ind w:left="1440" w:right="1440"/>
    </w:pPr>
  </w:style>
  <w:style w:type="character" w:styleId="HTML8">
    <w:name w:val="HTML Cite"/>
    <w:semiHidden/>
    <w:rsid w:val="00100360"/>
    <w:rPr>
      <w:i/>
      <w:iCs/>
    </w:rPr>
  </w:style>
  <w:style w:type="paragraph" w:styleId="aff5">
    <w:name w:val="Message Header"/>
    <w:basedOn w:val="a2"/>
    <w:semiHidden/>
    <w:rsid w:val="001003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aff6">
    <w:name w:val="E-mail Signature"/>
    <w:basedOn w:val="a2"/>
    <w:semiHidden/>
    <w:rsid w:val="00100360"/>
  </w:style>
  <w:style w:type="paragraph" w:customStyle="1" w:styleId="06">
    <w:name w:val="06_Код_программы"/>
    <w:basedOn w:val="a2"/>
    <w:rsid w:val="00EA0632"/>
    <w:pPr>
      <w:keepNext/>
      <w:contextualSpacing/>
    </w:pPr>
    <w:rPr>
      <w:rFonts w:ascii="Courier New" w:hAnsi="Courier New"/>
      <w:sz w:val="24"/>
    </w:rPr>
  </w:style>
  <w:style w:type="character" w:customStyle="1" w:styleId="aff7">
    <w:name w:val="Ключевое слово"/>
    <w:rsid w:val="00A81CA0"/>
    <w:rPr>
      <w:rFonts w:ascii="Courier New" w:hAnsi="Courier New"/>
      <w:b/>
      <w:sz w:val="24"/>
      <w:lang w:val="en-US"/>
    </w:rPr>
  </w:style>
  <w:style w:type="paragraph" w:customStyle="1" w:styleId="07">
    <w:name w:val="07_ код_с_выделением"/>
    <w:basedOn w:val="06"/>
    <w:rsid w:val="00330CF8"/>
    <w:pPr>
      <w:keepNext w:val="0"/>
      <w:widowControl w:val="0"/>
      <w:pBdr>
        <w:left w:val="single" w:sz="4" w:space="4" w:color="auto"/>
      </w:pBdr>
      <w:spacing w:line="240" w:lineRule="auto"/>
    </w:pPr>
  </w:style>
  <w:style w:type="paragraph" w:styleId="2f">
    <w:name w:val="toc 2"/>
    <w:basedOn w:val="a2"/>
    <w:next w:val="a2"/>
    <w:autoRedefine/>
    <w:uiPriority w:val="39"/>
    <w:rsid w:val="00B56CFA"/>
    <w:pPr>
      <w:ind w:left="280"/>
    </w:pPr>
  </w:style>
  <w:style w:type="paragraph" w:styleId="3c">
    <w:name w:val="toc 3"/>
    <w:basedOn w:val="a2"/>
    <w:next w:val="a2"/>
    <w:autoRedefine/>
    <w:uiPriority w:val="39"/>
    <w:rsid w:val="00B56CFA"/>
    <w:pPr>
      <w:ind w:left="560"/>
    </w:pPr>
  </w:style>
  <w:style w:type="paragraph" w:styleId="aff8">
    <w:name w:val="Balloon Text"/>
    <w:basedOn w:val="a2"/>
    <w:link w:val="aff9"/>
    <w:rsid w:val="00B56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3"/>
    <w:link w:val="aff8"/>
    <w:rsid w:val="00B56CF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3"/>
    <w:rsid w:val="00C579BC"/>
  </w:style>
  <w:style w:type="character" w:customStyle="1" w:styleId="aff2">
    <w:name w:val="Текст Знак"/>
    <w:basedOn w:val="a3"/>
    <w:link w:val="aff1"/>
    <w:uiPriority w:val="99"/>
    <w:semiHidden/>
    <w:rsid w:val="00C579BC"/>
    <w:rPr>
      <w:rFonts w:ascii="Courier New" w:hAnsi="Courier New" w:cs="Courier New"/>
    </w:rPr>
  </w:style>
  <w:style w:type="paragraph" w:styleId="affa">
    <w:name w:val="caption"/>
    <w:basedOn w:val="a2"/>
    <w:next w:val="a2"/>
    <w:unhideWhenUsed/>
    <w:qFormat/>
    <w:rsid w:val="005E5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b">
    <w:name w:val="List Paragraph"/>
    <w:basedOn w:val="a2"/>
    <w:uiPriority w:val="34"/>
    <w:qFormat/>
    <w:rsid w:val="00635DDD"/>
    <w:pPr>
      <w:ind w:left="720"/>
      <w:contextualSpacing/>
    </w:pPr>
  </w:style>
  <w:style w:type="paragraph" w:customStyle="1" w:styleId="TableParagraph">
    <w:name w:val="Table Paragraph"/>
    <w:basedOn w:val="a2"/>
    <w:uiPriority w:val="1"/>
    <w:qFormat/>
    <w:rsid w:val="00574052"/>
    <w:pPr>
      <w:widowControl w:val="0"/>
      <w:autoSpaceDE w:val="0"/>
      <w:autoSpaceDN w:val="0"/>
      <w:spacing w:before="0" w:after="0" w:line="240" w:lineRule="auto"/>
      <w:ind w:left="106" w:firstLine="0"/>
    </w:pPr>
    <w:rPr>
      <w:rFonts w:ascii="Verdana" w:eastAsia="Verdana" w:hAnsi="Verdana" w:cs="Verdana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574052"/>
    <w:pPr>
      <w:widowControl w:val="0"/>
      <w:autoSpaceDE w:val="0"/>
      <w:autoSpaceDN w:val="0"/>
      <w:spacing w:before="0" w:after="0" w:line="240" w:lineRule="auto"/>
      <w:ind w:left="0" w:firstLine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6_12_06\&#1051;&#1056;_3_tmp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ЛР_3_tmpl.dotx</Template>
  <TotalTime>64</TotalTime>
  <Pages>7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 «ВОЕННАЯ АКАДЕМИЯ РЕСПУБЛИКИ БЕЛАРУСЬ»</vt:lpstr>
    </vt:vector>
  </TitlesOfParts>
  <Company>DELS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«ВОЕННАЯ АКАДЕМИЯ РЕСПУБЛИКИ БЕЛАРУСЬ»</dc:title>
  <dc:subject/>
  <dc:creator>1</dc:creator>
  <cp:keywords/>
  <dc:description/>
  <cp:lastModifiedBy>User</cp:lastModifiedBy>
  <cp:revision>6</cp:revision>
  <cp:lastPrinted>2016-11-03T04:03:00Z</cp:lastPrinted>
  <dcterms:created xsi:type="dcterms:W3CDTF">2020-04-27T06:32:00Z</dcterms:created>
  <dcterms:modified xsi:type="dcterms:W3CDTF">2020-04-27T08:06:00Z</dcterms:modified>
</cp:coreProperties>
</file>