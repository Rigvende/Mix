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5130" w14:textId="77777777" w:rsidR="00EF3B2A" w:rsidRDefault="00EF3B2A" w:rsidP="00EF3B2A">
      <w:pPr>
        <w:pStyle w:val="01"/>
        <w:jc w:val="center"/>
      </w:pPr>
      <w:r>
        <w:t>ИНСТИТУТ ИНФОРМАЦИОННЫХ ТЕХНОЛОГИЙТ БГУИР</w:t>
      </w:r>
    </w:p>
    <w:p w14:paraId="207DAD1A" w14:textId="77777777" w:rsidR="00EF3B2A" w:rsidRDefault="00EF3B2A" w:rsidP="00EF3B2A">
      <w:pPr>
        <w:pStyle w:val="01"/>
      </w:pPr>
    </w:p>
    <w:p w14:paraId="1066924B" w14:textId="77777777" w:rsidR="00EF3B2A" w:rsidRDefault="00EF3B2A" w:rsidP="00EF3B2A">
      <w:pPr>
        <w:pStyle w:val="01"/>
      </w:pPr>
    </w:p>
    <w:p w14:paraId="4A07048A" w14:textId="77777777" w:rsidR="00EF3B2A" w:rsidRDefault="00EF3B2A" w:rsidP="00EF3B2A">
      <w:pPr>
        <w:pStyle w:val="01"/>
      </w:pPr>
    </w:p>
    <w:p w14:paraId="0A45EBF1" w14:textId="77777777" w:rsidR="00EF3B2A" w:rsidRDefault="00EF3B2A" w:rsidP="00EF3B2A">
      <w:pPr>
        <w:pStyle w:val="01"/>
      </w:pPr>
    </w:p>
    <w:p w14:paraId="37792CCE" w14:textId="77777777" w:rsidR="00EF3B2A" w:rsidRDefault="00EF3B2A" w:rsidP="00EF3B2A">
      <w:pPr>
        <w:pStyle w:val="01"/>
      </w:pPr>
    </w:p>
    <w:p w14:paraId="3EB8B3C7" w14:textId="77777777" w:rsidR="00EF3B2A" w:rsidRDefault="00EF3B2A" w:rsidP="00EF3B2A">
      <w:pPr>
        <w:pStyle w:val="01"/>
      </w:pPr>
    </w:p>
    <w:p w14:paraId="4ED5A412" w14:textId="77777777" w:rsidR="00EF3B2A" w:rsidRDefault="00EF3B2A" w:rsidP="00EF3B2A">
      <w:pPr>
        <w:pStyle w:val="01"/>
      </w:pPr>
    </w:p>
    <w:p w14:paraId="75042B04" w14:textId="77777777" w:rsidR="00EF3B2A" w:rsidRDefault="00EF3B2A" w:rsidP="00EF3B2A">
      <w:pPr>
        <w:pStyle w:val="01"/>
      </w:pPr>
    </w:p>
    <w:p w14:paraId="3BF3288C" w14:textId="77777777" w:rsidR="00EF3B2A" w:rsidRDefault="00EF3B2A" w:rsidP="00EF3B2A">
      <w:pPr>
        <w:pStyle w:val="01"/>
      </w:pPr>
    </w:p>
    <w:p w14:paraId="7A675281" w14:textId="77777777" w:rsidR="00EF3B2A" w:rsidRDefault="00EF3B2A" w:rsidP="00EF3B2A">
      <w:pPr>
        <w:pStyle w:val="01"/>
      </w:pPr>
    </w:p>
    <w:p w14:paraId="68D52249" w14:textId="77777777" w:rsidR="00EF3B2A" w:rsidRDefault="00EF3B2A" w:rsidP="00EF3B2A">
      <w:pPr>
        <w:pStyle w:val="01"/>
      </w:pPr>
    </w:p>
    <w:p w14:paraId="53913B70" w14:textId="77777777" w:rsidR="00EF3B2A" w:rsidRDefault="00EF3B2A" w:rsidP="00EF3B2A">
      <w:pPr>
        <w:pStyle w:val="01"/>
      </w:pPr>
    </w:p>
    <w:p w14:paraId="05A20744" w14:textId="77777777" w:rsidR="00EF3B2A" w:rsidRDefault="00EF3B2A" w:rsidP="00EF3B2A">
      <w:pPr>
        <w:pStyle w:val="01"/>
      </w:pPr>
    </w:p>
    <w:p w14:paraId="33FD6B6F" w14:textId="77777777" w:rsidR="00EF3B2A" w:rsidRDefault="00EF3B2A" w:rsidP="00EF3B2A">
      <w:pPr>
        <w:pStyle w:val="01"/>
      </w:pPr>
    </w:p>
    <w:p w14:paraId="1C0F4FDA" w14:textId="77777777" w:rsidR="00EF3B2A" w:rsidRDefault="00EF3B2A" w:rsidP="00EF3B2A">
      <w:pPr>
        <w:pStyle w:val="01"/>
      </w:pPr>
    </w:p>
    <w:p w14:paraId="12771F76" w14:textId="77777777" w:rsidR="00EF3B2A" w:rsidRDefault="00EF3B2A" w:rsidP="00EF3B2A">
      <w:pPr>
        <w:pStyle w:val="01"/>
      </w:pPr>
    </w:p>
    <w:p w14:paraId="7EFEAD5B" w14:textId="1DCBA62B" w:rsidR="00EF3B2A" w:rsidRPr="00E53F78" w:rsidRDefault="00E53F78" w:rsidP="00EF3B2A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ОСНОВЫ ПРОЕКТИРОВАНИЯ БАЗ ДАННЫХ</w:t>
      </w:r>
    </w:p>
    <w:p w14:paraId="0B4D84CE" w14:textId="2DAD3F57" w:rsidR="00EF3B2A" w:rsidRPr="00AE40F9" w:rsidRDefault="00EF3B2A" w:rsidP="00EF3B2A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 </w:t>
      </w:r>
      <w:r w:rsidR="00AE40F9">
        <w:rPr>
          <w:b/>
          <w:szCs w:val="28"/>
        </w:rPr>
        <w:t>7</w:t>
      </w:r>
    </w:p>
    <w:p w14:paraId="37EC9958" w14:textId="77777777" w:rsidR="00EF3B2A" w:rsidRDefault="00EF3B2A" w:rsidP="00EF3B2A">
      <w:pPr>
        <w:pStyle w:val="02"/>
        <w:rPr>
          <w:b/>
          <w:i/>
        </w:rPr>
      </w:pPr>
    </w:p>
    <w:p w14:paraId="0AC39BE4" w14:textId="77777777" w:rsidR="00EF3B2A" w:rsidRDefault="00EF3B2A" w:rsidP="00EF3B2A">
      <w:pPr>
        <w:pStyle w:val="02"/>
        <w:rPr>
          <w:b/>
          <w:i/>
        </w:rPr>
      </w:pPr>
    </w:p>
    <w:p w14:paraId="0D4021EB" w14:textId="77777777" w:rsidR="00EF3B2A" w:rsidRDefault="00EF3B2A" w:rsidP="00EF3B2A">
      <w:pPr>
        <w:pStyle w:val="02"/>
        <w:rPr>
          <w:b/>
          <w:i/>
        </w:rPr>
      </w:pPr>
    </w:p>
    <w:p w14:paraId="7061EEAA" w14:textId="77777777" w:rsidR="00EF3B2A" w:rsidRDefault="00EF3B2A" w:rsidP="00EF3B2A">
      <w:pPr>
        <w:pStyle w:val="02"/>
        <w:rPr>
          <w:b/>
          <w:i/>
        </w:rPr>
      </w:pPr>
    </w:p>
    <w:p w14:paraId="780DD5BB" w14:textId="77777777" w:rsidR="00EF3B2A" w:rsidRDefault="00EF3B2A" w:rsidP="00EF3B2A">
      <w:pPr>
        <w:pStyle w:val="02"/>
        <w:rPr>
          <w:b/>
          <w:i/>
        </w:rPr>
      </w:pPr>
    </w:p>
    <w:p w14:paraId="7536AD3C" w14:textId="493F519C" w:rsidR="00EF3B2A" w:rsidRPr="00725ACB" w:rsidRDefault="00EF3B2A" w:rsidP="00EF3B2A">
      <w:pPr>
        <w:pStyle w:val="02"/>
      </w:pPr>
      <w:r>
        <w:t xml:space="preserve">Выполнил: слушатель </w:t>
      </w:r>
      <w:r w:rsidR="00725ACB" w:rsidRPr="00725ACB">
        <w:t>80333</w:t>
      </w:r>
      <w:r w:rsidRPr="00EF3B2A">
        <w:t xml:space="preserve"> </w:t>
      </w:r>
      <w:r>
        <w:t xml:space="preserve">группы, </w:t>
      </w:r>
      <w:r w:rsidR="00725ACB">
        <w:t>Патрусова Марианна Игоревна</w:t>
      </w:r>
    </w:p>
    <w:p w14:paraId="4DA0BE33" w14:textId="77777777" w:rsidR="00EF3B2A" w:rsidRPr="00EF3B2A" w:rsidRDefault="00EF3B2A" w:rsidP="00EF3B2A">
      <w:pPr>
        <w:pStyle w:val="02"/>
      </w:pPr>
    </w:p>
    <w:p w14:paraId="2AAD777B" w14:textId="77777777" w:rsidR="00EF3B2A" w:rsidRPr="00EF3B2A" w:rsidRDefault="00EF3B2A" w:rsidP="00EF3B2A">
      <w:pPr>
        <w:pStyle w:val="02"/>
      </w:pPr>
    </w:p>
    <w:p w14:paraId="5BCD7210" w14:textId="77777777" w:rsidR="00EF3B2A" w:rsidRPr="00EF3B2A" w:rsidRDefault="00EF3B2A" w:rsidP="00EF3B2A">
      <w:pPr>
        <w:pStyle w:val="02"/>
      </w:pPr>
    </w:p>
    <w:p w14:paraId="739DBB7B" w14:textId="77777777" w:rsidR="00EF3B2A" w:rsidRDefault="00EF3B2A" w:rsidP="00EF3B2A">
      <w:pPr>
        <w:pStyle w:val="02"/>
      </w:pPr>
    </w:p>
    <w:p w14:paraId="052E5E90" w14:textId="77777777" w:rsidR="00EF3B2A" w:rsidRDefault="00EF3B2A" w:rsidP="00EF3B2A">
      <w:pPr>
        <w:pStyle w:val="02"/>
      </w:pPr>
    </w:p>
    <w:p w14:paraId="5EEE7DF9" w14:textId="77777777" w:rsidR="00EF3B2A" w:rsidRDefault="00EF3B2A" w:rsidP="00EF3B2A">
      <w:pPr>
        <w:pStyle w:val="02"/>
      </w:pPr>
    </w:p>
    <w:p w14:paraId="7E63941E" w14:textId="77777777" w:rsidR="00EF3B2A" w:rsidRDefault="00EF3B2A" w:rsidP="00EF3B2A">
      <w:pPr>
        <w:pStyle w:val="02"/>
      </w:pPr>
    </w:p>
    <w:p w14:paraId="4D363ADC" w14:textId="77777777" w:rsidR="00EF3B2A" w:rsidRDefault="00EF3B2A" w:rsidP="00EF3B2A">
      <w:pPr>
        <w:pStyle w:val="02"/>
      </w:pPr>
    </w:p>
    <w:p w14:paraId="347CDC6B" w14:textId="77777777" w:rsidR="00EF3B2A" w:rsidRDefault="00EF3B2A" w:rsidP="00EF3B2A">
      <w:pPr>
        <w:pStyle w:val="02"/>
      </w:pPr>
    </w:p>
    <w:p w14:paraId="3520CE30" w14:textId="77777777" w:rsidR="00EF3B2A" w:rsidRDefault="00EF3B2A" w:rsidP="00EF3B2A">
      <w:pPr>
        <w:pStyle w:val="02"/>
      </w:pPr>
    </w:p>
    <w:p w14:paraId="4692CEB2" w14:textId="77777777" w:rsidR="00EF3B2A" w:rsidRDefault="00EF3B2A" w:rsidP="00EF3B2A">
      <w:pPr>
        <w:pStyle w:val="02"/>
      </w:pPr>
    </w:p>
    <w:p w14:paraId="0910528B" w14:textId="77777777" w:rsidR="00EF3B2A" w:rsidRDefault="00EF3B2A" w:rsidP="00EF3B2A">
      <w:pPr>
        <w:pStyle w:val="02"/>
      </w:pPr>
    </w:p>
    <w:p w14:paraId="523B43BC" w14:textId="77777777" w:rsidR="00EF3B2A" w:rsidRDefault="00EF3B2A" w:rsidP="00EF3B2A">
      <w:pPr>
        <w:pStyle w:val="02"/>
      </w:pPr>
    </w:p>
    <w:p w14:paraId="46A267B3" w14:textId="77777777" w:rsidR="00EF3B2A" w:rsidRDefault="00EF3B2A" w:rsidP="00EF3B2A">
      <w:pPr>
        <w:pStyle w:val="02"/>
      </w:pPr>
    </w:p>
    <w:p w14:paraId="5F712726" w14:textId="124007BA" w:rsidR="00E53F78" w:rsidRDefault="00EF3B2A" w:rsidP="00EF3B2A">
      <w:pPr>
        <w:pStyle w:val="01"/>
        <w:jc w:val="center"/>
      </w:pPr>
      <w:r>
        <w:t xml:space="preserve">МИНСК – </w:t>
      </w:r>
      <w:r w:rsidR="00725ACB" w:rsidRPr="00725ACB">
        <w:t>2020</w:t>
      </w:r>
    </w:p>
    <w:p w14:paraId="78091AD2" w14:textId="53DF697C" w:rsidR="00574052" w:rsidRDefault="00E53F78" w:rsidP="00574052">
      <w:pPr>
        <w:ind w:left="0" w:firstLine="709"/>
        <w:jc w:val="both"/>
      </w:pPr>
      <w:r>
        <w:br w:type="page"/>
      </w:r>
      <w:r w:rsidR="00574052" w:rsidRPr="00617468">
        <w:rPr>
          <w:b/>
          <w:bCs/>
        </w:rPr>
        <w:lastRenderedPageBreak/>
        <w:t>ЗАДАНИЕ</w:t>
      </w:r>
      <w:r w:rsidR="00574052">
        <w:t xml:space="preserve">: </w:t>
      </w:r>
    </w:p>
    <w:p w14:paraId="24A377E9" w14:textId="47B012FE" w:rsidR="00AE40F9" w:rsidRDefault="002D6FDB" w:rsidP="00AE40F9">
      <w:pPr>
        <w:pStyle w:val="af0"/>
        <w:ind w:right="615" w:firstLine="720"/>
        <w:jc w:val="both"/>
        <w:rPr>
          <w:b/>
        </w:rPr>
      </w:pPr>
      <w:r w:rsidRPr="002D6FDB">
        <w:t>1.</w:t>
      </w:r>
      <w:r w:rsidR="00AE40F9" w:rsidRPr="0058330B">
        <w:t xml:space="preserve">Просмотрите журнал транзакций </w:t>
      </w:r>
      <w:r w:rsidR="00AE40F9">
        <w:t xml:space="preserve">используя функцию </w:t>
      </w:r>
      <w:r w:rsidR="00AE40F9" w:rsidRPr="0058330B">
        <w:rPr>
          <w:b/>
        </w:rPr>
        <w:t>fn_dblog</w:t>
      </w:r>
    </w:p>
    <w:p w14:paraId="4CAB81E7" w14:textId="0AB26CDE" w:rsidR="00AE40F9" w:rsidRDefault="007D11A9" w:rsidP="00AE40F9">
      <w:pPr>
        <w:pStyle w:val="HTML7"/>
        <w:ind w:firstLine="709"/>
        <w:jc w:val="center"/>
        <w:rPr>
          <w:color w:val="66CC66"/>
          <w:lang w:val="en-US"/>
        </w:rPr>
      </w:pPr>
      <w:r>
        <w:rPr>
          <w:noProof/>
          <w:color w:val="66CC66"/>
          <w:lang w:val="en-US"/>
        </w:rPr>
        <w:drawing>
          <wp:anchor distT="0" distB="0" distL="114300" distR="114300" simplePos="0" relativeHeight="251658240" behindDoc="0" locked="0" layoutInCell="1" allowOverlap="1" wp14:anchorId="4130DCEF" wp14:editId="7A074069">
            <wp:simplePos x="0" y="0"/>
            <wp:positionH relativeFrom="page">
              <wp:align>center</wp:align>
            </wp:positionH>
            <wp:positionV relativeFrom="paragraph">
              <wp:posOffset>514985</wp:posOffset>
            </wp:positionV>
            <wp:extent cx="6379210" cy="541782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0F9" w:rsidRPr="00AC5E0E">
        <w:rPr>
          <w:b/>
          <w:bCs/>
          <w:color w:val="993333"/>
          <w:lang w:val="en-US"/>
        </w:rPr>
        <w:t>SELECT</w:t>
      </w:r>
      <w:r w:rsidR="00AE40F9" w:rsidRPr="00AC5E0E">
        <w:rPr>
          <w:lang w:val="en-US"/>
        </w:rPr>
        <w:t xml:space="preserve"> </w:t>
      </w:r>
      <w:r w:rsidR="00AE40F9" w:rsidRPr="00AC5E0E">
        <w:rPr>
          <w:color w:val="66CC66"/>
          <w:lang w:val="en-US"/>
        </w:rPr>
        <w:t>*</w:t>
      </w:r>
      <w:r w:rsidR="00AE40F9" w:rsidRPr="00AC5E0E">
        <w:rPr>
          <w:lang w:val="en-US"/>
        </w:rPr>
        <w:t xml:space="preserve"> </w:t>
      </w:r>
      <w:r w:rsidR="00AE40F9" w:rsidRPr="00AC5E0E">
        <w:rPr>
          <w:b/>
          <w:bCs/>
          <w:color w:val="993333"/>
          <w:lang w:val="en-US"/>
        </w:rPr>
        <w:t>FROM</w:t>
      </w:r>
      <w:r w:rsidR="00AE40F9" w:rsidRPr="00AC5E0E">
        <w:rPr>
          <w:lang w:val="en-US"/>
        </w:rPr>
        <w:t xml:space="preserve"> sys</w:t>
      </w:r>
      <w:r w:rsidR="00AE40F9" w:rsidRPr="00AC5E0E">
        <w:rPr>
          <w:color w:val="66CC66"/>
          <w:lang w:val="en-US"/>
        </w:rPr>
        <w:t>.</w:t>
      </w:r>
      <w:r w:rsidR="00AE40F9" w:rsidRPr="00AC5E0E">
        <w:rPr>
          <w:lang w:val="en-US"/>
        </w:rPr>
        <w:t>fn_dblog</w:t>
      </w:r>
      <w:r w:rsidR="00AE40F9" w:rsidRPr="00AC5E0E">
        <w:rPr>
          <w:color w:val="66CC66"/>
          <w:lang w:val="en-US"/>
        </w:rPr>
        <w:t>(</w:t>
      </w:r>
      <w:r w:rsidR="00AE40F9" w:rsidRPr="00AC5E0E">
        <w:rPr>
          <w:b/>
          <w:bCs/>
          <w:color w:val="993333"/>
          <w:lang w:val="en-US"/>
        </w:rPr>
        <w:t>NULL</w:t>
      </w:r>
      <w:r w:rsidR="00AE40F9" w:rsidRPr="00AC5E0E">
        <w:rPr>
          <w:color w:val="66CC66"/>
          <w:lang w:val="en-US"/>
        </w:rPr>
        <w:t>,</w:t>
      </w:r>
      <w:r w:rsidR="00AE40F9" w:rsidRPr="00AC5E0E">
        <w:rPr>
          <w:b/>
          <w:bCs/>
          <w:color w:val="993333"/>
          <w:lang w:val="en-US"/>
        </w:rPr>
        <w:t>NULL</w:t>
      </w:r>
      <w:r w:rsidR="00AE40F9" w:rsidRPr="00AC5E0E">
        <w:rPr>
          <w:color w:val="66CC66"/>
          <w:lang w:val="en-US"/>
        </w:rPr>
        <w:t>)</w:t>
      </w:r>
      <w:r w:rsidR="00AE40F9">
        <w:rPr>
          <w:color w:val="66CC66"/>
          <w:lang w:val="en-US"/>
        </w:rPr>
        <w:t>;</w:t>
      </w:r>
    </w:p>
    <w:p w14:paraId="1767831C" w14:textId="2C9449C4" w:rsidR="00AE40F9" w:rsidRDefault="00AE40F9" w:rsidP="00AE40F9">
      <w:pPr>
        <w:pStyle w:val="af0"/>
        <w:ind w:right="615" w:firstLine="720"/>
        <w:jc w:val="both"/>
      </w:pPr>
      <w:r>
        <w:t>Из всего набора данных, который возвращает функция fn_dblog выведем только колонки:</w:t>
      </w:r>
    </w:p>
    <w:p w14:paraId="791D74ED" w14:textId="77777777" w:rsidR="00AE40F9" w:rsidRPr="00253CCD" w:rsidRDefault="00AE40F9" w:rsidP="00AE40F9">
      <w:pPr>
        <w:pStyle w:val="HTML7"/>
        <w:ind w:firstLine="993"/>
        <w:rPr>
          <w:lang w:val="en-US"/>
        </w:rPr>
      </w:pPr>
      <w:r w:rsidRPr="00253CCD">
        <w:rPr>
          <w:b/>
          <w:bCs/>
          <w:color w:val="993333"/>
          <w:lang w:val="en-US"/>
        </w:rPr>
        <w:t>SELECT</w:t>
      </w:r>
      <w:r w:rsidRPr="00253CCD">
        <w:rPr>
          <w:lang w:val="en-US"/>
        </w:rPr>
        <w:t xml:space="preserve"> </w:t>
      </w:r>
      <w:r w:rsidRPr="00253CCD">
        <w:rPr>
          <w:color w:val="66CC66"/>
          <w:lang w:val="en-US"/>
        </w:rPr>
        <w:t>[</w:t>
      </w:r>
      <w:r w:rsidRPr="00253CCD">
        <w:rPr>
          <w:b/>
          <w:bCs/>
          <w:color w:val="993333"/>
          <w:lang w:val="en-US"/>
        </w:rPr>
        <w:t>CURRENT</w:t>
      </w:r>
      <w:r w:rsidRPr="00253CCD">
        <w:rPr>
          <w:lang w:val="en-US"/>
        </w:rPr>
        <w:t xml:space="preserve"> LSN</w:t>
      </w:r>
      <w:r w:rsidRPr="00253CCD">
        <w:rPr>
          <w:color w:val="66CC66"/>
          <w:lang w:val="en-US"/>
        </w:rPr>
        <w:t>],</w:t>
      </w:r>
      <w:r w:rsidRPr="00253CCD">
        <w:rPr>
          <w:lang w:val="en-US"/>
        </w:rPr>
        <w:t xml:space="preserve"> </w:t>
      </w:r>
    </w:p>
    <w:p w14:paraId="7A1BAB4B" w14:textId="77777777" w:rsidR="00AE40F9" w:rsidRPr="00253CCD" w:rsidRDefault="00AE40F9" w:rsidP="00AE40F9">
      <w:pPr>
        <w:pStyle w:val="HTML7"/>
        <w:ind w:firstLine="993"/>
        <w:rPr>
          <w:lang w:val="en-US"/>
        </w:rPr>
      </w:pPr>
      <w:r w:rsidRPr="00253CCD">
        <w:rPr>
          <w:lang w:val="en-US"/>
        </w:rPr>
        <w:t xml:space="preserve">       Operation</w:t>
      </w:r>
      <w:r w:rsidRPr="00253CCD">
        <w:rPr>
          <w:color w:val="66CC66"/>
          <w:lang w:val="en-US"/>
        </w:rPr>
        <w:t>,</w:t>
      </w:r>
      <w:r w:rsidRPr="00253CCD">
        <w:rPr>
          <w:lang w:val="en-US"/>
        </w:rPr>
        <w:t xml:space="preserve"> </w:t>
      </w:r>
    </w:p>
    <w:p w14:paraId="12875E8D" w14:textId="77777777" w:rsidR="00AE40F9" w:rsidRPr="00253CCD" w:rsidRDefault="00AE40F9" w:rsidP="00AE40F9">
      <w:pPr>
        <w:pStyle w:val="HTML7"/>
        <w:ind w:firstLine="993"/>
        <w:rPr>
          <w:lang w:val="en-US"/>
        </w:rPr>
      </w:pPr>
      <w:r w:rsidRPr="00253CCD">
        <w:rPr>
          <w:lang w:val="en-US"/>
        </w:rPr>
        <w:t xml:space="preserve">       Context</w:t>
      </w:r>
      <w:r w:rsidRPr="00253CCD">
        <w:rPr>
          <w:color w:val="66CC66"/>
          <w:lang w:val="en-US"/>
        </w:rPr>
        <w:t>,</w:t>
      </w:r>
      <w:r w:rsidRPr="00253CCD">
        <w:rPr>
          <w:lang w:val="en-US"/>
        </w:rPr>
        <w:t xml:space="preserve"> </w:t>
      </w:r>
    </w:p>
    <w:p w14:paraId="6E42F5E7" w14:textId="77777777" w:rsidR="00AE40F9" w:rsidRPr="00253CCD" w:rsidRDefault="00AE40F9" w:rsidP="00AE40F9">
      <w:pPr>
        <w:pStyle w:val="HTML7"/>
        <w:ind w:firstLine="993"/>
        <w:rPr>
          <w:lang w:val="en-US"/>
        </w:rPr>
      </w:pPr>
      <w:r w:rsidRPr="00253CCD">
        <w:rPr>
          <w:lang w:val="en-US"/>
        </w:rPr>
        <w:t xml:space="preserve">       </w:t>
      </w:r>
      <w:r w:rsidRPr="00253CCD">
        <w:rPr>
          <w:color w:val="66CC66"/>
          <w:lang w:val="en-US"/>
        </w:rPr>
        <w:t>[</w:t>
      </w:r>
      <w:r w:rsidRPr="00253CCD">
        <w:rPr>
          <w:b/>
          <w:bCs/>
          <w:color w:val="993333"/>
          <w:lang w:val="en-US"/>
        </w:rPr>
        <w:t>TRANSACTION</w:t>
      </w:r>
      <w:r w:rsidRPr="00253CCD">
        <w:rPr>
          <w:lang w:val="en-US"/>
        </w:rPr>
        <w:t xml:space="preserve"> ID</w:t>
      </w:r>
      <w:r w:rsidRPr="00253CCD">
        <w:rPr>
          <w:color w:val="66CC66"/>
          <w:lang w:val="en-US"/>
        </w:rPr>
        <w:t>],</w:t>
      </w:r>
      <w:r w:rsidRPr="00253CCD">
        <w:rPr>
          <w:lang w:val="en-US"/>
        </w:rPr>
        <w:t xml:space="preserve"> </w:t>
      </w:r>
    </w:p>
    <w:p w14:paraId="19E07EFB" w14:textId="77777777" w:rsidR="00AE40F9" w:rsidRPr="00253CCD" w:rsidRDefault="00AE40F9" w:rsidP="00AE40F9">
      <w:pPr>
        <w:pStyle w:val="HTML7"/>
        <w:ind w:firstLine="993"/>
        <w:rPr>
          <w:lang w:val="en-US"/>
        </w:rPr>
      </w:pPr>
      <w:r w:rsidRPr="00253CCD">
        <w:rPr>
          <w:lang w:val="en-US"/>
        </w:rPr>
        <w:t xml:space="preserve">       </w:t>
      </w:r>
      <w:r w:rsidRPr="00253CCD">
        <w:rPr>
          <w:color w:val="66CC66"/>
          <w:lang w:val="en-US"/>
        </w:rPr>
        <w:t>[</w:t>
      </w:r>
      <w:r w:rsidRPr="00253CCD">
        <w:rPr>
          <w:b/>
          <w:bCs/>
          <w:color w:val="993333"/>
          <w:lang w:val="en-US"/>
        </w:rPr>
        <w:t>BEGIN</w:t>
      </w:r>
      <w:r w:rsidRPr="00253CCD">
        <w:rPr>
          <w:lang w:val="en-US"/>
        </w:rPr>
        <w:t xml:space="preserve"> </w:t>
      </w:r>
      <w:r w:rsidRPr="00253CCD">
        <w:rPr>
          <w:b/>
          <w:bCs/>
          <w:color w:val="993333"/>
          <w:lang w:val="en-US"/>
        </w:rPr>
        <w:t>TIME</w:t>
      </w:r>
      <w:r w:rsidRPr="00253CCD">
        <w:rPr>
          <w:color w:val="66CC66"/>
          <w:lang w:val="en-US"/>
        </w:rPr>
        <w:t>]</w:t>
      </w:r>
    </w:p>
    <w:p w14:paraId="03D2ABDD" w14:textId="443C89FC" w:rsidR="00AE40F9" w:rsidRDefault="00AE40F9" w:rsidP="00AE40F9">
      <w:pPr>
        <w:pStyle w:val="HTML7"/>
        <w:ind w:firstLine="993"/>
        <w:rPr>
          <w:color w:val="66CC66"/>
          <w:lang w:val="en-US"/>
        </w:rPr>
      </w:pPr>
      <w:r w:rsidRPr="00253CCD">
        <w:rPr>
          <w:b/>
          <w:bCs/>
          <w:color w:val="993333"/>
          <w:lang w:val="en-US"/>
        </w:rPr>
        <w:t>FROM</w:t>
      </w:r>
      <w:r w:rsidRPr="00253CCD">
        <w:rPr>
          <w:lang w:val="en-US"/>
        </w:rPr>
        <w:t xml:space="preserve"> sys</w:t>
      </w:r>
      <w:r w:rsidRPr="00253CCD">
        <w:rPr>
          <w:color w:val="66CC66"/>
          <w:lang w:val="en-US"/>
        </w:rPr>
        <w:t>.</w:t>
      </w:r>
      <w:r w:rsidRPr="00253CCD">
        <w:rPr>
          <w:lang w:val="en-US"/>
        </w:rPr>
        <w:t>fn_dblog</w:t>
      </w:r>
      <w:r w:rsidRPr="0090088F">
        <w:rPr>
          <w:color w:val="66CC66"/>
          <w:lang w:val="en-US"/>
        </w:rPr>
        <w:t>(</w:t>
      </w:r>
      <w:r w:rsidRPr="0090088F">
        <w:rPr>
          <w:b/>
          <w:bCs/>
          <w:color w:val="993333"/>
          <w:lang w:val="en-US"/>
        </w:rPr>
        <w:t>NULL</w:t>
      </w:r>
      <w:r w:rsidRPr="0090088F">
        <w:rPr>
          <w:color w:val="66CC66"/>
          <w:lang w:val="en-US"/>
        </w:rPr>
        <w:t>,</w:t>
      </w:r>
      <w:r w:rsidRPr="0090088F">
        <w:rPr>
          <w:lang w:val="en-US"/>
        </w:rPr>
        <w:t xml:space="preserve"> </w:t>
      </w:r>
      <w:r w:rsidRPr="0090088F">
        <w:rPr>
          <w:b/>
          <w:bCs/>
          <w:color w:val="993333"/>
          <w:lang w:val="en-US"/>
        </w:rPr>
        <w:t>NULL</w:t>
      </w:r>
      <w:r w:rsidRPr="0090088F">
        <w:rPr>
          <w:color w:val="66CC66"/>
          <w:lang w:val="en-US"/>
        </w:rPr>
        <w:t>)</w:t>
      </w:r>
    </w:p>
    <w:p w14:paraId="61865C64" w14:textId="70EB7F50" w:rsidR="007D11A9" w:rsidRDefault="007D11A9" w:rsidP="00AE40F9">
      <w:pPr>
        <w:pStyle w:val="HTML7"/>
        <w:ind w:firstLine="993"/>
        <w:rPr>
          <w:color w:val="66CC66"/>
          <w:lang w:val="en-US"/>
        </w:rPr>
      </w:pPr>
      <w:r>
        <w:rPr>
          <w:noProof/>
          <w:color w:val="66CC6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D10628F" wp14:editId="15802177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6379210" cy="5893435"/>
            <wp:effectExtent l="0" t="0" r="254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58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6CC59" w14:textId="0CA35473" w:rsidR="007D11A9" w:rsidRPr="00AE40F9" w:rsidRDefault="007D11A9" w:rsidP="00AE40F9">
      <w:pPr>
        <w:pStyle w:val="HTML7"/>
        <w:ind w:firstLine="993"/>
        <w:rPr>
          <w:color w:val="66CC66"/>
          <w:lang w:val="en-US"/>
        </w:rPr>
      </w:pPr>
    </w:p>
    <w:p w14:paraId="672B671C" w14:textId="16DBBFE6" w:rsidR="00AE40F9" w:rsidRPr="00AE40F9" w:rsidRDefault="00AE40F9" w:rsidP="00AE40F9">
      <w:pPr>
        <w:pStyle w:val="af0"/>
        <w:ind w:right="615" w:firstLine="720"/>
        <w:jc w:val="both"/>
      </w:pPr>
      <w:r w:rsidRPr="00E46408">
        <w:t>2</w:t>
      </w:r>
      <w:r>
        <w:t>. Создать вложенные транзакции, выполнив следующие команды:</w:t>
      </w:r>
    </w:p>
    <w:p w14:paraId="071F9895" w14:textId="77777777" w:rsidR="00AE40F9" w:rsidRPr="00744363" w:rsidRDefault="00AE40F9" w:rsidP="00AE40F9">
      <w:pPr>
        <w:pStyle w:val="HTML7"/>
        <w:ind w:left="952"/>
        <w:rPr>
          <w:lang w:val="en-US"/>
        </w:rPr>
      </w:pPr>
      <w:r w:rsidRPr="00744363">
        <w:rPr>
          <w:b/>
          <w:bCs/>
          <w:color w:val="993333"/>
          <w:lang w:val="en-US"/>
        </w:rPr>
        <w:t>CREATE</w:t>
      </w:r>
      <w:r w:rsidRPr="00744363">
        <w:rPr>
          <w:lang w:val="en-US"/>
        </w:rPr>
        <w:t xml:space="preserve"> </w:t>
      </w:r>
      <w:r w:rsidRPr="00744363">
        <w:rPr>
          <w:b/>
          <w:bCs/>
          <w:color w:val="993333"/>
          <w:lang w:val="en-US"/>
        </w:rPr>
        <w:t>TABLE</w:t>
      </w:r>
      <w:r w:rsidRPr="00744363">
        <w:rPr>
          <w:lang w:val="en-US"/>
        </w:rPr>
        <w:t xml:space="preserve"> #aaa </w:t>
      </w:r>
      <w:r w:rsidRPr="00744363">
        <w:rPr>
          <w:color w:val="66CC66"/>
          <w:lang w:val="en-US"/>
        </w:rPr>
        <w:t>(</w:t>
      </w:r>
      <w:r w:rsidRPr="00744363">
        <w:rPr>
          <w:lang w:val="en-US"/>
        </w:rPr>
        <w:t xml:space="preserve">cola </w:t>
      </w:r>
      <w:r w:rsidRPr="00744363">
        <w:rPr>
          <w:b/>
          <w:bCs/>
          <w:color w:val="993333"/>
          <w:lang w:val="en-US"/>
        </w:rPr>
        <w:t>INT</w:t>
      </w:r>
      <w:r w:rsidRPr="00744363">
        <w:rPr>
          <w:color w:val="66CC66"/>
          <w:lang w:val="en-US"/>
        </w:rPr>
        <w:t>)</w:t>
      </w:r>
      <w:r w:rsidRPr="00744363">
        <w:rPr>
          <w:lang w:val="en-US"/>
        </w:rPr>
        <w:t xml:space="preserve"> </w:t>
      </w:r>
      <w:r w:rsidRPr="00744363">
        <w:rPr>
          <w:i/>
          <w:iCs/>
          <w:color w:val="808080"/>
          <w:lang w:val="en-US"/>
        </w:rPr>
        <w:t>-- 0-</w:t>
      </w:r>
      <w:r w:rsidRPr="00744363">
        <w:rPr>
          <w:i/>
          <w:iCs/>
          <w:color w:val="808080"/>
        </w:rPr>
        <w:t>й</w:t>
      </w:r>
      <w:r w:rsidRPr="00744363">
        <w:rPr>
          <w:i/>
          <w:iCs/>
          <w:color w:val="808080"/>
          <w:lang w:val="en-US"/>
        </w:rPr>
        <w:t xml:space="preserve"> </w:t>
      </w:r>
      <w:r w:rsidRPr="00744363">
        <w:rPr>
          <w:i/>
          <w:iCs/>
          <w:color w:val="808080"/>
        </w:rPr>
        <w:t>уровень</w:t>
      </w:r>
      <w:r w:rsidRPr="00744363">
        <w:rPr>
          <w:i/>
          <w:iCs/>
          <w:color w:val="808080"/>
          <w:lang w:val="en-US"/>
        </w:rPr>
        <w:t xml:space="preserve"> BEGIN TRAN -- 1-</w:t>
      </w:r>
      <w:r w:rsidRPr="00744363">
        <w:rPr>
          <w:i/>
          <w:iCs/>
          <w:color w:val="808080"/>
        </w:rPr>
        <w:t>й</w:t>
      </w:r>
      <w:r w:rsidRPr="00744363">
        <w:rPr>
          <w:i/>
          <w:iCs/>
          <w:color w:val="808080"/>
          <w:lang w:val="en-US"/>
        </w:rPr>
        <w:t xml:space="preserve"> </w:t>
      </w:r>
      <w:r w:rsidRPr="00744363">
        <w:rPr>
          <w:i/>
          <w:iCs/>
          <w:color w:val="808080"/>
        </w:rPr>
        <w:t>уровень</w:t>
      </w:r>
    </w:p>
    <w:p w14:paraId="622D45D2" w14:textId="77777777" w:rsidR="00AE40F9" w:rsidRPr="00744363" w:rsidRDefault="00AE40F9" w:rsidP="00AE40F9">
      <w:pPr>
        <w:pStyle w:val="HTML7"/>
        <w:ind w:left="952"/>
        <w:rPr>
          <w:lang w:val="en-US"/>
        </w:rPr>
      </w:pPr>
      <w:r w:rsidRPr="00744363">
        <w:rPr>
          <w:b/>
          <w:bCs/>
          <w:color w:val="993333"/>
          <w:lang w:val="en-US"/>
        </w:rPr>
        <w:t>INSERT</w:t>
      </w:r>
      <w:r w:rsidRPr="00744363">
        <w:rPr>
          <w:lang w:val="en-US"/>
        </w:rPr>
        <w:t xml:space="preserve"> </w:t>
      </w:r>
      <w:r w:rsidRPr="00744363">
        <w:rPr>
          <w:b/>
          <w:bCs/>
          <w:color w:val="993333"/>
          <w:lang w:val="en-US"/>
        </w:rPr>
        <w:t>INTO</w:t>
      </w:r>
      <w:r w:rsidRPr="00744363">
        <w:rPr>
          <w:lang w:val="en-US"/>
        </w:rPr>
        <w:t xml:space="preserve"> #aaaVALUES </w:t>
      </w:r>
      <w:r w:rsidRPr="00744363">
        <w:rPr>
          <w:color w:val="66CC66"/>
          <w:lang w:val="en-US"/>
        </w:rPr>
        <w:t>(</w:t>
      </w:r>
      <w:r w:rsidRPr="00744363">
        <w:rPr>
          <w:color w:val="CC66CC"/>
          <w:lang w:val="en-US"/>
        </w:rPr>
        <w:t>111</w:t>
      </w:r>
      <w:r w:rsidRPr="00744363">
        <w:rPr>
          <w:color w:val="66CC66"/>
          <w:lang w:val="en-US"/>
        </w:rPr>
        <w:t>)</w:t>
      </w:r>
    </w:p>
    <w:p w14:paraId="7DDC843E" w14:textId="77777777" w:rsidR="00AE40F9" w:rsidRPr="00744363" w:rsidRDefault="00AE40F9" w:rsidP="00AE40F9">
      <w:pPr>
        <w:pStyle w:val="HTML7"/>
        <w:ind w:left="952"/>
        <w:rPr>
          <w:lang w:val="en-US"/>
        </w:rPr>
      </w:pPr>
      <w:r w:rsidRPr="00744363">
        <w:rPr>
          <w:b/>
          <w:bCs/>
          <w:color w:val="993333"/>
          <w:lang w:val="en-US"/>
        </w:rPr>
        <w:t>BEGIN</w:t>
      </w:r>
      <w:r w:rsidRPr="00744363">
        <w:rPr>
          <w:lang w:val="en-US"/>
        </w:rPr>
        <w:t xml:space="preserve"> TRAN </w:t>
      </w:r>
      <w:r w:rsidRPr="00744363">
        <w:rPr>
          <w:i/>
          <w:iCs/>
          <w:color w:val="808080"/>
          <w:lang w:val="en-US"/>
        </w:rPr>
        <w:t>-- 2-</w:t>
      </w:r>
      <w:r w:rsidRPr="00744363">
        <w:rPr>
          <w:i/>
          <w:iCs/>
          <w:color w:val="808080"/>
        </w:rPr>
        <w:t>й</w:t>
      </w:r>
      <w:r w:rsidRPr="00744363">
        <w:rPr>
          <w:i/>
          <w:iCs/>
          <w:color w:val="808080"/>
          <w:lang w:val="en-US"/>
        </w:rPr>
        <w:t xml:space="preserve"> </w:t>
      </w:r>
      <w:r w:rsidRPr="00744363">
        <w:rPr>
          <w:i/>
          <w:iCs/>
          <w:color w:val="808080"/>
        </w:rPr>
        <w:t>уровень</w:t>
      </w:r>
      <w:r w:rsidRPr="00744363">
        <w:rPr>
          <w:i/>
          <w:iCs/>
          <w:color w:val="808080"/>
          <w:lang w:val="en-US"/>
        </w:rPr>
        <w:t xml:space="preserve"> INSERT INTO #aaaVALUES (222)</w:t>
      </w:r>
    </w:p>
    <w:p w14:paraId="0FCA4180" w14:textId="77777777" w:rsidR="00AE40F9" w:rsidRPr="00744363" w:rsidRDefault="00AE40F9" w:rsidP="00AE40F9">
      <w:pPr>
        <w:pStyle w:val="HTML7"/>
        <w:ind w:left="952"/>
        <w:rPr>
          <w:lang w:val="en-US"/>
        </w:rPr>
      </w:pPr>
      <w:r w:rsidRPr="00744363">
        <w:rPr>
          <w:b/>
          <w:bCs/>
          <w:color w:val="993333"/>
          <w:lang w:val="en-US"/>
        </w:rPr>
        <w:t>BEGIN</w:t>
      </w:r>
      <w:r w:rsidRPr="00744363">
        <w:rPr>
          <w:lang w:val="en-US"/>
        </w:rPr>
        <w:t xml:space="preserve"> TRAN </w:t>
      </w:r>
      <w:r w:rsidRPr="00744363">
        <w:rPr>
          <w:i/>
          <w:iCs/>
          <w:color w:val="808080"/>
          <w:lang w:val="en-US"/>
        </w:rPr>
        <w:t>-- 3-</w:t>
      </w:r>
      <w:r w:rsidRPr="00744363">
        <w:rPr>
          <w:i/>
          <w:iCs/>
          <w:color w:val="808080"/>
        </w:rPr>
        <w:t>й</w:t>
      </w:r>
      <w:r w:rsidRPr="00744363">
        <w:rPr>
          <w:i/>
          <w:iCs/>
          <w:color w:val="808080"/>
          <w:lang w:val="en-US"/>
        </w:rPr>
        <w:t xml:space="preserve"> </w:t>
      </w:r>
      <w:r w:rsidRPr="00744363">
        <w:rPr>
          <w:i/>
          <w:iCs/>
          <w:color w:val="808080"/>
        </w:rPr>
        <w:t>уровень</w:t>
      </w:r>
      <w:r w:rsidRPr="00744363">
        <w:rPr>
          <w:i/>
          <w:iCs/>
          <w:color w:val="808080"/>
          <w:lang w:val="en-US"/>
        </w:rPr>
        <w:t xml:space="preserve"> INSERT INTO #aaaVALUES (333) SELECT * FROM #aaa</w:t>
      </w:r>
    </w:p>
    <w:p w14:paraId="5D3F9275" w14:textId="77777777" w:rsidR="00AE40F9" w:rsidRPr="00744363" w:rsidRDefault="00AE40F9" w:rsidP="00AE40F9">
      <w:pPr>
        <w:pStyle w:val="HTML7"/>
        <w:ind w:left="952"/>
        <w:rPr>
          <w:lang w:val="en-US"/>
        </w:rPr>
      </w:pPr>
      <w:r w:rsidRPr="00744363">
        <w:rPr>
          <w:b/>
          <w:bCs/>
          <w:color w:val="993333"/>
          <w:lang w:val="en-US"/>
        </w:rPr>
        <w:t>SELECT</w:t>
      </w:r>
      <w:r w:rsidRPr="00744363">
        <w:rPr>
          <w:lang w:val="en-US"/>
        </w:rPr>
        <w:t xml:space="preserve"> ‘</w:t>
      </w:r>
      <w:r w:rsidRPr="00744363">
        <w:t>Вложенность</w:t>
      </w:r>
      <w:r w:rsidRPr="00744363">
        <w:rPr>
          <w:lang w:val="en-US"/>
        </w:rPr>
        <w:t xml:space="preserve"> </w:t>
      </w:r>
      <w:r w:rsidRPr="00744363">
        <w:t>транзкций</w:t>
      </w:r>
      <w:r w:rsidRPr="00744363">
        <w:rPr>
          <w:lang w:val="en-US"/>
        </w:rPr>
        <w:t>’</w:t>
      </w:r>
      <w:r w:rsidRPr="00744363">
        <w:rPr>
          <w:color w:val="66CC66"/>
          <w:lang w:val="en-US"/>
        </w:rPr>
        <w:t>,</w:t>
      </w:r>
      <w:r w:rsidRPr="00744363">
        <w:rPr>
          <w:lang w:val="en-US"/>
        </w:rPr>
        <w:t xml:space="preserve"> @@TRANCOUNT </w:t>
      </w:r>
      <w:r w:rsidRPr="00744363">
        <w:rPr>
          <w:b/>
          <w:bCs/>
          <w:color w:val="993333"/>
          <w:lang w:val="en-US"/>
        </w:rPr>
        <w:t>ROLLBACK</w:t>
      </w:r>
      <w:r w:rsidRPr="00744363">
        <w:rPr>
          <w:lang w:val="en-US"/>
        </w:rPr>
        <w:t xml:space="preserve"> TRAN</w:t>
      </w:r>
    </w:p>
    <w:p w14:paraId="6AE26CDD" w14:textId="77777777" w:rsidR="00AE40F9" w:rsidRPr="00744363" w:rsidRDefault="00AE40F9" w:rsidP="00AE40F9">
      <w:pPr>
        <w:pStyle w:val="HTML7"/>
        <w:ind w:left="952"/>
      </w:pPr>
      <w:r w:rsidRPr="00744363">
        <w:rPr>
          <w:b/>
          <w:bCs/>
          <w:color w:val="993333"/>
        </w:rPr>
        <w:t>SELECT</w:t>
      </w:r>
      <w:r w:rsidRPr="00744363">
        <w:t xml:space="preserve"> </w:t>
      </w:r>
      <w:r w:rsidRPr="00744363">
        <w:rPr>
          <w:color w:val="66CC66"/>
        </w:rPr>
        <w:t>*</w:t>
      </w:r>
      <w:r w:rsidRPr="00744363">
        <w:t xml:space="preserve"> </w:t>
      </w:r>
      <w:r w:rsidRPr="00744363">
        <w:rPr>
          <w:b/>
          <w:bCs/>
          <w:color w:val="993333"/>
        </w:rPr>
        <w:t>FROM</w:t>
      </w:r>
      <w:r w:rsidRPr="00744363">
        <w:t xml:space="preserve"> #aaa </w:t>
      </w:r>
      <w:r w:rsidRPr="00744363">
        <w:rPr>
          <w:i/>
          <w:iCs/>
          <w:color w:val="808080"/>
        </w:rPr>
        <w:t>-- откат на 0-й уровень</w:t>
      </w:r>
    </w:p>
    <w:p w14:paraId="7D2D7B46" w14:textId="4705A398" w:rsidR="00AE40F9" w:rsidRDefault="00AE40F9" w:rsidP="00AE40F9">
      <w:pPr>
        <w:pStyle w:val="HTML7"/>
        <w:ind w:left="952"/>
      </w:pPr>
      <w:r w:rsidRPr="00744363">
        <w:rPr>
          <w:b/>
          <w:bCs/>
          <w:color w:val="993333"/>
        </w:rPr>
        <w:t>SELECT</w:t>
      </w:r>
      <w:r w:rsidRPr="00744363">
        <w:t xml:space="preserve"> ‘Вложенность транзакций’</w:t>
      </w:r>
      <w:r w:rsidRPr="00744363">
        <w:rPr>
          <w:color w:val="66CC66"/>
        </w:rPr>
        <w:t>,</w:t>
      </w:r>
      <w:r w:rsidRPr="00744363">
        <w:t xml:space="preserve"> @@TRANCOUNT</w:t>
      </w:r>
    </w:p>
    <w:p w14:paraId="3E61C926" w14:textId="367C5184" w:rsidR="007D11A9" w:rsidRDefault="007D11A9" w:rsidP="00AE40F9">
      <w:pPr>
        <w:pStyle w:val="HTML7"/>
        <w:ind w:left="952"/>
      </w:pPr>
    </w:p>
    <w:p w14:paraId="5A4FFC82" w14:textId="1D8A8533" w:rsidR="007D11A9" w:rsidRDefault="007D11A9" w:rsidP="00AE40F9">
      <w:pPr>
        <w:pStyle w:val="HTML7"/>
        <w:ind w:left="952"/>
      </w:pPr>
      <w:r>
        <w:rPr>
          <w:noProof/>
        </w:rPr>
        <w:lastRenderedPageBreak/>
        <w:drawing>
          <wp:inline distT="0" distB="0" distL="0" distR="0" wp14:anchorId="2530D647" wp14:editId="1B5B6DA8">
            <wp:extent cx="3857625" cy="526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7805" w14:textId="1E76AFC3" w:rsidR="00AE40F9" w:rsidRDefault="00AE40F9" w:rsidP="00AE40F9">
      <w:pPr>
        <w:pStyle w:val="af0"/>
        <w:spacing w:line="296" w:lineRule="exact"/>
        <w:ind w:left="952"/>
      </w:pPr>
      <w:r>
        <w:t>Проанализировать полученные результаты</w:t>
      </w:r>
      <w:r w:rsidR="007D11A9" w:rsidRPr="007D11A9">
        <w:t>:</w:t>
      </w:r>
    </w:p>
    <w:p w14:paraId="4A419E09" w14:textId="12321E28" w:rsidR="007D11A9" w:rsidRDefault="007D11A9" w:rsidP="00AE40F9">
      <w:pPr>
        <w:pStyle w:val="af0"/>
        <w:spacing w:line="296" w:lineRule="exact"/>
        <w:ind w:left="952"/>
      </w:pPr>
      <w:r w:rsidRPr="007D11A9">
        <w:t xml:space="preserve">- </w:t>
      </w:r>
      <w:r>
        <w:t xml:space="preserve">была создана таблица </w:t>
      </w:r>
      <w:r w:rsidRPr="00F60625">
        <w:t>#</w:t>
      </w:r>
      <w:r>
        <w:rPr>
          <w:lang w:val="en-US"/>
        </w:rPr>
        <w:t>aaa</w:t>
      </w:r>
      <w:r w:rsidRPr="007D11A9">
        <w:t xml:space="preserve"> </w:t>
      </w:r>
      <w:r>
        <w:t>с одним цифровым полем</w:t>
      </w:r>
      <w:r w:rsidRPr="00F60625">
        <w:t xml:space="preserve"> </w:t>
      </w:r>
      <w:r>
        <w:rPr>
          <w:lang w:val="en-US"/>
        </w:rPr>
        <w:t>cola</w:t>
      </w:r>
      <w:r w:rsidRPr="007D11A9">
        <w:t>;</w:t>
      </w:r>
    </w:p>
    <w:p w14:paraId="13C2AC96" w14:textId="4980044C" w:rsidR="007D11A9" w:rsidRPr="007D11A9" w:rsidRDefault="007D11A9" w:rsidP="00AE40F9">
      <w:pPr>
        <w:pStyle w:val="af0"/>
        <w:spacing w:line="296" w:lineRule="exact"/>
        <w:ind w:left="952"/>
      </w:pPr>
      <w:r w:rsidRPr="007D11A9">
        <w:t xml:space="preserve">- </w:t>
      </w:r>
      <w:r>
        <w:t>были проведены три</w:t>
      </w:r>
      <w:r w:rsidR="008029FC">
        <w:t xml:space="preserve"> явные</w:t>
      </w:r>
      <w:r>
        <w:t xml:space="preserve"> транзакции по добавлению значений в столбец</w:t>
      </w:r>
      <w:r w:rsidRPr="007D11A9">
        <w:t>;</w:t>
      </w:r>
    </w:p>
    <w:p w14:paraId="1B912C38" w14:textId="28A0FEA6" w:rsidR="007D11A9" w:rsidRPr="007D11A9" w:rsidRDefault="007D11A9" w:rsidP="00AE40F9">
      <w:pPr>
        <w:pStyle w:val="af0"/>
        <w:spacing w:line="296" w:lineRule="exact"/>
        <w:ind w:left="952"/>
      </w:pPr>
      <w:r>
        <w:t>- таблица выведена со вставленными значениями</w:t>
      </w:r>
      <w:r w:rsidRPr="007D11A9">
        <w:t>;</w:t>
      </w:r>
    </w:p>
    <w:p w14:paraId="75AD158B" w14:textId="3B2E9B45" w:rsidR="007D11A9" w:rsidRPr="007D11A9" w:rsidRDefault="007D11A9" w:rsidP="00AE40F9">
      <w:pPr>
        <w:pStyle w:val="af0"/>
        <w:spacing w:line="296" w:lineRule="exact"/>
        <w:ind w:left="952"/>
      </w:pPr>
      <w:r>
        <w:t>- выведена промежуточная таблица с количеством транзакций</w:t>
      </w:r>
      <w:r w:rsidRPr="007D11A9">
        <w:t xml:space="preserve"> (3);</w:t>
      </w:r>
    </w:p>
    <w:p w14:paraId="5088D466" w14:textId="2A770361" w:rsidR="007D11A9" w:rsidRDefault="007D11A9" w:rsidP="00AE40F9">
      <w:pPr>
        <w:pStyle w:val="af0"/>
        <w:spacing w:line="296" w:lineRule="exact"/>
        <w:ind w:left="952"/>
      </w:pPr>
      <w:r>
        <w:t>- транзакции не стали коммитить, а откатили</w:t>
      </w:r>
      <w:r w:rsidRPr="007D11A9">
        <w:t>;</w:t>
      </w:r>
    </w:p>
    <w:p w14:paraId="32C96CE4" w14:textId="42FE38F9" w:rsidR="007D11A9" w:rsidRPr="007D11A9" w:rsidRDefault="007D11A9" w:rsidP="007D11A9">
      <w:pPr>
        <w:pStyle w:val="af0"/>
        <w:spacing w:line="296" w:lineRule="exact"/>
        <w:ind w:left="952"/>
      </w:pPr>
      <w:r>
        <w:t xml:space="preserve">- </w:t>
      </w:r>
      <w:r>
        <w:t>выведена пустая таблица (значения не сохранены</w:t>
      </w:r>
      <w:r w:rsidR="00E904C0">
        <w:t>, сама таблица осталась</w:t>
      </w:r>
      <w:r>
        <w:t>)</w:t>
      </w:r>
      <w:r w:rsidRPr="007D11A9">
        <w:t>;</w:t>
      </w:r>
    </w:p>
    <w:p w14:paraId="73755FA2" w14:textId="599D90CF" w:rsidR="007D11A9" w:rsidRDefault="007D11A9" w:rsidP="00AE40F9">
      <w:pPr>
        <w:pStyle w:val="af0"/>
        <w:spacing w:line="296" w:lineRule="exact"/>
        <w:ind w:left="952"/>
      </w:pPr>
      <w:r>
        <w:t>- выведена вспомогательная таблица с количеством транзакций (0)</w:t>
      </w:r>
      <w:r w:rsidRPr="007D11A9">
        <w:t>;</w:t>
      </w:r>
    </w:p>
    <w:p w14:paraId="0CC93B54" w14:textId="4CBC3BF5" w:rsidR="00F60625" w:rsidRDefault="00F60625" w:rsidP="00AE40F9">
      <w:pPr>
        <w:pStyle w:val="af0"/>
        <w:spacing w:line="296" w:lineRule="exact"/>
        <w:ind w:left="952"/>
      </w:pPr>
      <w:r>
        <w:t xml:space="preserve">Вывод: для сохранения результатов </w:t>
      </w:r>
      <w:r w:rsidR="00E904C0">
        <w:t xml:space="preserve">явных транзакций </w:t>
      </w:r>
      <w:r>
        <w:t>нужно использовать коммит.</w:t>
      </w:r>
    </w:p>
    <w:p w14:paraId="62142170" w14:textId="3953A5BF" w:rsidR="00F60625" w:rsidRDefault="00F60625" w:rsidP="00AE40F9">
      <w:pPr>
        <w:pStyle w:val="af0"/>
        <w:spacing w:line="296" w:lineRule="exact"/>
        <w:ind w:left="952"/>
      </w:pPr>
    </w:p>
    <w:p w14:paraId="590A64FB" w14:textId="77777777" w:rsidR="00F60625" w:rsidRPr="007D11A9" w:rsidRDefault="00F60625" w:rsidP="00AE40F9">
      <w:pPr>
        <w:pStyle w:val="af0"/>
        <w:spacing w:line="296" w:lineRule="exact"/>
        <w:ind w:left="952"/>
      </w:pPr>
    </w:p>
    <w:p w14:paraId="541C0A22" w14:textId="3159B937" w:rsidR="009D1741" w:rsidRDefault="00AE40F9" w:rsidP="00F82D42">
      <w:pPr>
        <w:pStyle w:val="af0"/>
        <w:ind w:right="749" w:firstLine="720"/>
        <w:jc w:val="both"/>
      </w:pPr>
      <w:r w:rsidRPr="00E46408">
        <w:lastRenderedPageBreak/>
        <w:t>3.</w:t>
      </w:r>
      <w:r>
        <w:rPr>
          <w:b/>
        </w:rPr>
        <w:t xml:space="preserve"> </w:t>
      </w:r>
      <w:r>
        <w:t>Написать пример пакета запросов с использованием команд COMMIT и ROLLBACK для неявных и явных</w:t>
      </w:r>
      <w:r>
        <w:rPr>
          <w:spacing w:val="-3"/>
        </w:rPr>
        <w:t xml:space="preserve"> </w:t>
      </w:r>
      <w:r>
        <w:t>транзакций.</w:t>
      </w:r>
    </w:p>
    <w:p w14:paraId="13E00427" w14:textId="77777777" w:rsidR="00F82D42" w:rsidRPr="00F82D42" w:rsidRDefault="00F82D42" w:rsidP="00F82D42">
      <w:pPr>
        <w:pStyle w:val="af0"/>
        <w:ind w:right="613" w:firstLine="720"/>
        <w:jc w:val="both"/>
      </w:pPr>
      <w:r w:rsidRPr="00F82D42">
        <w:t>4.</w:t>
      </w:r>
      <w:r w:rsidRPr="00F82D42">
        <w:rPr>
          <w:b/>
        </w:rPr>
        <w:t xml:space="preserve"> </w:t>
      </w:r>
      <w:r>
        <w:t>Проверить</w:t>
      </w:r>
      <w:r w:rsidRPr="00F82D42">
        <w:t xml:space="preserve"> </w:t>
      </w:r>
      <w:r>
        <w:t>режимы</w:t>
      </w:r>
      <w:r w:rsidRPr="00F82D42">
        <w:t xml:space="preserve"> </w:t>
      </w:r>
      <w:r>
        <w:t>автоматического</w:t>
      </w:r>
      <w:r w:rsidRPr="00F82D42">
        <w:t xml:space="preserve"> </w:t>
      </w:r>
      <w:r>
        <w:t>начала</w:t>
      </w:r>
      <w:r w:rsidRPr="00F82D42">
        <w:t xml:space="preserve"> </w:t>
      </w:r>
      <w:r>
        <w:t>транзакций</w:t>
      </w:r>
      <w:r w:rsidRPr="00F82D42">
        <w:t xml:space="preserve"> </w:t>
      </w:r>
      <w:r>
        <w:t>и</w:t>
      </w:r>
      <w:r w:rsidRPr="00F82D42">
        <w:t xml:space="preserve"> </w:t>
      </w:r>
      <w:r>
        <w:t>неявного</w:t>
      </w:r>
      <w:r w:rsidRPr="00F82D42">
        <w:t xml:space="preserve"> </w:t>
      </w:r>
      <w:r>
        <w:t>начала</w:t>
      </w:r>
      <w:r w:rsidRPr="00F82D42">
        <w:t xml:space="preserve"> </w:t>
      </w:r>
      <w:r>
        <w:t>транзакций</w:t>
      </w:r>
      <w:r w:rsidRPr="00F82D42">
        <w:t xml:space="preserve">, </w:t>
      </w:r>
      <w:r>
        <w:t>используя</w:t>
      </w:r>
      <w:r w:rsidRPr="00F82D42">
        <w:t xml:space="preserve"> </w:t>
      </w:r>
      <w:r>
        <w:t>переключатель</w:t>
      </w:r>
      <w:r w:rsidRPr="00F82D42">
        <w:t xml:space="preserve"> </w:t>
      </w:r>
      <w:r w:rsidRPr="00F82D42">
        <w:rPr>
          <w:lang w:val="en-US"/>
        </w:rPr>
        <w:t>IMPLICIT</w:t>
      </w:r>
      <w:r w:rsidRPr="00F82D42">
        <w:t>_</w:t>
      </w:r>
      <w:r w:rsidRPr="00F82D42">
        <w:rPr>
          <w:lang w:val="en-US"/>
        </w:rPr>
        <w:t>TRANSACTION</w:t>
      </w:r>
      <w:r>
        <w:rPr>
          <w:lang w:val="en-US"/>
        </w:rPr>
        <w:t>S</w:t>
      </w:r>
      <w:r w:rsidRPr="00F82D42">
        <w:t xml:space="preserve"> </w:t>
      </w:r>
      <w:r>
        <w:t>и</w:t>
      </w:r>
      <w:r w:rsidRPr="00F82D42">
        <w:t xml:space="preserve"> </w:t>
      </w:r>
      <w:r>
        <w:t>команду</w:t>
      </w:r>
      <w:r w:rsidRPr="00F82D42">
        <w:t xml:space="preserve"> </w:t>
      </w:r>
      <w:r w:rsidRPr="00F82D42">
        <w:rPr>
          <w:lang w:val="en-US"/>
        </w:rPr>
        <w:t>COMMIT</w:t>
      </w:r>
      <w:r w:rsidRPr="00F82D42">
        <w:t>.</w:t>
      </w:r>
    </w:p>
    <w:p w14:paraId="5A23361E" w14:textId="77777777" w:rsidR="00F82D42" w:rsidRDefault="00F82D42" w:rsidP="00F82D42">
      <w:pPr>
        <w:pStyle w:val="af0"/>
        <w:ind w:right="749" w:firstLine="720"/>
        <w:jc w:val="both"/>
      </w:pPr>
    </w:p>
    <w:p w14:paraId="4B7B933A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DreamHomePatrusova</w:t>
      </w:r>
    </w:p>
    <w:p w14:paraId="5ECBF0EF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nueva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new_column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1741">
        <w:rPr>
          <w:rFonts w:ascii="Consolas" w:hAnsi="Consolas" w:cs="Consolas"/>
          <w:sz w:val="19"/>
          <w:szCs w:val="19"/>
          <w:lang w:val="en-US"/>
        </w:rPr>
        <w:t>10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0E6EAFF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5D2213D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nueva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>'abc'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51EA84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nueva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>'def'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9E9D20" w14:textId="77777777" w:rsid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'Вложенность транзакций'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</w:p>
    <w:p w14:paraId="4DFE9FED" w14:textId="77777777" w:rsid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3C4A35FE" w14:textId="77777777" w:rsid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nueva</w:t>
      </w:r>
    </w:p>
    <w:p w14:paraId="06062486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4B3D497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nueva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>'GHI'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EF6943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nueva</w:t>
      </w:r>
    </w:p>
    <w:p w14:paraId="08A62954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Вложенность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транзакций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</w:p>
    <w:p w14:paraId="698C23E6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404A2B16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nueva</w:t>
      </w:r>
    </w:p>
    <w:p w14:paraId="7863C07B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IMPLICIT_TRANSACTIONS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25DC388E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nova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0C725B75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nova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1741">
        <w:rPr>
          <w:rFonts w:ascii="Consolas" w:hAnsi="Consolas" w:cs="Consolas"/>
          <w:sz w:val="19"/>
          <w:szCs w:val="19"/>
          <w:lang w:val="en-US"/>
        </w:rPr>
        <w:t>1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0AA8E832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nova</w:t>
      </w:r>
    </w:p>
    <w:p w14:paraId="0CE071A0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Вложенность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транзакций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</w:p>
    <w:p w14:paraId="1973C817" w14:textId="42083F32" w:rsid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IMPLICIT_TRANSACTIONS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466BF16" w14:textId="77777777" w:rsidR="00F82D42" w:rsidRPr="009D1741" w:rsidRDefault="00F82D42" w:rsidP="00F82D42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nova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1741">
        <w:rPr>
          <w:rFonts w:ascii="Consolas" w:hAnsi="Consolas" w:cs="Consolas"/>
          <w:sz w:val="19"/>
          <w:szCs w:val="19"/>
          <w:lang w:val="en-US"/>
        </w:rPr>
        <w:t>2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516D2D11" w14:textId="7C370C3E" w:rsidR="00F82D42" w:rsidRPr="00F82D42" w:rsidRDefault="00F82D42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06DE361C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nova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1741">
        <w:rPr>
          <w:rFonts w:ascii="Consolas" w:hAnsi="Consolas" w:cs="Consolas"/>
          <w:sz w:val="19"/>
          <w:szCs w:val="19"/>
          <w:lang w:val="en-US"/>
        </w:rPr>
        <w:t>3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5CE951C" w14:textId="77777777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nova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1741">
        <w:rPr>
          <w:rFonts w:ascii="Consolas" w:hAnsi="Consolas" w:cs="Consolas"/>
          <w:sz w:val="19"/>
          <w:szCs w:val="19"/>
          <w:lang w:val="en-US"/>
        </w:rPr>
        <w:t>4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313B0AD8" w14:textId="40C7E1AA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nova </w:t>
      </w:r>
    </w:p>
    <w:p w14:paraId="411BD8BC" w14:textId="0CBA43E6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Вложенность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транзакций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</w:p>
    <w:p w14:paraId="64567D16" w14:textId="1C342CE0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3A73C996" w14:textId="77777777" w:rsidR="00F82D42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nova</w:t>
      </w:r>
    </w:p>
    <w:p w14:paraId="3C20A2E3" w14:textId="5FB72B63" w:rsidR="009D1741" w:rsidRPr="009D1741" w:rsidRDefault="009D1741" w:rsidP="009D1741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FF00FF"/>
          <w:sz w:val="19"/>
          <w:szCs w:val="19"/>
          <w:lang w:val="en-US"/>
        </w:rPr>
      </w:pPr>
      <w:r w:rsidRPr="009D17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Вложенность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транзакций</w:t>
      </w:r>
      <w:r w:rsidRPr="009D174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D17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174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741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</w:p>
    <w:p w14:paraId="17C635FF" w14:textId="5AF7D5E3" w:rsidR="00AE40F9" w:rsidRPr="00F82D42" w:rsidRDefault="00F82D42" w:rsidP="00F82D42">
      <w:pPr>
        <w:pStyle w:val="af0"/>
        <w:ind w:left="0" w:right="613" w:firstLine="0"/>
        <w:jc w:val="both"/>
      </w:pPr>
      <w:r>
        <w:rPr>
          <w:noProof/>
        </w:rPr>
        <w:lastRenderedPageBreak/>
        <w:drawing>
          <wp:inline distT="0" distB="0" distL="0" distR="0" wp14:anchorId="71F86A9C" wp14:editId="45FECC7E">
            <wp:extent cx="3383280" cy="62179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0F9" w:rsidRPr="00F82D42" w:rsidSect="00617468">
      <w:footerReference w:type="even" r:id="rId12"/>
      <w:footerReference w:type="default" r:id="rId13"/>
      <w:pgSz w:w="11906" w:h="16838"/>
      <w:pgMar w:top="851" w:right="726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5D453" w14:textId="77777777" w:rsidR="00370582" w:rsidRDefault="00370582" w:rsidP="009F3AD1">
      <w:r>
        <w:separator/>
      </w:r>
    </w:p>
  </w:endnote>
  <w:endnote w:type="continuationSeparator" w:id="0">
    <w:p w14:paraId="63A4619D" w14:textId="77777777" w:rsidR="00370582" w:rsidRDefault="00370582" w:rsidP="009F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7BAB8" w14:textId="77777777" w:rsidR="00BB035D" w:rsidRDefault="00BB035D" w:rsidP="008F56A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01C3122B" w14:textId="77777777" w:rsidR="00BB035D" w:rsidRDefault="00BB03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D22B9" w14:textId="77777777" w:rsidR="00BB035D" w:rsidRDefault="00BB035D" w:rsidP="008F56A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1BF9E2A2" w14:textId="77777777" w:rsidR="00BB035D" w:rsidRDefault="00BB03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A55AA" w14:textId="77777777" w:rsidR="00370582" w:rsidRDefault="00370582" w:rsidP="009F3AD1">
      <w:r>
        <w:separator/>
      </w:r>
    </w:p>
  </w:footnote>
  <w:footnote w:type="continuationSeparator" w:id="0">
    <w:p w14:paraId="705D45E9" w14:textId="77777777" w:rsidR="00370582" w:rsidRDefault="00370582" w:rsidP="009F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CC8C8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B2F4D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F0830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EEF9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9A46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61E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04240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1C616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0072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A8330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00052"/>
    <w:multiLevelType w:val="hybridMultilevel"/>
    <w:tmpl w:val="0A6ADDD6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92D27A5"/>
    <w:multiLevelType w:val="hybridMultilevel"/>
    <w:tmpl w:val="78B64248"/>
    <w:lvl w:ilvl="0" w:tplc="88325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981425D"/>
    <w:multiLevelType w:val="hybridMultilevel"/>
    <w:tmpl w:val="3FDEADAA"/>
    <w:lvl w:ilvl="0" w:tplc="BB8C8F54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B34777E"/>
    <w:multiLevelType w:val="multilevel"/>
    <w:tmpl w:val="ECECD19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0B7834DA"/>
    <w:multiLevelType w:val="hybridMultilevel"/>
    <w:tmpl w:val="94E6DFEC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59C2F36"/>
    <w:multiLevelType w:val="hybridMultilevel"/>
    <w:tmpl w:val="C45A2F3E"/>
    <w:lvl w:ilvl="0" w:tplc="1DFEFCC2">
      <w:start w:val="7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F62B49"/>
    <w:multiLevelType w:val="multilevel"/>
    <w:tmpl w:val="ECECD19C"/>
    <w:numStyleLink w:val="111111"/>
  </w:abstractNum>
  <w:abstractNum w:abstractNumId="17" w15:restartNumberingAfterBreak="0">
    <w:nsid w:val="16130F25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21A97A06"/>
    <w:multiLevelType w:val="multilevel"/>
    <w:tmpl w:val="066251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46B4F28"/>
    <w:multiLevelType w:val="hybridMultilevel"/>
    <w:tmpl w:val="E70E8EFC"/>
    <w:lvl w:ilvl="0" w:tplc="FFFFFFFF">
      <w:start w:val="1"/>
      <w:numFmt w:val="bullet"/>
      <w:lvlText w:val="–"/>
      <w:lvlJc w:val="left"/>
      <w:pPr>
        <w:tabs>
          <w:tab w:val="num" w:pos="1420"/>
        </w:tabs>
        <w:ind w:left="1344" w:hanging="284"/>
      </w:pPr>
      <w:rPr>
        <w:rFonts w:asci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D55A0E"/>
    <w:multiLevelType w:val="hybridMultilevel"/>
    <w:tmpl w:val="5658FF52"/>
    <w:lvl w:ilvl="0" w:tplc="8C7E5E62">
      <w:start w:val="1"/>
      <w:numFmt w:val="decimal"/>
      <w:lvlText w:val="%1)"/>
      <w:lvlJc w:val="left"/>
      <w:pPr>
        <w:ind w:left="1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1" w15:restartNumberingAfterBreak="0">
    <w:nsid w:val="2F6E4262"/>
    <w:multiLevelType w:val="hybridMultilevel"/>
    <w:tmpl w:val="FC2A70A4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0033C2"/>
    <w:multiLevelType w:val="multilevel"/>
    <w:tmpl w:val="66C6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3CA0791"/>
    <w:multiLevelType w:val="hybridMultilevel"/>
    <w:tmpl w:val="77B8311C"/>
    <w:lvl w:ilvl="0" w:tplc="80FE2C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7561F06"/>
    <w:multiLevelType w:val="hybridMultilevel"/>
    <w:tmpl w:val="ADDC8446"/>
    <w:lvl w:ilvl="0" w:tplc="0D9EA8BA">
      <w:start w:val="1"/>
      <w:numFmt w:val="decimal"/>
      <w:lvlText w:val="%1."/>
      <w:lvlJc w:val="left"/>
      <w:pPr>
        <w:ind w:left="18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7B0DE0A">
      <w:numFmt w:val="bullet"/>
      <w:lvlText w:val=""/>
      <w:lvlJc w:val="left"/>
      <w:pPr>
        <w:ind w:left="2198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ru-RU" w:bidi="ru-RU"/>
      </w:rPr>
    </w:lvl>
    <w:lvl w:ilvl="2" w:tplc="EA5A1B12">
      <w:numFmt w:val="bullet"/>
      <w:lvlText w:val="•"/>
      <w:lvlJc w:val="left"/>
      <w:pPr>
        <w:ind w:left="3245" w:hanging="360"/>
      </w:pPr>
      <w:rPr>
        <w:rFonts w:hint="default"/>
        <w:lang w:val="ru-RU" w:eastAsia="ru-RU" w:bidi="ru-RU"/>
      </w:rPr>
    </w:lvl>
    <w:lvl w:ilvl="3" w:tplc="D5C2042C">
      <w:numFmt w:val="bullet"/>
      <w:lvlText w:val="•"/>
      <w:lvlJc w:val="left"/>
      <w:pPr>
        <w:ind w:left="4290" w:hanging="360"/>
      </w:pPr>
      <w:rPr>
        <w:rFonts w:hint="default"/>
        <w:lang w:val="ru-RU" w:eastAsia="ru-RU" w:bidi="ru-RU"/>
      </w:rPr>
    </w:lvl>
    <w:lvl w:ilvl="4" w:tplc="711A8B64">
      <w:numFmt w:val="bullet"/>
      <w:lvlText w:val="•"/>
      <w:lvlJc w:val="left"/>
      <w:pPr>
        <w:ind w:left="5335" w:hanging="360"/>
      </w:pPr>
      <w:rPr>
        <w:rFonts w:hint="default"/>
        <w:lang w:val="ru-RU" w:eastAsia="ru-RU" w:bidi="ru-RU"/>
      </w:rPr>
    </w:lvl>
    <w:lvl w:ilvl="5" w:tplc="F2983954">
      <w:numFmt w:val="bullet"/>
      <w:lvlText w:val="•"/>
      <w:lvlJc w:val="left"/>
      <w:pPr>
        <w:ind w:left="6380" w:hanging="360"/>
      </w:pPr>
      <w:rPr>
        <w:rFonts w:hint="default"/>
        <w:lang w:val="ru-RU" w:eastAsia="ru-RU" w:bidi="ru-RU"/>
      </w:rPr>
    </w:lvl>
    <w:lvl w:ilvl="6" w:tplc="D73C9508">
      <w:numFmt w:val="bullet"/>
      <w:lvlText w:val="•"/>
      <w:lvlJc w:val="left"/>
      <w:pPr>
        <w:ind w:left="7425" w:hanging="360"/>
      </w:pPr>
      <w:rPr>
        <w:rFonts w:hint="default"/>
        <w:lang w:val="ru-RU" w:eastAsia="ru-RU" w:bidi="ru-RU"/>
      </w:rPr>
    </w:lvl>
    <w:lvl w:ilvl="7" w:tplc="F1C22D56">
      <w:numFmt w:val="bullet"/>
      <w:lvlText w:val="•"/>
      <w:lvlJc w:val="left"/>
      <w:pPr>
        <w:ind w:left="8470" w:hanging="360"/>
      </w:pPr>
      <w:rPr>
        <w:rFonts w:hint="default"/>
        <w:lang w:val="ru-RU" w:eastAsia="ru-RU" w:bidi="ru-RU"/>
      </w:rPr>
    </w:lvl>
    <w:lvl w:ilvl="8" w:tplc="A5CE63E4">
      <w:numFmt w:val="bullet"/>
      <w:lvlText w:val="•"/>
      <w:lvlJc w:val="left"/>
      <w:pPr>
        <w:ind w:left="9516" w:hanging="360"/>
      </w:pPr>
      <w:rPr>
        <w:rFonts w:hint="default"/>
        <w:lang w:val="ru-RU" w:eastAsia="ru-RU" w:bidi="ru-RU"/>
      </w:rPr>
    </w:lvl>
  </w:abstractNum>
  <w:abstractNum w:abstractNumId="25" w15:restartNumberingAfterBreak="0">
    <w:nsid w:val="3A953587"/>
    <w:multiLevelType w:val="hybridMultilevel"/>
    <w:tmpl w:val="76DA2B50"/>
    <w:lvl w:ilvl="0" w:tplc="19567322">
      <w:start w:val="1"/>
      <w:numFmt w:val="russianLow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3AE52D6D"/>
    <w:multiLevelType w:val="multilevel"/>
    <w:tmpl w:val="A0404A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3B4471B7"/>
    <w:multiLevelType w:val="hybridMultilevel"/>
    <w:tmpl w:val="03FC216E"/>
    <w:lvl w:ilvl="0" w:tplc="E2428C28">
      <w:start w:val="1"/>
      <w:numFmt w:val="decimal"/>
      <w:lvlText w:val="%1)"/>
      <w:lvlJc w:val="left"/>
      <w:pPr>
        <w:ind w:left="15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49700A20"/>
    <w:multiLevelType w:val="multilevel"/>
    <w:tmpl w:val="ECECD19C"/>
    <w:numStyleLink w:val="111111"/>
  </w:abstractNum>
  <w:abstractNum w:abstractNumId="29" w15:restartNumberingAfterBreak="0">
    <w:nsid w:val="4BE1400B"/>
    <w:multiLevelType w:val="multilevel"/>
    <w:tmpl w:val="433A65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522D5F03"/>
    <w:multiLevelType w:val="hybridMultilevel"/>
    <w:tmpl w:val="F1F6EB5C"/>
    <w:lvl w:ilvl="0" w:tplc="D0DABBB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395CFB"/>
    <w:multiLevelType w:val="multilevel"/>
    <w:tmpl w:val="433A65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BDA0435"/>
    <w:multiLevelType w:val="hybridMultilevel"/>
    <w:tmpl w:val="338AA9AA"/>
    <w:lvl w:ilvl="0" w:tplc="4010375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 w15:restartNumberingAfterBreak="0">
    <w:nsid w:val="6B8803EE"/>
    <w:multiLevelType w:val="hybridMultilevel"/>
    <w:tmpl w:val="0BD8AA5C"/>
    <w:lvl w:ilvl="0" w:tplc="D272D912">
      <w:start w:val="2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4" w15:restartNumberingAfterBreak="0">
    <w:nsid w:val="70AB19F7"/>
    <w:multiLevelType w:val="hybridMultilevel"/>
    <w:tmpl w:val="84AEB12A"/>
    <w:lvl w:ilvl="0" w:tplc="66BCB57C">
      <w:start w:val="5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14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C151157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E832ABD"/>
    <w:multiLevelType w:val="hybridMultilevel"/>
    <w:tmpl w:val="DEBA0D84"/>
    <w:lvl w:ilvl="0" w:tplc="08BC8976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8"/>
  </w:num>
  <w:num w:numId="2">
    <w:abstractNumId w:val="29"/>
  </w:num>
  <w:num w:numId="3">
    <w:abstractNumId w:val="31"/>
  </w:num>
  <w:num w:numId="4">
    <w:abstractNumId w:val="13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9"/>
  </w:num>
  <w:num w:numId="18">
    <w:abstractNumId w:val="25"/>
  </w:num>
  <w:num w:numId="19">
    <w:abstractNumId w:val="12"/>
  </w:num>
  <w:num w:numId="20">
    <w:abstractNumId w:val="10"/>
  </w:num>
  <w:num w:numId="21">
    <w:abstractNumId w:val="21"/>
  </w:num>
  <w:num w:numId="22">
    <w:abstractNumId w:val="30"/>
  </w:num>
  <w:num w:numId="23">
    <w:abstractNumId w:val="34"/>
  </w:num>
  <w:num w:numId="24">
    <w:abstractNumId w:val="15"/>
  </w:num>
  <w:num w:numId="25">
    <w:abstractNumId w:val="14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</w:num>
  <w:num w:numId="29">
    <w:abstractNumId w:val="35"/>
  </w:num>
  <w:num w:numId="30">
    <w:abstractNumId w:val="26"/>
  </w:num>
  <w:num w:numId="31">
    <w:abstractNumId w:val="22"/>
  </w:num>
  <w:num w:numId="32">
    <w:abstractNumId w:val="20"/>
  </w:num>
  <w:num w:numId="33">
    <w:abstractNumId w:val="23"/>
  </w:num>
  <w:num w:numId="34">
    <w:abstractNumId w:val="11"/>
  </w:num>
  <w:num w:numId="35">
    <w:abstractNumId w:val="24"/>
  </w:num>
  <w:num w:numId="36">
    <w:abstractNumId w:val="27"/>
  </w:num>
  <w:num w:numId="37">
    <w:abstractNumId w:val="37"/>
  </w:num>
  <w:num w:numId="38">
    <w:abstractNumId w:val="32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2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8C"/>
    <w:rsid w:val="00003DD4"/>
    <w:rsid w:val="00007B4E"/>
    <w:rsid w:val="000130FB"/>
    <w:rsid w:val="00027E87"/>
    <w:rsid w:val="00047B51"/>
    <w:rsid w:val="00053056"/>
    <w:rsid w:val="00080DDB"/>
    <w:rsid w:val="00084692"/>
    <w:rsid w:val="00085540"/>
    <w:rsid w:val="000B0AB1"/>
    <w:rsid w:val="000D0756"/>
    <w:rsid w:val="00100360"/>
    <w:rsid w:val="00110D08"/>
    <w:rsid w:val="00130CB7"/>
    <w:rsid w:val="00144490"/>
    <w:rsid w:val="00151AF2"/>
    <w:rsid w:val="00151E60"/>
    <w:rsid w:val="0018106B"/>
    <w:rsid w:val="00185B12"/>
    <w:rsid w:val="001975D2"/>
    <w:rsid w:val="001A3030"/>
    <w:rsid w:val="001C5ABE"/>
    <w:rsid w:val="001E2665"/>
    <w:rsid w:val="0020520C"/>
    <w:rsid w:val="0021223A"/>
    <w:rsid w:val="0026067D"/>
    <w:rsid w:val="00263C3F"/>
    <w:rsid w:val="002751C7"/>
    <w:rsid w:val="00293D4C"/>
    <w:rsid w:val="002946BB"/>
    <w:rsid w:val="002A3100"/>
    <w:rsid w:val="002A3A56"/>
    <w:rsid w:val="002B2171"/>
    <w:rsid w:val="002C0FAF"/>
    <w:rsid w:val="002D3D7D"/>
    <w:rsid w:val="002D530C"/>
    <w:rsid w:val="002D6FDB"/>
    <w:rsid w:val="002F1513"/>
    <w:rsid w:val="002F4C88"/>
    <w:rsid w:val="003137A2"/>
    <w:rsid w:val="0031427D"/>
    <w:rsid w:val="00330CF8"/>
    <w:rsid w:val="00331799"/>
    <w:rsid w:val="0033251E"/>
    <w:rsid w:val="00361F59"/>
    <w:rsid w:val="003646E1"/>
    <w:rsid w:val="0036631D"/>
    <w:rsid w:val="00370582"/>
    <w:rsid w:val="00376563"/>
    <w:rsid w:val="00381943"/>
    <w:rsid w:val="003934E1"/>
    <w:rsid w:val="00393A68"/>
    <w:rsid w:val="003D194B"/>
    <w:rsid w:val="00422776"/>
    <w:rsid w:val="00435EBF"/>
    <w:rsid w:val="00437585"/>
    <w:rsid w:val="004634B3"/>
    <w:rsid w:val="004728AB"/>
    <w:rsid w:val="004906F9"/>
    <w:rsid w:val="004D1348"/>
    <w:rsid w:val="004E3B82"/>
    <w:rsid w:val="004F3750"/>
    <w:rsid w:val="0051561E"/>
    <w:rsid w:val="005452E8"/>
    <w:rsid w:val="00547811"/>
    <w:rsid w:val="0055292F"/>
    <w:rsid w:val="0056750C"/>
    <w:rsid w:val="0057077B"/>
    <w:rsid w:val="00574052"/>
    <w:rsid w:val="00587683"/>
    <w:rsid w:val="00595773"/>
    <w:rsid w:val="005A54F6"/>
    <w:rsid w:val="005A65B5"/>
    <w:rsid w:val="005B4F3A"/>
    <w:rsid w:val="005D4D28"/>
    <w:rsid w:val="005E545A"/>
    <w:rsid w:val="005E7B47"/>
    <w:rsid w:val="005F44F5"/>
    <w:rsid w:val="00607231"/>
    <w:rsid w:val="00614930"/>
    <w:rsid w:val="00617468"/>
    <w:rsid w:val="00625BBC"/>
    <w:rsid w:val="006268CA"/>
    <w:rsid w:val="00635DDD"/>
    <w:rsid w:val="00636C41"/>
    <w:rsid w:val="00653651"/>
    <w:rsid w:val="00654C04"/>
    <w:rsid w:val="006627E2"/>
    <w:rsid w:val="00676605"/>
    <w:rsid w:val="006941DD"/>
    <w:rsid w:val="006E2768"/>
    <w:rsid w:val="006E27F6"/>
    <w:rsid w:val="006E39C6"/>
    <w:rsid w:val="00710458"/>
    <w:rsid w:val="00725ACB"/>
    <w:rsid w:val="00735830"/>
    <w:rsid w:val="00746FCF"/>
    <w:rsid w:val="007578CB"/>
    <w:rsid w:val="00771D3F"/>
    <w:rsid w:val="007758AF"/>
    <w:rsid w:val="00797D30"/>
    <w:rsid w:val="007A1822"/>
    <w:rsid w:val="007C7B78"/>
    <w:rsid w:val="007D11A9"/>
    <w:rsid w:val="007D354D"/>
    <w:rsid w:val="007E2A4A"/>
    <w:rsid w:val="007E4CD4"/>
    <w:rsid w:val="007F1A38"/>
    <w:rsid w:val="008029FC"/>
    <w:rsid w:val="00843D08"/>
    <w:rsid w:val="0084764F"/>
    <w:rsid w:val="00863BA0"/>
    <w:rsid w:val="00863F01"/>
    <w:rsid w:val="008661A5"/>
    <w:rsid w:val="00873810"/>
    <w:rsid w:val="00873C5F"/>
    <w:rsid w:val="00882A42"/>
    <w:rsid w:val="00884270"/>
    <w:rsid w:val="00891BF5"/>
    <w:rsid w:val="008B4AE6"/>
    <w:rsid w:val="008E59BD"/>
    <w:rsid w:val="008F56AA"/>
    <w:rsid w:val="009302B0"/>
    <w:rsid w:val="009502DA"/>
    <w:rsid w:val="009712AD"/>
    <w:rsid w:val="00976EBF"/>
    <w:rsid w:val="009832D1"/>
    <w:rsid w:val="009A02C7"/>
    <w:rsid w:val="009A2AC9"/>
    <w:rsid w:val="009A5F90"/>
    <w:rsid w:val="009D1741"/>
    <w:rsid w:val="009E16D5"/>
    <w:rsid w:val="009E2C01"/>
    <w:rsid w:val="009F0FEF"/>
    <w:rsid w:val="009F3AD1"/>
    <w:rsid w:val="00A000E7"/>
    <w:rsid w:val="00A15966"/>
    <w:rsid w:val="00A15EE1"/>
    <w:rsid w:val="00A33AD1"/>
    <w:rsid w:val="00A44A61"/>
    <w:rsid w:val="00A5505A"/>
    <w:rsid w:val="00A62211"/>
    <w:rsid w:val="00A81CA0"/>
    <w:rsid w:val="00A96455"/>
    <w:rsid w:val="00AB62F2"/>
    <w:rsid w:val="00AB7FAB"/>
    <w:rsid w:val="00AC4C74"/>
    <w:rsid w:val="00AE40F9"/>
    <w:rsid w:val="00AE75FC"/>
    <w:rsid w:val="00B0370C"/>
    <w:rsid w:val="00B045DF"/>
    <w:rsid w:val="00B11656"/>
    <w:rsid w:val="00B11B81"/>
    <w:rsid w:val="00B26E29"/>
    <w:rsid w:val="00B32919"/>
    <w:rsid w:val="00B44615"/>
    <w:rsid w:val="00B56CFA"/>
    <w:rsid w:val="00B73DDE"/>
    <w:rsid w:val="00B7701D"/>
    <w:rsid w:val="00B93B26"/>
    <w:rsid w:val="00BB035D"/>
    <w:rsid w:val="00BB6B06"/>
    <w:rsid w:val="00BB6EE8"/>
    <w:rsid w:val="00BF02CA"/>
    <w:rsid w:val="00BF6A1A"/>
    <w:rsid w:val="00BF6FB3"/>
    <w:rsid w:val="00BF7F02"/>
    <w:rsid w:val="00C206E5"/>
    <w:rsid w:val="00C462E7"/>
    <w:rsid w:val="00C50471"/>
    <w:rsid w:val="00C53889"/>
    <w:rsid w:val="00C56D07"/>
    <w:rsid w:val="00C579BC"/>
    <w:rsid w:val="00C61FAA"/>
    <w:rsid w:val="00C95442"/>
    <w:rsid w:val="00CA0103"/>
    <w:rsid w:val="00CC0A3B"/>
    <w:rsid w:val="00CC0B26"/>
    <w:rsid w:val="00CC1D50"/>
    <w:rsid w:val="00CF0876"/>
    <w:rsid w:val="00CF568C"/>
    <w:rsid w:val="00D056F2"/>
    <w:rsid w:val="00D14C80"/>
    <w:rsid w:val="00D22585"/>
    <w:rsid w:val="00D336B9"/>
    <w:rsid w:val="00D35EDC"/>
    <w:rsid w:val="00D45B74"/>
    <w:rsid w:val="00D71ACD"/>
    <w:rsid w:val="00D73E62"/>
    <w:rsid w:val="00D85AA8"/>
    <w:rsid w:val="00DA198E"/>
    <w:rsid w:val="00DA285B"/>
    <w:rsid w:val="00DA318B"/>
    <w:rsid w:val="00DA3B0F"/>
    <w:rsid w:val="00DB42E7"/>
    <w:rsid w:val="00DD3FD1"/>
    <w:rsid w:val="00DD5EBD"/>
    <w:rsid w:val="00DF23FA"/>
    <w:rsid w:val="00DF3835"/>
    <w:rsid w:val="00DF53C2"/>
    <w:rsid w:val="00DF57D0"/>
    <w:rsid w:val="00DF6AF3"/>
    <w:rsid w:val="00E120A8"/>
    <w:rsid w:val="00E13DA2"/>
    <w:rsid w:val="00E17D2B"/>
    <w:rsid w:val="00E36928"/>
    <w:rsid w:val="00E4084E"/>
    <w:rsid w:val="00E52836"/>
    <w:rsid w:val="00E53F78"/>
    <w:rsid w:val="00E63473"/>
    <w:rsid w:val="00E904C0"/>
    <w:rsid w:val="00EA0632"/>
    <w:rsid w:val="00ED2075"/>
    <w:rsid w:val="00ED6EB2"/>
    <w:rsid w:val="00EE5592"/>
    <w:rsid w:val="00EF3B2A"/>
    <w:rsid w:val="00EF4194"/>
    <w:rsid w:val="00EF7A22"/>
    <w:rsid w:val="00EF7F44"/>
    <w:rsid w:val="00F14F8C"/>
    <w:rsid w:val="00F203D6"/>
    <w:rsid w:val="00F47D0E"/>
    <w:rsid w:val="00F60625"/>
    <w:rsid w:val="00F72C15"/>
    <w:rsid w:val="00F82D42"/>
    <w:rsid w:val="00FA2E37"/>
    <w:rsid w:val="00FB3924"/>
    <w:rsid w:val="00FC32BE"/>
    <w:rsid w:val="00FC4642"/>
    <w:rsid w:val="00FD17DE"/>
    <w:rsid w:val="00FE202D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E9B935"/>
  <w15:chartTrackingRefBased/>
  <w15:docId w15:val="{03C33BAC-50EA-44A3-ACBC-8AEB4A5C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before="240" w:after="60" w:line="264" w:lineRule="auto"/>
        <w:ind w:left="431" w:hanging="431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00360"/>
    <w:rPr>
      <w:sz w:val="28"/>
      <w:szCs w:val="24"/>
    </w:rPr>
  </w:style>
  <w:style w:type="paragraph" w:styleId="1">
    <w:name w:val="heading 1"/>
    <w:basedOn w:val="a2"/>
    <w:next w:val="a2"/>
    <w:autoRedefine/>
    <w:qFormat/>
    <w:rsid w:val="0056750C"/>
    <w:pPr>
      <w:widowControl w:val="0"/>
      <w:ind w:left="0" w:firstLine="0"/>
      <w:jc w:val="center"/>
      <w:outlineLvl w:val="0"/>
    </w:pPr>
    <w:rPr>
      <w:rFonts w:ascii="Arial" w:hAnsi="Arial" w:cs="Arial"/>
      <w:b/>
      <w:bCs/>
      <w:kern w:val="32"/>
      <w:szCs w:val="32"/>
    </w:rPr>
  </w:style>
  <w:style w:type="paragraph" w:styleId="21">
    <w:name w:val="heading 2"/>
    <w:basedOn w:val="a2"/>
    <w:next w:val="a2"/>
    <w:qFormat/>
    <w:rsid w:val="00100360"/>
    <w:pPr>
      <w:keepNext/>
      <w:numPr>
        <w:ilvl w:val="1"/>
        <w:numId w:val="30"/>
      </w:numPr>
      <w:outlineLvl w:val="1"/>
    </w:pPr>
    <w:rPr>
      <w:rFonts w:ascii="Arial" w:hAnsi="Arial" w:cs="Arial"/>
      <w:b/>
      <w:bCs/>
      <w:iCs/>
      <w:szCs w:val="28"/>
    </w:rPr>
  </w:style>
  <w:style w:type="paragraph" w:styleId="31">
    <w:name w:val="heading 3"/>
    <w:basedOn w:val="a2"/>
    <w:next w:val="a2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next w:val="a2"/>
    <w:qFormat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51">
    <w:name w:val="heading 5"/>
    <w:basedOn w:val="a2"/>
    <w:next w:val="a2"/>
    <w:qFormat/>
    <w:pPr>
      <w:numPr>
        <w:ilvl w:val="4"/>
        <w:numId w:val="1"/>
      </w:numPr>
      <w:outlineLvl w:val="4"/>
    </w:pPr>
    <w:rPr>
      <w:b/>
      <w:bCs/>
      <w:i/>
      <w:iCs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"/>
      </w:numPr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2"/>
    <w:next w:val="a2"/>
    <w:qFormat/>
    <w:pPr>
      <w:numPr>
        <w:ilvl w:val="7"/>
        <w:numId w:val="1"/>
      </w:numPr>
      <w:outlineLvl w:val="7"/>
    </w:pPr>
    <w:rPr>
      <w:i/>
      <w:iCs/>
      <w:sz w:val="24"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04fig">
    <w:name w:val="04_fig"/>
    <w:basedOn w:val="01"/>
    <w:rsid w:val="00100360"/>
    <w:pPr>
      <w:spacing w:before="60" w:after="120"/>
      <w:jc w:val="center"/>
    </w:pPr>
  </w:style>
  <w:style w:type="paragraph" w:customStyle="1" w:styleId="01">
    <w:name w:val="01_без_кр_строки"/>
    <w:basedOn w:val="a2"/>
    <w:rsid w:val="00B44615"/>
    <w:pPr>
      <w:spacing w:before="0" w:after="0"/>
      <w:jc w:val="both"/>
    </w:pPr>
  </w:style>
  <w:style w:type="paragraph" w:customStyle="1" w:styleId="02">
    <w:name w:val="02_с_кр_строкой"/>
    <w:basedOn w:val="01"/>
    <w:rsid w:val="00B44615"/>
    <w:pPr>
      <w:widowControl w:val="0"/>
      <w:ind w:firstLine="567"/>
    </w:pPr>
  </w:style>
  <w:style w:type="paragraph" w:customStyle="1" w:styleId="03">
    <w:name w:val="03_выражение"/>
    <w:basedOn w:val="01"/>
    <w:pPr>
      <w:spacing w:before="60"/>
      <w:jc w:val="right"/>
    </w:pPr>
  </w:style>
  <w:style w:type="paragraph" w:customStyle="1" w:styleId="05table">
    <w:name w:val="05_table"/>
    <w:basedOn w:val="01"/>
    <w:rsid w:val="00100360"/>
    <w:pPr>
      <w:spacing w:before="120"/>
      <w:jc w:val="left"/>
    </w:pPr>
  </w:style>
  <w:style w:type="table" w:styleId="a6">
    <w:name w:val="Table Grid"/>
    <w:basedOn w:val="a4"/>
    <w:semiHidden/>
    <w:rsid w:val="00ED2075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2"/>
    <w:next w:val="a2"/>
    <w:autoRedefine/>
    <w:uiPriority w:val="39"/>
    <w:rsid w:val="009F3AD1"/>
  </w:style>
  <w:style w:type="paragraph" w:styleId="a7">
    <w:name w:val="footer"/>
    <w:basedOn w:val="a2"/>
    <w:semiHidden/>
    <w:rsid w:val="009E2C01"/>
    <w:pPr>
      <w:tabs>
        <w:tab w:val="center" w:pos="4677"/>
        <w:tab w:val="right" w:pos="9355"/>
      </w:tabs>
    </w:pPr>
  </w:style>
  <w:style w:type="character" w:styleId="a8">
    <w:name w:val="page number"/>
    <w:basedOn w:val="a3"/>
    <w:semiHidden/>
    <w:rsid w:val="009E2C01"/>
  </w:style>
  <w:style w:type="numbering" w:styleId="111111">
    <w:name w:val="Outline List 2"/>
    <w:basedOn w:val="a5"/>
    <w:semiHidden/>
    <w:rsid w:val="00100360"/>
    <w:pPr>
      <w:numPr>
        <w:numId w:val="4"/>
      </w:numPr>
    </w:pPr>
  </w:style>
  <w:style w:type="numbering" w:styleId="1ai">
    <w:name w:val="Outline List 1"/>
    <w:basedOn w:val="a5"/>
    <w:semiHidden/>
    <w:rsid w:val="00100360"/>
    <w:pPr>
      <w:numPr>
        <w:numId w:val="5"/>
      </w:numPr>
    </w:pPr>
  </w:style>
  <w:style w:type="paragraph" w:styleId="HTML">
    <w:name w:val="HTML Address"/>
    <w:basedOn w:val="a2"/>
    <w:semiHidden/>
    <w:rsid w:val="00100360"/>
    <w:rPr>
      <w:i/>
      <w:iCs/>
    </w:rPr>
  </w:style>
  <w:style w:type="paragraph" w:styleId="a9">
    <w:name w:val="envelope address"/>
    <w:basedOn w:val="a2"/>
    <w:semiHidden/>
    <w:rsid w:val="0010036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character" w:styleId="HTML0">
    <w:name w:val="HTML Acronym"/>
    <w:basedOn w:val="a3"/>
    <w:semiHidden/>
    <w:rsid w:val="00100360"/>
  </w:style>
  <w:style w:type="table" w:styleId="-1">
    <w:name w:val="Table Web 1"/>
    <w:basedOn w:val="a4"/>
    <w:semiHidden/>
    <w:rsid w:val="001003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1003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1003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2"/>
    <w:semiHidden/>
    <w:rsid w:val="00100360"/>
    <w:pPr>
      <w:tabs>
        <w:tab w:val="center" w:pos="4677"/>
        <w:tab w:val="right" w:pos="9355"/>
      </w:tabs>
    </w:pPr>
  </w:style>
  <w:style w:type="character" w:styleId="ab">
    <w:name w:val="Emphasis"/>
    <w:qFormat/>
    <w:rsid w:val="00100360"/>
    <w:rPr>
      <w:i/>
      <w:iCs/>
    </w:rPr>
  </w:style>
  <w:style w:type="character" w:styleId="ac">
    <w:name w:val="Hyperlink"/>
    <w:uiPriority w:val="99"/>
    <w:rsid w:val="00100360"/>
    <w:rPr>
      <w:color w:val="0000FF"/>
      <w:u w:val="single"/>
    </w:rPr>
  </w:style>
  <w:style w:type="paragraph" w:styleId="ad">
    <w:name w:val="Date"/>
    <w:basedOn w:val="a2"/>
    <w:next w:val="a2"/>
    <w:semiHidden/>
    <w:rsid w:val="00100360"/>
  </w:style>
  <w:style w:type="paragraph" w:styleId="ae">
    <w:name w:val="Note Heading"/>
    <w:basedOn w:val="a2"/>
    <w:next w:val="a2"/>
    <w:semiHidden/>
    <w:rsid w:val="00100360"/>
  </w:style>
  <w:style w:type="table" w:styleId="af">
    <w:name w:val="Table Elegant"/>
    <w:basedOn w:val="a4"/>
    <w:semiHidden/>
    <w:rsid w:val="001003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4"/>
    <w:semiHidden/>
    <w:rsid w:val="001003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1003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100360"/>
    <w:rPr>
      <w:rFonts w:ascii="Courier New" w:hAnsi="Courier New" w:cs="Courier New"/>
      <w:sz w:val="20"/>
      <w:szCs w:val="20"/>
    </w:rPr>
  </w:style>
  <w:style w:type="table" w:styleId="12">
    <w:name w:val="Table Classic 1"/>
    <w:basedOn w:val="a4"/>
    <w:semiHidden/>
    <w:rsid w:val="001003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1003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1003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1003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100360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100360"/>
    <w:pPr>
      <w:spacing w:after="120"/>
    </w:pPr>
  </w:style>
  <w:style w:type="paragraph" w:styleId="af1">
    <w:name w:val="Body Text First Indent"/>
    <w:basedOn w:val="af0"/>
    <w:semiHidden/>
    <w:rsid w:val="00100360"/>
    <w:pPr>
      <w:ind w:firstLine="210"/>
    </w:pPr>
  </w:style>
  <w:style w:type="paragraph" w:styleId="af2">
    <w:name w:val="Body Text Indent"/>
    <w:basedOn w:val="a2"/>
    <w:semiHidden/>
    <w:rsid w:val="00100360"/>
    <w:pPr>
      <w:spacing w:after="120"/>
      <w:ind w:left="283"/>
    </w:pPr>
  </w:style>
  <w:style w:type="paragraph" w:styleId="24">
    <w:name w:val="Body Text First Indent 2"/>
    <w:basedOn w:val="af2"/>
    <w:semiHidden/>
    <w:rsid w:val="00100360"/>
    <w:pPr>
      <w:ind w:firstLine="210"/>
    </w:pPr>
  </w:style>
  <w:style w:type="paragraph" w:styleId="a0">
    <w:name w:val="List Bullet"/>
    <w:basedOn w:val="a2"/>
    <w:rsid w:val="00100360"/>
    <w:pPr>
      <w:numPr>
        <w:numId w:val="6"/>
      </w:numPr>
    </w:pPr>
  </w:style>
  <w:style w:type="paragraph" w:styleId="20">
    <w:name w:val="List Bullet 2"/>
    <w:basedOn w:val="a2"/>
    <w:semiHidden/>
    <w:rsid w:val="00100360"/>
    <w:pPr>
      <w:numPr>
        <w:numId w:val="7"/>
      </w:numPr>
    </w:pPr>
  </w:style>
  <w:style w:type="paragraph" w:styleId="30">
    <w:name w:val="List Bullet 3"/>
    <w:basedOn w:val="a2"/>
    <w:semiHidden/>
    <w:rsid w:val="00100360"/>
    <w:pPr>
      <w:numPr>
        <w:numId w:val="8"/>
      </w:numPr>
    </w:pPr>
  </w:style>
  <w:style w:type="paragraph" w:styleId="40">
    <w:name w:val="List Bullet 4"/>
    <w:basedOn w:val="a2"/>
    <w:semiHidden/>
    <w:rsid w:val="00100360"/>
    <w:pPr>
      <w:numPr>
        <w:numId w:val="9"/>
      </w:numPr>
    </w:pPr>
  </w:style>
  <w:style w:type="paragraph" w:styleId="50">
    <w:name w:val="List Bullet 5"/>
    <w:basedOn w:val="a2"/>
    <w:semiHidden/>
    <w:rsid w:val="00100360"/>
    <w:pPr>
      <w:numPr>
        <w:numId w:val="10"/>
      </w:numPr>
    </w:pPr>
  </w:style>
  <w:style w:type="paragraph" w:styleId="af3">
    <w:name w:val="Title"/>
    <w:basedOn w:val="a2"/>
    <w:qFormat/>
    <w:rsid w:val="00100360"/>
    <w:pPr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4">
    <w:name w:val="line number"/>
    <w:basedOn w:val="a3"/>
    <w:semiHidden/>
    <w:rsid w:val="00100360"/>
  </w:style>
  <w:style w:type="paragraph" w:styleId="a">
    <w:name w:val="List Number"/>
    <w:basedOn w:val="a2"/>
    <w:rsid w:val="00100360"/>
    <w:pPr>
      <w:numPr>
        <w:numId w:val="11"/>
      </w:numPr>
    </w:pPr>
  </w:style>
  <w:style w:type="paragraph" w:styleId="2">
    <w:name w:val="List Number 2"/>
    <w:basedOn w:val="a2"/>
    <w:semiHidden/>
    <w:rsid w:val="00100360"/>
    <w:pPr>
      <w:numPr>
        <w:numId w:val="12"/>
      </w:numPr>
    </w:pPr>
  </w:style>
  <w:style w:type="paragraph" w:styleId="3">
    <w:name w:val="List Number 3"/>
    <w:basedOn w:val="a2"/>
    <w:semiHidden/>
    <w:rsid w:val="00100360"/>
    <w:pPr>
      <w:numPr>
        <w:numId w:val="13"/>
      </w:numPr>
    </w:pPr>
  </w:style>
  <w:style w:type="paragraph" w:styleId="4">
    <w:name w:val="List Number 4"/>
    <w:basedOn w:val="a2"/>
    <w:semiHidden/>
    <w:rsid w:val="00100360"/>
    <w:pPr>
      <w:numPr>
        <w:numId w:val="14"/>
      </w:numPr>
    </w:pPr>
  </w:style>
  <w:style w:type="paragraph" w:styleId="5">
    <w:name w:val="List Number 5"/>
    <w:basedOn w:val="a2"/>
    <w:semiHidden/>
    <w:rsid w:val="00100360"/>
    <w:pPr>
      <w:numPr>
        <w:numId w:val="15"/>
      </w:numPr>
    </w:pPr>
  </w:style>
  <w:style w:type="character" w:styleId="HTML3">
    <w:name w:val="HTML Sample"/>
    <w:semiHidden/>
    <w:rsid w:val="00100360"/>
    <w:rPr>
      <w:rFonts w:ascii="Courier New" w:hAnsi="Courier New" w:cs="Courier New"/>
    </w:rPr>
  </w:style>
  <w:style w:type="paragraph" w:styleId="25">
    <w:name w:val="envelope return"/>
    <w:basedOn w:val="a2"/>
    <w:semiHidden/>
    <w:rsid w:val="00100360"/>
    <w:rPr>
      <w:rFonts w:ascii="Arial" w:hAnsi="Arial" w:cs="Arial"/>
      <w:sz w:val="20"/>
      <w:szCs w:val="20"/>
    </w:rPr>
  </w:style>
  <w:style w:type="table" w:styleId="13">
    <w:name w:val="Table 3D effects 1"/>
    <w:basedOn w:val="a4"/>
    <w:semiHidden/>
    <w:rsid w:val="001003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semiHidden/>
    <w:rsid w:val="001003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1003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5">
    <w:name w:val="Normal (Web)"/>
    <w:basedOn w:val="a2"/>
    <w:semiHidden/>
    <w:rsid w:val="00100360"/>
    <w:rPr>
      <w:sz w:val="24"/>
    </w:rPr>
  </w:style>
  <w:style w:type="paragraph" w:styleId="af6">
    <w:name w:val="Normal Indent"/>
    <w:basedOn w:val="a2"/>
    <w:semiHidden/>
    <w:rsid w:val="00100360"/>
    <w:pPr>
      <w:ind w:left="708"/>
    </w:pPr>
  </w:style>
  <w:style w:type="character" w:styleId="HTML4">
    <w:name w:val="HTML Definition"/>
    <w:semiHidden/>
    <w:rsid w:val="00100360"/>
    <w:rPr>
      <w:i/>
      <w:iCs/>
    </w:rPr>
  </w:style>
  <w:style w:type="paragraph" w:styleId="27">
    <w:name w:val="Body Text 2"/>
    <w:basedOn w:val="a2"/>
    <w:semiHidden/>
    <w:rsid w:val="00100360"/>
    <w:pPr>
      <w:spacing w:after="120" w:line="480" w:lineRule="auto"/>
    </w:pPr>
  </w:style>
  <w:style w:type="paragraph" w:styleId="34">
    <w:name w:val="Body Text 3"/>
    <w:basedOn w:val="a2"/>
    <w:semiHidden/>
    <w:rsid w:val="00100360"/>
    <w:pPr>
      <w:spacing w:after="120"/>
    </w:pPr>
    <w:rPr>
      <w:sz w:val="16"/>
      <w:szCs w:val="16"/>
    </w:rPr>
  </w:style>
  <w:style w:type="paragraph" w:styleId="28">
    <w:name w:val="Body Text Indent 2"/>
    <w:basedOn w:val="a2"/>
    <w:semiHidden/>
    <w:rsid w:val="00100360"/>
    <w:pPr>
      <w:spacing w:after="120" w:line="480" w:lineRule="auto"/>
      <w:ind w:left="283"/>
    </w:pPr>
  </w:style>
  <w:style w:type="paragraph" w:styleId="35">
    <w:name w:val="Body Text Indent 3"/>
    <w:basedOn w:val="a2"/>
    <w:semiHidden/>
    <w:rsid w:val="00100360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100360"/>
    <w:rPr>
      <w:i/>
      <w:iCs/>
    </w:rPr>
  </w:style>
  <w:style w:type="character" w:styleId="HTML6">
    <w:name w:val="HTML Typewriter"/>
    <w:semiHidden/>
    <w:rsid w:val="00100360"/>
    <w:rPr>
      <w:rFonts w:ascii="Courier New" w:hAnsi="Courier New" w:cs="Courier New"/>
      <w:sz w:val="20"/>
      <w:szCs w:val="20"/>
    </w:rPr>
  </w:style>
  <w:style w:type="paragraph" w:styleId="af7">
    <w:name w:val="Subtitle"/>
    <w:basedOn w:val="a2"/>
    <w:qFormat/>
    <w:rsid w:val="00100360"/>
    <w:pPr>
      <w:jc w:val="center"/>
      <w:outlineLvl w:val="1"/>
    </w:pPr>
    <w:rPr>
      <w:rFonts w:ascii="Arial" w:hAnsi="Arial" w:cs="Arial"/>
      <w:sz w:val="24"/>
    </w:rPr>
  </w:style>
  <w:style w:type="paragraph" w:styleId="af8">
    <w:name w:val="Signature"/>
    <w:basedOn w:val="a2"/>
    <w:semiHidden/>
    <w:rsid w:val="00100360"/>
    <w:pPr>
      <w:ind w:left="4252"/>
    </w:pPr>
  </w:style>
  <w:style w:type="paragraph" w:styleId="af9">
    <w:name w:val="Salutation"/>
    <w:basedOn w:val="a2"/>
    <w:next w:val="a2"/>
    <w:semiHidden/>
    <w:rsid w:val="00100360"/>
  </w:style>
  <w:style w:type="paragraph" w:styleId="afa">
    <w:name w:val="List Continue"/>
    <w:basedOn w:val="a2"/>
    <w:semiHidden/>
    <w:rsid w:val="00100360"/>
    <w:pPr>
      <w:spacing w:after="120"/>
      <w:ind w:left="283"/>
    </w:pPr>
  </w:style>
  <w:style w:type="paragraph" w:styleId="29">
    <w:name w:val="List Continue 2"/>
    <w:basedOn w:val="a2"/>
    <w:semiHidden/>
    <w:rsid w:val="00100360"/>
    <w:pPr>
      <w:spacing w:after="120"/>
      <w:ind w:left="566"/>
    </w:pPr>
  </w:style>
  <w:style w:type="paragraph" w:styleId="36">
    <w:name w:val="List Continue 3"/>
    <w:basedOn w:val="a2"/>
    <w:semiHidden/>
    <w:rsid w:val="00100360"/>
    <w:pPr>
      <w:spacing w:after="120"/>
      <w:ind w:left="849"/>
    </w:pPr>
  </w:style>
  <w:style w:type="paragraph" w:styleId="43">
    <w:name w:val="List Continue 4"/>
    <w:basedOn w:val="a2"/>
    <w:semiHidden/>
    <w:rsid w:val="00100360"/>
    <w:pPr>
      <w:spacing w:after="120"/>
      <w:ind w:left="1132"/>
    </w:pPr>
  </w:style>
  <w:style w:type="paragraph" w:styleId="52">
    <w:name w:val="List Continue 5"/>
    <w:basedOn w:val="a2"/>
    <w:semiHidden/>
    <w:rsid w:val="00100360"/>
    <w:pPr>
      <w:spacing w:after="120"/>
      <w:ind w:left="1415"/>
    </w:pPr>
  </w:style>
  <w:style w:type="character" w:styleId="afb">
    <w:name w:val="FollowedHyperlink"/>
    <w:semiHidden/>
    <w:rsid w:val="00100360"/>
    <w:rPr>
      <w:color w:val="800080"/>
      <w:u w:val="single"/>
    </w:rPr>
  </w:style>
  <w:style w:type="table" w:styleId="14">
    <w:name w:val="Table Simple 1"/>
    <w:basedOn w:val="a4"/>
    <w:semiHidden/>
    <w:rsid w:val="001003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4"/>
    <w:semiHidden/>
    <w:rsid w:val="001003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100360"/>
    <w:pPr>
      <w:ind w:left="4252"/>
    </w:pPr>
  </w:style>
  <w:style w:type="table" w:styleId="15">
    <w:name w:val="Table Grid 1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semiHidden/>
    <w:rsid w:val="001003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1003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1003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1003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1003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1003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100360"/>
    <w:pPr>
      <w:ind w:left="283" w:hanging="283"/>
    </w:pPr>
  </w:style>
  <w:style w:type="paragraph" w:styleId="2c">
    <w:name w:val="List 2"/>
    <w:basedOn w:val="a2"/>
    <w:semiHidden/>
    <w:rsid w:val="00100360"/>
    <w:pPr>
      <w:ind w:left="566" w:hanging="283"/>
    </w:pPr>
  </w:style>
  <w:style w:type="paragraph" w:styleId="39">
    <w:name w:val="List 3"/>
    <w:basedOn w:val="a2"/>
    <w:semiHidden/>
    <w:rsid w:val="00100360"/>
    <w:pPr>
      <w:ind w:left="849" w:hanging="283"/>
    </w:pPr>
  </w:style>
  <w:style w:type="paragraph" w:styleId="45">
    <w:name w:val="List 4"/>
    <w:basedOn w:val="a2"/>
    <w:semiHidden/>
    <w:rsid w:val="00100360"/>
    <w:pPr>
      <w:ind w:left="1132" w:hanging="283"/>
    </w:pPr>
  </w:style>
  <w:style w:type="paragraph" w:styleId="54">
    <w:name w:val="List 5"/>
    <w:basedOn w:val="a2"/>
    <w:semiHidden/>
    <w:rsid w:val="00100360"/>
    <w:pPr>
      <w:ind w:left="1415" w:hanging="283"/>
    </w:pPr>
  </w:style>
  <w:style w:type="table" w:styleId="aff">
    <w:name w:val="Table Professional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link w:val="HTML8"/>
    <w:uiPriority w:val="99"/>
    <w:semiHidden/>
    <w:rsid w:val="00100360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5"/>
    <w:semiHidden/>
    <w:rsid w:val="00100360"/>
    <w:pPr>
      <w:numPr>
        <w:numId w:val="16"/>
      </w:numPr>
    </w:pPr>
  </w:style>
  <w:style w:type="table" w:styleId="16">
    <w:name w:val="Table Columns 1"/>
    <w:basedOn w:val="a4"/>
    <w:semiHidden/>
    <w:rsid w:val="001003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003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1003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1003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1003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qFormat/>
    <w:rsid w:val="00100360"/>
    <w:rPr>
      <w:b/>
      <w:bCs/>
    </w:rPr>
  </w:style>
  <w:style w:type="table" w:styleId="-10">
    <w:name w:val="Table List 1"/>
    <w:basedOn w:val="a4"/>
    <w:semiHidden/>
    <w:rsid w:val="001003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1003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1003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1003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1003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1003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Plain Text"/>
    <w:basedOn w:val="a2"/>
    <w:link w:val="aff2"/>
    <w:uiPriority w:val="99"/>
    <w:semiHidden/>
    <w:rsid w:val="00100360"/>
    <w:rPr>
      <w:rFonts w:ascii="Courier New" w:hAnsi="Courier New" w:cs="Courier New"/>
      <w:sz w:val="20"/>
      <w:szCs w:val="20"/>
    </w:rPr>
  </w:style>
  <w:style w:type="table" w:styleId="aff3">
    <w:name w:val="Table Theme"/>
    <w:basedOn w:val="a4"/>
    <w:semiHidden/>
    <w:rsid w:val="00100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Colorful 1"/>
    <w:basedOn w:val="a4"/>
    <w:semiHidden/>
    <w:rsid w:val="001003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semiHidden/>
    <w:rsid w:val="001003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1003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4">
    <w:name w:val="Block Text"/>
    <w:basedOn w:val="a2"/>
    <w:semiHidden/>
    <w:rsid w:val="00100360"/>
    <w:pPr>
      <w:spacing w:after="120"/>
      <w:ind w:left="1440" w:right="1440"/>
    </w:pPr>
  </w:style>
  <w:style w:type="character" w:styleId="HTML9">
    <w:name w:val="HTML Cite"/>
    <w:semiHidden/>
    <w:rsid w:val="00100360"/>
    <w:rPr>
      <w:i/>
      <w:iCs/>
    </w:rPr>
  </w:style>
  <w:style w:type="paragraph" w:styleId="aff5">
    <w:name w:val="Message Header"/>
    <w:basedOn w:val="a2"/>
    <w:semiHidden/>
    <w:rsid w:val="001003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aff6">
    <w:name w:val="E-mail Signature"/>
    <w:basedOn w:val="a2"/>
    <w:semiHidden/>
    <w:rsid w:val="00100360"/>
  </w:style>
  <w:style w:type="paragraph" w:customStyle="1" w:styleId="06">
    <w:name w:val="06_Код_программы"/>
    <w:basedOn w:val="a2"/>
    <w:rsid w:val="00EA0632"/>
    <w:pPr>
      <w:keepNext/>
      <w:contextualSpacing/>
    </w:pPr>
    <w:rPr>
      <w:rFonts w:ascii="Courier New" w:hAnsi="Courier New"/>
      <w:sz w:val="24"/>
    </w:rPr>
  </w:style>
  <w:style w:type="character" w:customStyle="1" w:styleId="aff7">
    <w:name w:val="Ключевое слово"/>
    <w:rsid w:val="00A81CA0"/>
    <w:rPr>
      <w:rFonts w:ascii="Courier New" w:hAnsi="Courier New"/>
      <w:b/>
      <w:sz w:val="24"/>
      <w:lang w:val="en-US"/>
    </w:rPr>
  </w:style>
  <w:style w:type="paragraph" w:customStyle="1" w:styleId="07">
    <w:name w:val="07_ код_с_выделением"/>
    <w:basedOn w:val="06"/>
    <w:rsid w:val="00330CF8"/>
    <w:pPr>
      <w:keepNext w:val="0"/>
      <w:widowControl w:val="0"/>
      <w:pBdr>
        <w:left w:val="single" w:sz="4" w:space="4" w:color="auto"/>
      </w:pBdr>
      <w:spacing w:line="240" w:lineRule="auto"/>
    </w:pPr>
  </w:style>
  <w:style w:type="paragraph" w:styleId="2f">
    <w:name w:val="toc 2"/>
    <w:basedOn w:val="a2"/>
    <w:next w:val="a2"/>
    <w:autoRedefine/>
    <w:uiPriority w:val="39"/>
    <w:rsid w:val="00B56CFA"/>
    <w:pPr>
      <w:ind w:left="280"/>
    </w:pPr>
  </w:style>
  <w:style w:type="paragraph" w:styleId="3c">
    <w:name w:val="toc 3"/>
    <w:basedOn w:val="a2"/>
    <w:next w:val="a2"/>
    <w:autoRedefine/>
    <w:uiPriority w:val="39"/>
    <w:rsid w:val="00B56CFA"/>
    <w:pPr>
      <w:ind w:left="560"/>
    </w:pPr>
  </w:style>
  <w:style w:type="paragraph" w:styleId="aff8">
    <w:name w:val="Balloon Text"/>
    <w:basedOn w:val="a2"/>
    <w:link w:val="aff9"/>
    <w:rsid w:val="00B56C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3"/>
    <w:link w:val="aff8"/>
    <w:rsid w:val="00B56CF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3"/>
    <w:rsid w:val="00C579BC"/>
  </w:style>
  <w:style w:type="character" w:customStyle="1" w:styleId="aff2">
    <w:name w:val="Текст Знак"/>
    <w:basedOn w:val="a3"/>
    <w:link w:val="aff1"/>
    <w:uiPriority w:val="99"/>
    <w:semiHidden/>
    <w:rsid w:val="00C579BC"/>
    <w:rPr>
      <w:rFonts w:ascii="Courier New" w:hAnsi="Courier New" w:cs="Courier New"/>
    </w:rPr>
  </w:style>
  <w:style w:type="paragraph" w:styleId="affa">
    <w:name w:val="caption"/>
    <w:basedOn w:val="a2"/>
    <w:next w:val="a2"/>
    <w:unhideWhenUsed/>
    <w:qFormat/>
    <w:rsid w:val="005E54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b">
    <w:name w:val="List Paragraph"/>
    <w:basedOn w:val="a2"/>
    <w:uiPriority w:val="34"/>
    <w:qFormat/>
    <w:rsid w:val="00635DDD"/>
    <w:pPr>
      <w:ind w:left="720"/>
      <w:contextualSpacing/>
    </w:pPr>
  </w:style>
  <w:style w:type="paragraph" w:customStyle="1" w:styleId="TableParagraph">
    <w:name w:val="Table Paragraph"/>
    <w:basedOn w:val="a2"/>
    <w:uiPriority w:val="1"/>
    <w:qFormat/>
    <w:rsid w:val="00574052"/>
    <w:pPr>
      <w:widowControl w:val="0"/>
      <w:autoSpaceDE w:val="0"/>
      <w:autoSpaceDN w:val="0"/>
      <w:spacing w:before="0" w:after="0" w:line="240" w:lineRule="auto"/>
      <w:ind w:left="106" w:firstLine="0"/>
    </w:pPr>
    <w:rPr>
      <w:rFonts w:ascii="Verdana" w:eastAsia="Verdana" w:hAnsi="Verdana" w:cs="Verdana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574052"/>
    <w:pPr>
      <w:widowControl w:val="0"/>
      <w:autoSpaceDE w:val="0"/>
      <w:autoSpaceDN w:val="0"/>
      <w:spacing w:before="0" w:after="0" w:line="240" w:lineRule="auto"/>
      <w:ind w:left="0" w:firstLine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TML8">
    <w:name w:val="Стандартный HTML Знак"/>
    <w:basedOn w:val="a3"/>
    <w:link w:val="HTML7"/>
    <w:uiPriority w:val="99"/>
    <w:semiHidden/>
    <w:rsid w:val="00AE40F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2016_12_06\&#1051;&#1056;_3_tmp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5D4FD-FF96-43E9-AFA2-DEA8FAEE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ЛР_3_tmpl.dotx</Template>
  <TotalTime>301</TotalTime>
  <Pages>6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 «ВОЕННАЯ АКАДЕМИЯ РЕСПУБЛИКИ БЕЛАРУСЬ»</vt:lpstr>
    </vt:vector>
  </TitlesOfParts>
  <Company>DELS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«ВОЕННАЯ АКАДЕМИЯ РЕСПУБЛИКИ БЕЛАРУСЬ»</dc:title>
  <dc:subject/>
  <dc:creator>1</dc:creator>
  <cp:keywords/>
  <dc:description/>
  <cp:lastModifiedBy>User</cp:lastModifiedBy>
  <cp:revision>7</cp:revision>
  <cp:lastPrinted>2016-11-03T04:03:00Z</cp:lastPrinted>
  <dcterms:created xsi:type="dcterms:W3CDTF">2020-04-29T07:02:00Z</dcterms:created>
  <dcterms:modified xsi:type="dcterms:W3CDTF">2020-05-03T21:36:00Z</dcterms:modified>
</cp:coreProperties>
</file>