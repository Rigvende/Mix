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E5130" w14:textId="77777777" w:rsidR="00EF3B2A" w:rsidRDefault="00EF3B2A" w:rsidP="00EF3B2A">
      <w:pPr>
        <w:pStyle w:val="01"/>
        <w:jc w:val="center"/>
      </w:pPr>
      <w:r>
        <w:t>ИНСТИТУТ ИНФОРМАЦИОННЫХ ТЕХНОЛОГИЙТ БГУИР</w:t>
      </w:r>
    </w:p>
    <w:p w14:paraId="207DAD1A" w14:textId="77777777" w:rsidR="00EF3B2A" w:rsidRDefault="00EF3B2A" w:rsidP="00EF3B2A">
      <w:pPr>
        <w:pStyle w:val="01"/>
      </w:pPr>
    </w:p>
    <w:p w14:paraId="1066924B" w14:textId="77777777" w:rsidR="00EF3B2A" w:rsidRDefault="00EF3B2A" w:rsidP="00EF3B2A">
      <w:pPr>
        <w:pStyle w:val="01"/>
      </w:pPr>
    </w:p>
    <w:p w14:paraId="4A07048A" w14:textId="77777777" w:rsidR="00EF3B2A" w:rsidRDefault="00EF3B2A" w:rsidP="00EF3B2A">
      <w:pPr>
        <w:pStyle w:val="01"/>
      </w:pPr>
    </w:p>
    <w:p w14:paraId="0A45EBF1" w14:textId="77777777" w:rsidR="00EF3B2A" w:rsidRDefault="00EF3B2A" w:rsidP="00EF3B2A">
      <w:pPr>
        <w:pStyle w:val="01"/>
      </w:pPr>
    </w:p>
    <w:p w14:paraId="37792CCE" w14:textId="77777777" w:rsidR="00EF3B2A" w:rsidRDefault="00EF3B2A" w:rsidP="00EF3B2A">
      <w:pPr>
        <w:pStyle w:val="01"/>
      </w:pPr>
    </w:p>
    <w:p w14:paraId="3EB8B3C7" w14:textId="77777777" w:rsidR="00EF3B2A" w:rsidRDefault="00EF3B2A" w:rsidP="00EF3B2A">
      <w:pPr>
        <w:pStyle w:val="01"/>
      </w:pPr>
    </w:p>
    <w:p w14:paraId="4ED5A412" w14:textId="77777777" w:rsidR="00EF3B2A" w:rsidRDefault="00EF3B2A" w:rsidP="00EF3B2A">
      <w:pPr>
        <w:pStyle w:val="01"/>
      </w:pPr>
    </w:p>
    <w:p w14:paraId="75042B04" w14:textId="77777777" w:rsidR="00EF3B2A" w:rsidRDefault="00EF3B2A" w:rsidP="00EF3B2A">
      <w:pPr>
        <w:pStyle w:val="01"/>
      </w:pPr>
    </w:p>
    <w:p w14:paraId="3BF3288C" w14:textId="77777777" w:rsidR="00EF3B2A" w:rsidRDefault="00EF3B2A" w:rsidP="00EF3B2A">
      <w:pPr>
        <w:pStyle w:val="01"/>
      </w:pPr>
    </w:p>
    <w:p w14:paraId="7A675281" w14:textId="77777777" w:rsidR="00EF3B2A" w:rsidRDefault="00EF3B2A" w:rsidP="00EF3B2A">
      <w:pPr>
        <w:pStyle w:val="01"/>
      </w:pPr>
    </w:p>
    <w:p w14:paraId="68D52249" w14:textId="77777777" w:rsidR="00EF3B2A" w:rsidRDefault="00EF3B2A" w:rsidP="00EF3B2A">
      <w:pPr>
        <w:pStyle w:val="01"/>
      </w:pPr>
    </w:p>
    <w:p w14:paraId="53913B70" w14:textId="77777777" w:rsidR="00EF3B2A" w:rsidRDefault="00EF3B2A" w:rsidP="00EF3B2A">
      <w:pPr>
        <w:pStyle w:val="01"/>
      </w:pPr>
    </w:p>
    <w:p w14:paraId="05A20744" w14:textId="77777777" w:rsidR="00EF3B2A" w:rsidRDefault="00EF3B2A" w:rsidP="00EF3B2A">
      <w:pPr>
        <w:pStyle w:val="01"/>
      </w:pPr>
    </w:p>
    <w:p w14:paraId="33FD6B6F" w14:textId="77777777" w:rsidR="00EF3B2A" w:rsidRDefault="00EF3B2A" w:rsidP="00EF3B2A">
      <w:pPr>
        <w:pStyle w:val="01"/>
      </w:pPr>
    </w:p>
    <w:p w14:paraId="1C0F4FDA" w14:textId="77777777" w:rsidR="00EF3B2A" w:rsidRDefault="00EF3B2A" w:rsidP="00EF3B2A">
      <w:pPr>
        <w:pStyle w:val="01"/>
      </w:pPr>
    </w:p>
    <w:p w14:paraId="12771F76" w14:textId="77777777" w:rsidR="00EF3B2A" w:rsidRDefault="00EF3B2A" w:rsidP="00EF3B2A">
      <w:pPr>
        <w:pStyle w:val="01"/>
      </w:pPr>
    </w:p>
    <w:p w14:paraId="7EFEAD5B" w14:textId="1DCBA62B" w:rsidR="00EF3B2A" w:rsidRPr="00E53F78" w:rsidRDefault="00E53F78" w:rsidP="00EF3B2A">
      <w:pPr>
        <w:pStyle w:val="01"/>
        <w:jc w:val="center"/>
        <w:rPr>
          <w:b/>
          <w:szCs w:val="28"/>
        </w:rPr>
      </w:pPr>
      <w:r>
        <w:rPr>
          <w:b/>
          <w:szCs w:val="28"/>
        </w:rPr>
        <w:t>ОСНОВЫ ПРОЕКТИРОВАНИЯ БАЗ ДАННЫХ</w:t>
      </w:r>
    </w:p>
    <w:p w14:paraId="0B4D84CE" w14:textId="2A554C7B" w:rsidR="00EF3B2A" w:rsidRPr="00FE202D" w:rsidRDefault="00EF3B2A" w:rsidP="00EF3B2A">
      <w:pPr>
        <w:pStyle w:val="01"/>
        <w:jc w:val="center"/>
        <w:rPr>
          <w:b/>
          <w:szCs w:val="28"/>
        </w:rPr>
      </w:pPr>
      <w:r>
        <w:rPr>
          <w:b/>
          <w:szCs w:val="28"/>
        </w:rPr>
        <w:t>Отчет по лабораторной работе № </w:t>
      </w:r>
      <w:r w:rsidR="00FE202D">
        <w:rPr>
          <w:b/>
          <w:szCs w:val="28"/>
        </w:rPr>
        <w:t>4</w:t>
      </w:r>
    </w:p>
    <w:p w14:paraId="37EC9958" w14:textId="77777777" w:rsidR="00EF3B2A" w:rsidRDefault="00EF3B2A" w:rsidP="00EF3B2A">
      <w:pPr>
        <w:pStyle w:val="02"/>
        <w:rPr>
          <w:b/>
          <w:i/>
        </w:rPr>
      </w:pPr>
    </w:p>
    <w:p w14:paraId="0AC39BE4" w14:textId="77777777" w:rsidR="00EF3B2A" w:rsidRDefault="00EF3B2A" w:rsidP="00EF3B2A">
      <w:pPr>
        <w:pStyle w:val="02"/>
        <w:rPr>
          <w:b/>
          <w:i/>
        </w:rPr>
      </w:pPr>
    </w:p>
    <w:p w14:paraId="0D4021EB" w14:textId="77777777" w:rsidR="00EF3B2A" w:rsidRDefault="00EF3B2A" w:rsidP="00EF3B2A">
      <w:pPr>
        <w:pStyle w:val="02"/>
        <w:rPr>
          <w:b/>
          <w:i/>
        </w:rPr>
      </w:pPr>
    </w:p>
    <w:p w14:paraId="7061EEAA" w14:textId="77777777" w:rsidR="00EF3B2A" w:rsidRDefault="00EF3B2A" w:rsidP="00EF3B2A">
      <w:pPr>
        <w:pStyle w:val="02"/>
        <w:rPr>
          <w:b/>
          <w:i/>
        </w:rPr>
      </w:pPr>
    </w:p>
    <w:p w14:paraId="780DD5BB" w14:textId="77777777" w:rsidR="00EF3B2A" w:rsidRDefault="00EF3B2A" w:rsidP="00EF3B2A">
      <w:pPr>
        <w:pStyle w:val="02"/>
        <w:rPr>
          <w:b/>
          <w:i/>
        </w:rPr>
      </w:pPr>
    </w:p>
    <w:p w14:paraId="7536AD3C" w14:textId="493F519C" w:rsidR="00EF3B2A" w:rsidRPr="00725ACB" w:rsidRDefault="00EF3B2A" w:rsidP="00EF3B2A">
      <w:pPr>
        <w:pStyle w:val="02"/>
      </w:pPr>
      <w:r>
        <w:t xml:space="preserve">Выполнил: слушатель </w:t>
      </w:r>
      <w:r w:rsidR="00725ACB" w:rsidRPr="00725ACB">
        <w:t>80333</w:t>
      </w:r>
      <w:r w:rsidRPr="00EF3B2A">
        <w:t xml:space="preserve"> </w:t>
      </w:r>
      <w:r>
        <w:t xml:space="preserve">группы, </w:t>
      </w:r>
      <w:r w:rsidR="00725ACB">
        <w:t>Патрусова Марианна Игоревна</w:t>
      </w:r>
    </w:p>
    <w:p w14:paraId="4DA0BE33" w14:textId="77777777" w:rsidR="00EF3B2A" w:rsidRPr="00EF3B2A" w:rsidRDefault="00EF3B2A" w:rsidP="00EF3B2A">
      <w:pPr>
        <w:pStyle w:val="02"/>
      </w:pPr>
    </w:p>
    <w:p w14:paraId="2AAD777B" w14:textId="77777777" w:rsidR="00EF3B2A" w:rsidRPr="00EF3B2A" w:rsidRDefault="00EF3B2A" w:rsidP="00EF3B2A">
      <w:pPr>
        <w:pStyle w:val="02"/>
      </w:pPr>
    </w:p>
    <w:p w14:paraId="5BCD7210" w14:textId="77777777" w:rsidR="00EF3B2A" w:rsidRPr="00EF3B2A" w:rsidRDefault="00EF3B2A" w:rsidP="00EF3B2A">
      <w:pPr>
        <w:pStyle w:val="02"/>
      </w:pPr>
    </w:p>
    <w:p w14:paraId="739DBB7B" w14:textId="77777777" w:rsidR="00EF3B2A" w:rsidRDefault="00EF3B2A" w:rsidP="00EF3B2A">
      <w:pPr>
        <w:pStyle w:val="02"/>
      </w:pPr>
    </w:p>
    <w:p w14:paraId="052E5E90" w14:textId="77777777" w:rsidR="00EF3B2A" w:rsidRDefault="00EF3B2A" w:rsidP="00EF3B2A">
      <w:pPr>
        <w:pStyle w:val="02"/>
      </w:pPr>
    </w:p>
    <w:p w14:paraId="5EEE7DF9" w14:textId="77777777" w:rsidR="00EF3B2A" w:rsidRDefault="00EF3B2A" w:rsidP="00EF3B2A">
      <w:pPr>
        <w:pStyle w:val="02"/>
      </w:pPr>
    </w:p>
    <w:p w14:paraId="7E63941E" w14:textId="77777777" w:rsidR="00EF3B2A" w:rsidRDefault="00EF3B2A" w:rsidP="00EF3B2A">
      <w:pPr>
        <w:pStyle w:val="02"/>
      </w:pPr>
    </w:p>
    <w:p w14:paraId="4D363ADC" w14:textId="77777777" w:rsidR="00EF3B2A" w:rsidRDefault="00EF3B2A" w:rsidP="00EF3B2A">
      <w:pPr>
        <w:pStyle w:val="02"/>
      </w:pPr>
    </w:p>
    <w:p w14:paraId="347CDC6B" w14:textId="77777777" w:rsidR="00EF3B2A" w:rsidRDefault="00EF3B2A" w:rsidP="00EF3B2A">
      <w:pPr>
        <w:pStyle w:val="02"/>
      </w:pPr>
    </w:p>
    <w:p w14:paraId="3520CE30" w14:textId="77777777" w:rsidR="00EF3B2A" w:rsidRDefault="00EF3B2A" w:rsidP="00EF3B2A">
      <w:pPr>
        <w:pStyle w:val="02"/>
      </w:pPr>
    </w:p>
    <w:p w14:paraId="4692CEB2" w14:textId="77777777" w:rsidR="00EF3B2A" w:rsidRDefault="00EF3B2A" w:rsidP="00EF3B2A">
      <w:pPr>
        <w:pStyle w:val="02"/>
      </w:pPr>
    </w:p>
    <w:p w14:paraId="0910528B" w14:textId="77777777" w:rsidR="00EF3B2A" w:rsidRDefault="00EF3B2A" w:rsidP="00EF3B2A">
      <w:pPr>
        <w:pStyle w:val="02"/>
      </w:pPr>
    </w:p>
    <w:p w14:paraId="523B43BC" w14:textId="77777777" w:rsidR="00EF3B2A" w:rsidRDefault="00EF3B2A" w:rsidP="00EF3B2A">
      <w:pPr>
        <w:pStyle w:val="02"/>
      </w:pPr>
    </w:p>
    <w:p w14:paraId="46A267B3" w14:textId="77777777" w:rsidR="00EF3B2A" w:rsidRDefault="00EF3B2A" w:rsidP="00EF3B2A">
      <w:pPr>
        <w:pStyle w:val="02"/>
      </w:pPr>
    </w:p>
    <w:p w14:paraId="5F712726" w14:textId="124007BA" w:rsidR="00E53F78" w:rsidRDefault="00EF3B2A" w:rsidP="00EF3B2A">
      <w:pPr>
        <w:pStyle w:val="01"/>
        <w:jc w:val="center"/>
      </w:pPr>
      <w:r>
        <w:t xml:space="preserve">МИНСК – </w:t>
      </w:r>
      <w:r w:rsidR="00725ACB" w:rsidRPr="00725ACB">
        <w:t>2020</w:t>
      </w:r>
    </w:p>
    <w:p w14:paraId="78091AD2" w14:textId="53DF697C" w:rsidR="00574052" w:rsidRDefault="00E53F78" w:rsidP="00574052">
      <w:pPr>
        <w:ind w:left="0" w:firstLine="709"/>
        <w:jc w:val="both"/>
      </w:pPr>
      <w:r>
        <w:br w:type="page"/>
      </w:r>
      <w:r w:rsidR="00574052" w:rsidRPr="00617468">
        <w:rPr>
          <w:b/>
          <w:bCs/>
        </w:rPr>
        <w:lastRenderedPageBreak/>
        <w:t>ЗАДАНИЕ</w:t>
      </w:r>
      <w:r w:rsidR="00574052">
        <w:t xml:space="preserve">: </w:t>
      </w:r>
    </w:p>
    <w:p w14:paraId="11AECBE4" w14:textId="77ADA68C" w:rsidR="006941DD" w:rsidRPr="00B26E29" w:rsidRDefault="006941DD" w:rsidP="00B26E29">
      <w:pPr>
        <w:pStyle w:val="affb"/>
        <w:widowControl w:val="0"/>
        <w:numPr>
          <w:ilvl w:val="0"/>
          <w:numId w:val="38"/>
        </w:numPr>
        <w:autoSpaceDE w:val="0"/>
        <w:autoSpaceDN w:val="0"/>
        <w:jc w:val="both"/>
        <w:rPr>
          <w:szCs w:val="28"/>
          <w:lang w:bidi="ru-RU"/>
        </w:rPr>
      </w:pPr>
      <w:r w:rsidRPr="00B26E29">
        <w:rPr>
          <w:szCs w:val="28"/>
          <w:lang w:bidi="ru-RU"/>
        </w:rPr>
        <w:t>С помощью SQL запроса создайте представление, содержащее данные о количестве квартир, принадлежащих каждому из владельцев собственности. Представление должно включать номер владельца, его данные и количество принадлежащих ему объектов.</w:t>
      </w:r>
    </w:p>
    <w:p w14:paraId="2830EAD5" w14:textId="1F59F3A0" w:rsidR="00B26E29" w:rsidRDefault="00B26E29" w:rsidP="00B26E29">
      <w:pPr>
        <w:widowControl w:val="0"/>
        <w:autoSpaceDE w:val="0"/>
        <w:autoSpaceDN w:val="0"/>
        <w:jc w:val="both"/>
        <w:rPr>
          <w:szCs w:val="28"/>
          <w:lang w:bidi="ru-RU"/>
        </w:rPr>
      </w:pPr>
    </w:p>
    <w:p w14:paraId="50FDD197" w14:textId="77777777" w:rsidR="001E2665" w:rsidRPr="001E2665" w:rsidRDefault="001E2665" w:rsidP="001E266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1E266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E26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2665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1E26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E2665">
        <w:rPr>
          <w:rFonts w:ascii="Consolas" w:hAnsi="Consolas" w:cs="Consolas"/>
          <w:sz w:val="19"/>
          <w:szCs w:val="19"/>
          <w:lang w:val="en-US"/>
        </w:rPr>
        <w:t>flats_count</w:t>
      </w:r>
      <w:proofErr w:type="spellEnd"/>
      <w:r w:rsidRPr="001E26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E2665">
        <w:rPr>
          <w:rFonts w:ascii="Consolas" w:hAnsi="Consolas" w:cs="Consolas"/>
          <w:sz w:val="19"/>
          <w:szCs w:val="19"/>
          <w:lang w:val="en-US"/>
        </w:rPr>
        <w:t>Owner_no</w:t>
      </w:r>
      <w:proofErr w:type="spellEnd"/>
      <w:r w:rsidRPr="001E26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E26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E2665"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 w:rsidRPr="001E26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E26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E2665"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  <w:r w:rsidRPr="001E26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E26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E2665">
        <w:rPr>
          <w:rFonts w:ascii="Consolas" w:hAnsi="Consolas" w:cs="Consolas"/>
          <w:sz w:val="19"/>
          <w:szCs w:val="19"/>
          <w:lang w:val="en-US"/>
        </w:rPr>
        <w:t>count_flat</w:t>
      </w:r>
      <w:proofErr w:type="spellEnd"/>
      <w:r w:rsidRPr="001E26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45E5E68" w14:textId="77777777" w:rsidR="001E2665" w:rsidRPr="001E2665" w:rsidRDefault="001E2665" w:rsidP="001E266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1E26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3587960" w14:textId="77777777" w:rsidR="001E2665" w:rsidRPr="001E2665" w:rsidRDefault="001E2665" w:rsidP="001E266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1E26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E26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E2665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1E26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E2665">
        <w:rPr>
          <w:rFonts w:ascii="Consolas" w:hAnsi="Consolas" w:cs="Consolas"/>
          <w:sz w:val="19"/>
          <w:szCs w:val="19"/>
          <w:lang w:val="en-US"/>
        </w:rPr>
        <w:t>Owner_no</w:t>
      </w:r>
      <w:proofErr w:type="spellEnd"/>
      <w:r w:rsidRPr="001E26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E26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E2665"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 w:rsidRPr="001E26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E26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E2665"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  <w:r w:rsidRPr="001E26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E26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E2665">
        <w:rPr>
          <w:rFonts w:ascii="Consolas" w:hAnsi="Consolas" w:cs="Consolas"/>
          <w:sz w:val="19"/>
          <w:szCs w:val="19"/>
          <w:lang w:val="en-US"/>
        </w:rPr>
        <w:t>count_flat</w:t>
      </w:r>
      <w:proofErr w:type="spellEnd"/>
    </w:p>
    <w:p w14:paraId="14351731" w14:textId="77777777" w:rsidR="001E2665" w:rsidRPr="001E2665" w:rsidRDefault="001E2665" w:rsidP="001E266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1E26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E26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2665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1E26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E26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3C778EF" w14:textId="77777777" w:rsidR="001E2665" w:rsidRPr="001E2665" w:rsidRDefault="001E2665" w:rsidP="001E266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1E26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E26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E26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E2665">
        <w:rPr>
          <w:rFonts w:ascii="Consolas" w:hAnsi="Consolas" w:cs="Consolas"/>
          <w:sz w:val="19"/>
          <w:szCs w:val="19"/>
          <w:lang w:val="en-US"/>
        </w:rPr>
        <w:t>PROPERTY</w:t>
      </w:r>
      <w:r w:rsidRPr="001E26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E2665">
        <w:rPr>
          <w:rFonts w:ascii="Consolas" w:hAnsi="Consolas" w:cs="Consolas"/>
          <w:sz w:val="19"/>
          <w:szCs w:val="19"/>
          <w:lang w:val="en-US"/>
        </w:rPr>
        <w:t>Owner_no</w:t>
      </w:r>
      <w:proofErr w:type="spellEnd"/>
      <w:r w:rsidRPr="001E26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E26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266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E2665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1E26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26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E26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E2665">
        <w:rPr>
          <w:rFonts w:ascii="Consolas" w:hAnsi="Consolas" w:cs="Consolas"/>
          <w:sz w:val="19"/>
          <w:szCs w:val="19"/>
          <w:lang w:val="en-US"/>
        </w:rPr>
        <w:t>count_flat</w:t>
      </w:r>
      <w:proofErr w:type="spellEnd"/>
      <w:r w:rsidRPr="001E26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26774344" w14:textId="77777777" w:rsidR="001E2665" w:rsidRPr="001E2665" w:rsidRDefault="001E2665" w:rsidP="001E266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1E26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E2665">
        <w:rPr>
          <w:rFonts w:ascii="Consolas" w:hAnsi="Consolas" w:cs="Consolas"/>
          <w:sz w:val="19"/>
          <w:szCs w:val="19"/>
          <w:lang w:val="en-US"/>
        </w:rPr>
        <w:t xml:space="preserve"> PROPERTY </w:t>
      </w:r>
    </w:p>
    <w:p w14:paraId="485C4465" w14:textId="77777777" w:rsidR="001E2665" w:rsidRPr="001E2665" w:rsidRDefault="001E2665" w:rsidP="001E266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1E266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E26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266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E26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E2665">
        <w:rPr>
          <w:rFonts w:ascii="Consolas" w:hAnsi="Consolas" w:cs="Consolas"/>
          <w:sz w:val="19"/>
          <w:szCs w:val="19"/>
          <w:lang w:val="en-US"/>
        </w:rPr>
        <w:t>Owner_no</w:t>
      </w:r>
      <w:proofErr w:type="spellEnd"/>
      <w:r w:rsidRPr="001E26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E26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26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E2665">
        <w:rPr>
          <w:rFonts w:ascii="Consolas" w:hAnsi="Consolas" w:cs="Consolas"/>
          <w:sz w:val="19"/>
          <w:szCs w:val="19"/>
          <w:lang w:val="en-US"/>
        </w:rPr>
        <w:t xml:space="preserve"> p</w:t>
      </w:r>
    </w:p>
    <w:p w14:paraId="16B8B57B" w14:textId="4B779BA3" w:rsidR="001E2665" w:rsidRDefault="001E2665" w:rsidP="001E266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1E266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E26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E2665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1E26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E2665">
        <w:rPr>
          <w:rFonts w:ascii="Consolas" w:hAnsi="Consolas" w:cs="Consolas"/>
          <w:sz w:val="19"/>
          <w:szCs w:val="19"/>
          <w:lang w:val="en-US"/>
        </w:rPr>
        <w:t>Owner_no</w:t>
      </w:r>
      <w:proofErr w:type="spellEnd"/>
      <w:r w:rsidRPr="001E26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26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E26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E2665">
        <w:rPr>
          <w:rFonts w:ascii="Consolas" w:hAnsi="Consolas" w:cs="Consolas"/>
          <w:sz w:val="19"/>
          <w:szCs w:val="19"/>
          <w:lang w:val="en-US"/>
        </w:rPr>
        <w:t>p</w:t>
      </w:r>
      <w:r w:rsidRPr="001E26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E2665">
        <w:rPr>
          <w:rFonts w:ascii="Consolas" w:hAnsi="Consolas" w:cs="Consolas"/>
          <w:sz w:val="19"/>
          <w:szCs w:val="19"/>
          <w:lang w:val="en-US"/>
        </w:rPr>
        <w:t>Owner_no</w:t>
      </w:r>
      <w:proofErr w:type="spellEnd"/>
    </w:p>
    <w:p w14:paraId="469AAC15" w14:textId="36C882BD" w:rsidR="001E2665" w:rsidRDefault="001E2665" w:rsidP="001E266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14:paraId="2C5FC89D" w14:textId="77777777" w:rsidR="001E2665" w:rsidRDefault="001E2665" w:rsidP="001E266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flats_count</w:t>
      </w:r>
      <w:proofErr w:type="spellEnd"/>
    </w:p>
    <w:p w14:paraId="454C4FB9" w14:textId="51ED6605" w:rsidR="001E2665" w:rsidRDefault="001E2665" w:rsidP="001E266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14:paraId="53E102A6" w14:textId="112BDD48" w:rsidR="007E4CD4" w:rsidRPr="001E2665" w:rsidRDefault="001E2665" w:rsidP="001E2665">
      <w:pPr>
        <w:autoSpaceDE w:val="0"/>
        <w:autoSpaceDN w:val="0"/>
        <w:adjustRightInd w:val="0"/>
        <w:spacing w:before="0" w:after="0" w:line="240" w:lineRule="auto"/>
        <w:ind w:left="0" w:firstLine="0"/>
        <w:rPr>
          <w:szCs w:val="28"/>
          <w:lang w:val="en-US" w:bidi="ru-RU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w:drawing>
          <wp:inline distT="0" distB="0" distL="0" distR="0" wp14:anchorId="26CDA64A" wp14:editId="5375DE5B">
            <wp:extent cx="3028950" cy="1762125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09968" w14:textId="3567CB59" w:rsidR="006941DD" w:rsidRDefault="006941DD" w:rsidP="005A54F6">
      <w:pPr>
        <w:pStyle w:val="affb"/>
        <w:widowControl w:val="0"/>
        <w:numPr>
          <w:ilvl w:val="0"/>
          <w:numId w:val="38"/>
        </w:numPr>
        <w:autoSpaceDE w:val="0"/>
        <w:autoSpaceDN w:val="0"/>
        <w:jc w:val="both"/>
        <w:rPr>
          <w:szCs w:val="28"/>
          <w:lang w:bidi="ru-RU"/>
        </w:rPr>
      </w:pPr>
      <w:r w:rsidRPr="005A54F6">
        <w:rPr>
          <w:szCs w:val="28"/>
          <w:lang w:bidi="ru-RU"/>
        </w:rPr>
        <w:t>С помощью конструктора создайте представление, содержащее данные о количестве однокомнатных, двухкомнатных и трехкомнатных квартир в таблице PROPETY.</w:t>
      </w:r>
    </w:p>
    <w:p w14:paraId="69F0D47F" w14:textId="77777777" w:rsidR="004F3750" w:rsidRPr="004F3750" w:rsidRDefault="004F3750" w:rsidP="004F3750">
      <w:pPr>
        <w:widowControl w:val="0"/>
        <w:autoSpaceDE w:val="0"/>
        <w:autoSpaceDN w:val="0"/>
        <w:jc w:val="both"/>
        <w:rPr>
          <w:szCs w:val="28"/>
          <w:lang w:bidi="ru-RU"/>
        </w:rPr>
      </w:pPr>
    </w:p>
    <w:p w14:paraId="0E630EA1" w14:textId="59655E22" w:rsidR="005A54F6" w:rsidRDefault="005A54F6" w:rsidP="005A54F6">
      <w:pPr>
        <w:widowControl w:val="0"/>
        <w:autoSpaceDE w:val="0"/>
        <w:autoSpaceDN w:val="0"/>
        <w:jc w:val="both"/>
      </w:pPr>
      <w:r>
        <w:rPr>
          <w:noProof/>
        </w:rPr>
        <w:lastRenderedPageBreak/>
        <w:drawing>
          <wp:inline distT="0" distB="0" distL="0" distR="0" wp14:anchorId="584F6BDD" wp14:editId="64101E40">
            <wp:extent cx="6379210" cy="5807710"/>
            <wp:effectExtent l="0" t="0" r="2540" b="254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10" cy="580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BA735" w14:textId="77777777" w:rsidR="004F3750" w:rsidRDefault="004F3750" w:rsidP="006941DD">
      <w:pPr>
        <w:widowControl w:val="0"/>
        <w:autoSpaceDE w:val="0"/>
        <w:autoSpaceDN w:val="0"/>
        <w:ind w:firstLine="709"/>
        <w:jc w:val="both"/>
        <w:rPr>
          <w:szCs w:val="28"/>
          <w:lang w:bidi="ru-RU"/>
        </w:rPr>
      </w:pPr>
    </w:p>
    <w:p w14:paraId="2195B846" w14:textId="6FAEECB4" w:rsidR="006941DD" w:rsidRDefault="006941DD" w:rsidP="006941DD">
      <w:pPr>
        <w:widowControl w:val="0"/>
        <w:autoSpaceDE w:val="0"/>
        <w:autoSpaceDN w:val="0"/>
        <w:ind w:firstLine="709"/>
        <w:jc w:val="both"/>
        <w:rPr>
          <w:szCs w:val="28"/>
          <w:lang w:bidi="ru-RU"/>
        </w:rPr>
      </w:pPr>
      <w:r w:rsidRPr="006941DD">
        <w:rPr>
          <w:szCs w:val="28"/>
          <w:lang w:bidi="ru-RU"/>
        </w:rPr>
        <w:t>3</w:t>
      </w:r>
      <w:r>
        <w:rPr>
          <w:szCs w:val="28"/>
          <w:lang w:bidi="ru-RU"/>
        </w:rPr>
        <w:t xml:space="preserve">. </w:t>
      </w:r>
      <w:r w:rsidRPr="00E81DFC">
        <w:rPr>
          <w:szCs w:val="28"/>
          <w:lang w:bidi="ru-RU"/>
        </w:rPr>
        <w:t>Создайте процедуру для вывода окладов сотрудников заданного как параметр отделения</w:t>
      </w:r>
      <w:r w:rsidR="007578CB" w:rsidRPr="007578CB">
        <w:rPr>
          <w:szCs w:val="28"/>
          <w:lang w:bidi="ru-RU"/>
        </w:rPr>
        <w:t>.</w:t>
      </w:r>
    </w:p>
    <w:p w14:paraId="139D4EF4" w14:textId="14EAB039" w:rsidR="007578CB" w:rsidRDefault="007578CB" w:rsidP="006941DD">
      <w:pPr>
        <w:widowControl w:val="0"/>
        <w:autoSpaceDE w:val="0"/>
        <w:autoSpaceDN w:val="0"/>
        <w:ind w:firstLine="709"/>
        <w:jc w:val="both"/>
        <w:rPr>
          <w:szCs w:val="28"/>
          <w:lang w:bidi="ru-RU"/>
        </w:rPr>
      </w:pPr>
    </w:p>
    <w:p w14:paraId="5119CFA6" w14:textId="77777777" w:rsidR="007578CB" w:rsidRPr="007578CB" w:rsidRDefault="007578CB" w:rsidP="007578C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578C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578C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78CB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7578C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578CB">
        <w:rPr>
          <w:rFonts w:ascii="Consolas" w:hAnsi="Consolas" w:cs="Consolas"/>
          <w:sz w:val="19"/>
          <w:szCs w:val="19"/>
          <w:lang w:val="en-US"/>
        </w:rPr>
        <w:t>show_salary</w:t>
      </w:r>
      <w:proofErr w:type="spellEnd"/>
    </w:p>
    <w:p w14:paraId="66400591" w14:textId="0CD34160" w:rsidR="007578CB" w:rsidRPr="007578CB" w:rsidRDefault="007578CB" w:rsidP="007578C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578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78CB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7578CB">
        <w:rPr>
          <w:rFonts w:ascii="Consolas" w:hAnsi="Consolas" w:cs="Consolas"/>
          <w:sz w:val="19"/>
          <w:szCs w:val="19"/>
          <w:lang w:val="en-US"/>
        </w:rPr>
        <w:t>Branch_no</w:t>
      </w:r>
      <w:proofErr w:type="spellEnd"/>
      <w:r w:rsidRPr="007578C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78C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578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1228BF4" w14:textId="77777777" w:rsidR="007578CB" w:rsidRPr="007578CB" w:rsidRDefault="007578CB" w:rsidP="007578C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578C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55FE847" w14:textId="77777777" w:rsidR="007578CB" w:rsidRPr="007578CB" w:rsidRDefault="007578CB" w:rsidP="007578C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578C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78C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578CB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  <w:r w:rsidRPr="007578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78CB">
        <w:rPr>
          <w:rFonts w:ascii="Consolas" w:hAnsi="Consolas" w:cs="Consolas"/>
          <w:sz w:val="19"/>
          <w:szCs w:val="19"/>
          <w:lang w:val="en-US"/>
        </w:rPr>
        <w:t xml:space="preserve"> Salary</w:t>
      </w:r>
    </w:p>
    <w:p w14:paraId="2B5EE76D" w14:textId="77777777" w:rsidR="007578CB" w:rsidRPr="007578CB" w:rsidRDefault="007578CB" w:rsidP="007578C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578C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78CB">
        <w:rPr>
          <w:rFonts w:ascii="Consolas" w:hAnsi="Consolas" w:cs="Consolas"/>
          <w:sz w:val="19"/>
          <w:szCs w:val="19"/>
          <w:lang w:val="en-US"/>
        </w:rPr>
        <w:t xml:space="preserve"> STAFF </w:t>
      </w:r>
    </w:p>
    <w:p w14:paraId="72E10F32" w14:textId="5828763D" w:rsidR="007578CB" w:rsidRDefault="007578CB" w:rsidP="007578C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Branch_no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Branch_no</w:t>
      </w:r>
      <w:proofErr w:type="spellEnd"/>
    </w:p>
    <w:p w14:paraId="234CE66B" w14:textId="58304BB2" w:rsidR="007E4CD4" w:rsidRDefault="007E4CD4" w:rsidP="007578C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</w:p>
    <w:p w14:paraId="5499F500" w14:textId="41738BBA" w:rsidR="007E4CD4" w:rsidRPr="007E4CD4" w:rsidRDefault="007E4CD4" w:rsidP="007E4CD4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E4CD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7E4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FA2E37">
        <w:rPr>
          <w:rFonts w:ascii="Consolas" w:hAnsi="Consolas" w:cs="Consolas"/>
          <w:sz w:val="19"/>
          <w:szCs w:val="19"/>
          <w:lang w:val="en-US"/>
        </w:rPr>
        <w:t>dbo.</w:t>
      </w:r>
      <w:r w:rsidRPr="007E4CD4">
        <w:rPr>
          <w:rFonts w:ascii="Consolas" w:hAnsi="Consolas" w:cs="Consolas"/>
          <w:sz w:val="19"/>
          <w:szCs w:val="19"/>
          <w:lang w:val="en-US"/>
        </w:rPr>
        <w:t>show_salary</w:t>
      </w:r>
      <w:proofErr w:type="spellEnd"/>
      <w:r w:rsidRPr="007E4C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E4CD4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7E4CD4">
        <w:rPr>
          <w:rFonts w:ascii="Consolas" w:hAnsi="Consolas" w:cs="Consolas"/>
          <w:sz w:val="19"/>
          <w:szCs w:val="19"/>
          <w:lang w:val="en-US"/>
        </w:rPr>
        <w:t>Branch_no</w:t>
      </w:r>
      <w:proofErr w:type="spellEnd"/>
      <w:r w:rsidRPr="007E4C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E4C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4CD4">
        <w:rPr>
          <w:rFonts w:ascii="Consolas" w:hAnsi="Consolas" w:cs="Consolas"/>
          <w:sz w:val="19"/>
          <w:szCs w:val="19"/>
          <w:lang w:val="en-US"/>
        </w:rPr>
        <w:t xml:space="preserve"> 3</w:t>
      </w:r>
    </w:p>
    <w:p w14:paraId="6C4509B4" w14:textId="69B82320" w:rsidR="007E4CD4" w:rsidRDefault="007E4CD4" w:rsidP="007578C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 wp14:anchorId="53FCCB21" wp14:editId="4A459028">
            <wp:extent cx="1666875" cy="962025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DAC72" w14:textId="34867885" w:rsidR="007578CB" w:rsidRDefault="006941DD" w:rsidP="007578CB">
      <w:pPr>
        <w:widowControl w:val="0"/>
        <w:autoSpaceDE w:val="0"/>
        <w:autoSpaceDN w:val="0"/>
        <w:ind w:firstLine="709"/>
        <w:jc w:val="both"/>
        <w:rPr>
          <w:szCs w:val="28"/>
          <w:lang w:bidi="ru-RU"/>
        </w:rPr>
      </w:pPr>
      <w:r w:rsidRPr="006941DD">
        <w:rPr>
          <w:szCs w:val="28"/>
          <w:lang w:bidi="ru-RU"/>
        </w:rPr>
        <w:t>4</w:t>
      </w:r>
      <w:r w:rsidRPr="0059278A">
        <w:rPr>
          <w:szCs w:val="28"/>
          <w:lang w:bidi="ru-RU"/>
        </w:rPr>
        <w:t xml:space="preserve">. </w:t>
      </w:r>
      <w:r w:rsidRPr="00E81DFC">
        <w:rPr>
          <w:szCs w:val="28"/>
          <w:lang w:bidi="ru-RU"/>
        </w:rPr>
        <w:t xml:space="preserve">Создать процедуру для повышения заработной платы сотрудника только в том случае, если за ним закреплен хотя бы один объект собственности в таблице </w:t>
      </w:r>
      <w:proofErr w:type="spellStart"/>
      <w:r w:rsidRPr="00E81DFC">
        <w:rPr>
          <w:szCs w:val="28"/>
          <w:lang w:bidi="ru-RU"/>
        </w:rPr>
        <w:t>Property</w:t>
      </w:r>
      <w:proofErr w:type="spellEnd"/>
      <w:r w:rsidRPr="00E81DFC">
        <w:rPr>
          <w:szCs w:val="28"/>
          <w:lang w:bidi="ru-RU"/>
        </w:rPr>
        <w:t xml:space="preserve"> (номер сотрудника и процент повышения заработной платы передаются в процедуру как параметры).</w:t>
      </w:r>
    </w:p>
    <w:p w14:paraId="25CA52AC" w14:textId="77777777" w:rsidR="007578CB" w:rsidRDefault="007578CB" w:rsidP="007578CB">
      <w:pPr>
        <w:widowControl w:val="0"/>
        <w:autoSpaceDE w:val="0"/>
        <w:autoSpaceDN w:val="0"/>
        <w:ind w:firstLine="709"/>
        <w:jc w:val="both"/>
        <w:rPr>
          <w:szCs w:val="28"/>
          <w:lang w:bidi="ru-RU"/>
        </w:rPr>
      </w:pPr>
    </w:p>
    <w:p w14:paraId="2088D5BF" w14:textId="77777777" w:rsidR="007578CB" w:rsidRPr="007578CB" w:rsidRDefault="007578CB" w:rsidP="007578C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578C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578C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78CB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7578C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578CB">
        <w:rPr>
          <w:rFonts w:ascii="Consolas" w:hAnsi="Consolas" w:cs="Consolas"/>
          <w:sz w:val="19"/>
          <w:szCs w:val="19"/>
          <w:lang w:val="en-US"/>
        </w:rPr>
        <w:t>update_salary</w:t>
      </w:r>
      <w:proofErr w:type="spellEnd"/>
    </w:p>
    <w:p w14:paraId="3C7CCDCA" w14:textId="77777777" w:rsidR="007578CB" w:rsidRPr="007578CB" w:rsidRDefault="007578CB" w:rsidP="007578C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578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78CB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7578CB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  <w:r w:rsidRPr="007578C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78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78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AEF8A36" w14:textId="77777777" w:rsidR="007578CB" w:rsidRPr="007578CB" w:rsidRDefault="007578CB" w:rsidP="007578C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578CB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7578CB">
        <w:rPr>
          <w:rFonts w:ascii="Consolas" w:hAnsi="Consolas" w:cs="Consolas"/>
          <w:sz w:val="19"/>
          <w:szCs w:val="19"/>
          <w:lang w:val="en-US"/>
        </w:rPr>
        <w:t>Procent</w:t>
      </w:r>
      <w:proofErr w:type="spellEnd"/>
      <w:r w:rsidRPr="007578C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78CB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7578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2960C8F" w14:textId="77777777" w:rsidR="007578CB" w:rsidRPr="007578CB" w:rsidRDefault="007578CB" w:rsidP="007578C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578C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16CCD14" w14:textId="77777777" w:rsidR="007578CB" w:rsidRPr="007578CB" w:rsidRDefault="007578CB" w:rsidP="007578C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578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78C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78CB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7578C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60426F2" w14:textId="77777777" w:rsidR="007578CB" w:rsidRPr="007578CB" w:rsidRDefault="007578CB" w:rsidP="007578C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578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78C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78C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578CB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</w:p>
    <w:p w14:paraId="2856F1FA" w14:textId="77777777" w:rsidR="007578CB" w:rsidRPr="007578CB" w:rsidRDefault="007578CB" w:rsidP="007578C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578C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78CB">
        <w:rPr>
          <w:rFonts w:ascii="Consolas" w:hAnsi="Consolas" w:cs="Consolas"/>
          <w:sz w:val="19"/>
          <w:szCs w:val="19"/>
          <w:lang w:val="en-US"/>
        </w:rPr>
        <w:t xml:space="preserve"> PROPERTY </w:t>
      </w:r>
    </w:p>
    <w:p w14:paraId="2A8DBD84" w14:textId="77777777" w:rsidR="007578CB" w:rsidRPr="007578CB" w:rsidRDefault="007578CB" w:rsidP="007578C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578C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578C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578CB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  <w:r w:rsidRPr="007578C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78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78C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7578CB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  <w:r w:rsidRPr="007578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AAC458D" w14:textId="77777777" w:rsidR="007578CB" w:rsidRPr="007578CB" w:rsidRDefault="007578CB" w:rsidP="007578C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578C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578CB">
        <w:rPr>
          <w:rFonts w:ascii="Consolas" w:hAnsi="Consolas" w:cs="Consolas"/>
          <w:sz w:val="19"/>
          <w:szCs w:val="19"/>
          <w:lang w:val="en-US"/>
        </w:rPr>
        <w:t xml:space="preserve"> STAFF </w:t>
      </w:r>
    </w:p>
    <w:p w14:paraId="5DF4E878" w14:textId="77777777" w:rsidR="007578CB" w:rsidRPr="007578CB" w:rsidRDefault="007578CB" w:rsidP="007578C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578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78CB">
        <w:rPr>
          <w:rFonts w:ascii="Consolas" w:hAnsi="Consolas" w:cs="Consolas"/>
          <w:sz w:val="19"/>
          <w:szCs w:val="19"/>
          <w:lang w:val="en-US"/>
        </w:rPr>
        <w:t xml:space="preserve"> Salary </w:t>
      </w:r>
      <w:r w:rsidRPr="007578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78CB">
        <w:rPr>
          <w:rFonts w:ascii="Consolas" w:hAnsi="Consolas" w:cs="Consolas"/>
          <w:sz w:val="19"/>
          <w:szCs w:val="19"/>
          <w:lang w:val="en-US"/>
        </w:rPr>
        <w:t xml:space="preserve"> Salary </w:t>
      </w:r>
      <w:r w:rsidRPr="007578C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578C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78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78CB">
        <w:rPr>
          <w:rFonts w:ascii="Consolas" w:hAnsi="Consolas" w:cs="Consolas"/>
          <w:sz w:val="19"/>
          <w:szCs w:val="19"/>
          <w:lang w:val="en-US"/>
        </w:rPr>
        <w:t xml:space="preserve">100 </w:t>
      </w:r>
      <w:r w:rsidRPr="007578C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7578C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7578CB">
        <w:rPr>
          <w:rFonts w:ascii="Consolas" w:hAnsi="Consolas" w:cs="Consolas"/>
          <w:sz w:val="19"/>
          <w:szCs w:val="19"/>
          <w:lang w:val="en-US"/>
        </w:rPr>
        <w:t>Procent</w:t>
      </w:r>
      <w:proofErr w:type="spellEnd"/>
      <w:r w:rsidRPr="007578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78C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78CB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7578CB">
        <w:rPr>
          <w:rFonts w:ascii="Consolas" w:hAnsi="Consolas" w:cs="Consolas"/>
          <w:sz w:val="19"/>
          <w:szCs w:val="19"/>
          <w:lang w:val="en-US"/>
        </w:rPr>
        <w:t xml:space="preserve"> 100</w:t>
      </w:r>
    </w:p>
    <w:p w14:paraId="178730EB" w14:textId="1425F7C6" w:rsidR="007578CB" w:rsidRDefault="007578CB" w:rsidP="007578C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Staff_no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Staff_no</w:t>
      </w:r>
      <w:proofErr w:type="spellEnd"/>
    </w:p>
    <w:p w14:paraId="0F9F3023" w14:textId="690673F2" w:rsidR="007E4CD4" w:rsidRDefault="007E4CD4" w:rsidP="007578C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</w:p>
    <w:p w14:paraId="5EC67159" w14:textId="03F56799" w:rsidR="007E4CD4" w:rsidRPr="007E4CD4" w:rsidRDefault="007E4CD4" w:rsidP="007E4CD4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E4CD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7E4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FA2E37">
        <w:rPr>
          <w:rFonts w:ascii="Consolas" w:hAnsi="Consolas" w:cs="Consolas"/>
          <w:sz w:val="19"/>
          <w:szCs w:val="19"/>
          <w:lang w:val="en-US"/>
        </w:rPr>
        <w:t>dbo.</w:t>
      </w:r>
      <w:r w:rsidRPr="007E4CD4">
        <w:rPr>
          <w:rFonts w:ascii="Consolas" w:hAnsi="Consolas" w:cs="Consolas"/>
          <w:sz w:val="19"/>
          <w:szCs w:val="19"/>
          <w:lang w:val="en-US"/>
        </w:rPr>
        <w:t>update_salary</w:t>
      </w:r>
      <w:proofErr w:type="spellEnd"/>
      <w:r w:rsidRPr="007E4C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E4CD4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7E4CD4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  <w:r w:rsidRPr="007E4C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E4C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4CD4">
        <w:rPr>
          <w:rFonts w:ascii="Consolas" w:hAnsi="Consolas" w:cs="Consolas"/>
          <w:sz w:val="19"/>
          <w:szCs w:val="19"/>
          <w:lang w:val="en-US"/>
        </w:rPr>
        <w:t xml:space="preserve"> 19</w:t>
      </w:r>
      <w:r w:rsidRPr="007E4C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4CD4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7E4CD4">
        <w:rPr>
          <w:rFonts w:ascii="Consolas" w:hAnsi="Consolas" w:cs="Consolas"/>
          <w:sz w:val="19"/>
          <w:szCs w:val="19"/>
          <w:lang w:val="en-US"/>
        </w:rPr>
        <w:t>Procent</w:t>
      </w:r>
      <w:proofErr w:type="spellEnd"/>
      <w:r w:rsidRPr="007E4C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E4CD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4CD4">
        <w:rPr>
          <w:rFonts w:ascii="Consolas" w:hAnsi="Consolas" w:cs="Consolas"/>
          <w:sz w:val="19"/>
          <w:szCs w:val="19"/>
          <w:lang w:val="en-US"/>
        </w:rPr>
        <w:t xml:space="preserve"> 10</w:t>
      </w:r>
    </w:p>
    <w:p w14:paraId="7DF75B10" w14:textId="77777777" w:rsidR="007E4CD4" w:rsidRPr="007E4CD4" w:rsidRDefault="007E4CD4" w:rsidP="007E4CD4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14:paraId="156D7F0F" w14:textId="77777777" w:rsidR="007E4CD4" w:rsidRPr="007E4CD4" w:rsidRDefault="007E4CD4" w:rsidP="007E4CD4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E4CD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E4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E4CD4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  <w:r w:rsidRPr="007E4C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4CD4">
        <w:rPr>
          <w:rFonts w:ascii="Consolas" w:hAnsi="Consolas" w:cs="Consolas"/>
          <w:sz w:val="19"/>
          <w:szCs w:val="19"/>
          <w:lang w:val="en-US"/>
        </w:rPr>
        <w:t xml:space="preserve"> Salary</w:t>
      </w:r>
    </w:p>
    <w:p w14:paraId="24B01ADF" w14:textId="77777777" w:rsidR="007E4CD4" w:rsidRPr="007E4CD4" w:rsidRDefault="007E4CD4" w:rsidP="007E4CD4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E4CD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E4CD4">
        <w:rPr>
          <w:rFonts w:ascii="Consolas" w:hAnsi="Consolas" w:cs="Consolas"/>
          <w:sz w:val="19"/>
          <w:szCs w:val="19"/>
          <w:lang w:val="en-US"/>
        </w:rPr>
        <w:t xml:space="preserve"> STAFF</w:t>
      </w:r>
    </w:p>
    <w:p w14:paraId="1303AE3D" w14:textId="77777777" w:rsidR="007E4CD4" w:rsidRDefault="007E4CD4" w:rsidP="007E4CD4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Staff_no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19</w:t>
      </w:r>
    </w:p>
    <w:p w14:paraId="379B04D3" w14:textId="0E80168B" w:rsidR="007E4CD4" w:rsidRDefault="007E4CD4" w:rsidP="007578C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</w:p>
    <w:p w14:paraId="62ED8D3D" w14:textId="6554447C" w:rsidR="007E4CD4" w:rsidRDefault="007E4CD4" w:rsidP="007578C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6C86D809" wp14:editId="7472708A">
            <wp:extent cx="1714500" cy="866775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5D2F7" w14:textId="0A737430" w:rsidR="006941DD" w:rsidRDefault="006941DD" w:rsidP="006941DD">
      <w:pPr>
        <w:widowControl w:val="0"/>
        <w:autoSpaceDE w:val="0"/>
        <w:autoSpaceDN w:val="0"/>
        <w:ind w:firstLine="709"/>
        <w:jc w:val="both"/>
        <w:rPr>
          <w:szCs w:val="28"/>
          <w:lang w:bidi="ru-RU"/>
        </w:rPr>
      </w:pPr>
      <w:r w:rsidRPr="006941DD">
        <w:rPr>
          <w:szCs w:val="28"/>
          <w:lang w:bidi="ru-RU"/>
        </w:rPr>
        <w:t>5</w:t>
      </w:r>
      <w:r w:rsidRPr="00E81DFC">
        <w:rPr>
          <w:szCs w:val="28"/>
          <w:lang w:bidi="ru-RU"/>
        </w:rPr>
        <w:t>. Создайте хранимую процедуру для индексации цен объектов собственности (увеличьте цену на заданный процент).</w:t>
      </w:r>
    </w:p>
    <w:p w14:paraId="0A3D1F05" w14:textId="65DBC487" w:rsidR="004F3750" w:rsidRDefault="004F3750" w:rsidP="006941DD">
      <w:pPr>
        <w:widowControl w:val="0"/>
        <w:autoSpaceDE w:val="0"/>
        <w:autoSpaceDN w:val="0"/>
        <w:ind w:firstLine="709"/>
        <w:jc w:val="both"/>
        <w:rPr>
          <w:szCs w:val="28"/>
          <w:lang w:bidi="ru-RU"/>
        </w:rPr>
      </w:pPr>
    </w:p>
    <w:p w14:paraId="7AB99327" w14:textId="77777777" w:rsidR="00C50471" w:rsidRPr="00C50471" w:rsidRDefault="00C50471" w:rsidP="00C5047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C5047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504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0471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50471">
        <w:rPr>
          <w:rFonts w:ascii="Consolas" w:hAnsi="Consolas" w:cs="Consolas"/>
          <w:sz w:val="19"/>
          <w:szCs w:val="19"/>
          <w:lang w:val="en-US"/>
        </w:rPr>
        <w:t xml:space="preserve"> price</w:t>
      </w:r>
    </w:p>
    <w:p w14:paraId="3C4F382D" w14:textId="77777777" w:rsidR="00C50471" w:rsidRPr="00C50471" w:rsidRDefault="00C50471" w:rsidP="00C5047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C504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0471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C50471">
        <w:rPr>
          <w:rFonts w:ascii="Consolas" w:hAnsi="Consolas" w:cs="Consolas"/>
          <w:sz w:val="19"/>
          <w:szCs w:val="19"/>
          <w:lang w:val="en-US"/>
        </w:rPr>
        <w:t>procent</w:t>
      </w:r>
      <w:proofErr w:type="spellEnd"/>
      <w:r w:rsidRPr="00C504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0471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5047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62AFDAC" w14:textId="77777777" w:rsidR="00C50471" w:rsidRPr="00C50471" w:rsidRDefault="00C50471" w:rsidP="00C5047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C5047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A529BD4" w14:textId="77777777" w:rsidR="00C50471" w:rsidRPr="00C50471" w:rsidRDefault="00C50471" w:rsidP="00C5047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C5047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50471">
        <w:rPr>
          <w:rFonts w:ascii="Consolas" w:hAnsi="Consolas" w:cs="Consolas"/>
          <w:sz w:val="19"/>
          <w:szCs w:val="19"/>
          <w:lang w:val="en-US"/>
        </w:rPr>
        <w:t xml:space="preserve"> PROPERTY </w:t>
      </w:r>
    </w:p>
    <w:p w14:paraId="4E3106E1" w14:textId="77777777" w:rsidR="00C50471" w:rsidRPr="00C50471" w:rsidRDefault="00C50471" w:rsidP="00C5047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C5047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4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50471">
        <w:rPr>
          <w:rFonts w:ascii="Consolas" w:hAnsi="Consolas" w:cs="Consolas"/>
          <w:sz w:val="19"/>
          <w:szCs w:val="19"/>
          <w:lang w:val="en-US"/>
        </w:rPr>
        <w:t>Selling_Price</w:t>
      </w:r>
      <w:proofErr w:type="spellEnd"/>
      <w:r w:rsidRPr="00C504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047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4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50471">
        <w:rPr>
          <w:rFonts w:ascii="Consolas" w:hAnsi="Consolas" w:cs="Consolas"/>
          <w:sz w:val="19"/>
          <w:szCs w:val="19"/>
          <w:lang w:val="en-US"/>
        </w:rPr>
        <w:t>Selling_Price</w:t>
      </w:r>
      <w:proofErr w:type="spellEnd"/>
      <w:r w:rsidRPr="00C504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047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5047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504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0471">
        <w:rPr>
          <w:rFonts w:ascii="Consolas" w:hAnsi="Consolas" w:cs="Consolas"/>
          <w:sz w:val="19"/>
          <w:szCs w:val="19"/>
          <w:lang w:val="en-US"/>
        </w:rPr>
        <w:t xml:space="preserve">100 </w:t>
      </w:r>
      <w:r w:rsidRPr="00C5047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50471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C50471">
        <w:rPr>
          <w:rFonts w:ascii="Consolas" w:hAnsi="Consolas" w:cs="Consolas"/>
          <w:sz w:val="19"/>
          <w:szCs w:val="19"/>
          <w:lang w:val="en-US"/>
        </w:rPr>
        <w:t>procent</w:t>
      </w:r>
      <w:proofErr w:type="spellEnd"/>
      <w:r w:rsidRPr="00C5047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504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0471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C50471">
        <w:rPr>
          <w:rFonts w:ascii="Consolas" w:hAnsi="Consolas" w:cs="Consolas"/>
          <w:sz w:val="19"/>
          <w:szCs w:val="19"/>
          <w:lang w:val="en-US"/>
        </w:rPr>
        <w:t xml:space="preserve"> 100</w:t>
      </w:r>
    </w:p>
    <w:p w14:paraId="49E1D11C" w14:textId="77777777" w:rsidR="00C50471" w:rsidRPr="00C50471" w:rsidRDefault="00C50471" w:rsidP="00C5047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14:paraId="7720042C" w14:textId="29048BC2" w:rsidR="00C50471" w:rsidRDefault="00C50471" w:rsidP="00C5047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FA2E37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="00FA2E37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procent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</w:t>
      </w:r>
    </w:p>
    <w:p w14:paraId="11182BA7" w14:textId="77869770" w:rsidR="00C50471" w:rsidRDefault="00C50471" w:rsidP="00C5047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</w:p>
    <w:p w14:paraId="016C93DC" w14:textId="143EBB9B" w:rsidR="00C50471" w:rsidRDefault="00C50471" w:rsidP="00C5047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5C23657B" wp14:editId="4C52817F">
            <wp:extent cx="6372225" cy="1266825"/>
            <wp:effectExtent l="0" t="0" r="952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AFBBD" w14:textId="45AFF450" w:rsidR="006941DD" w:rsidRDefault="006941DD" w:rsidP="006941DD">
      <w:pPr>
        <w:widowControl w:val="0"/>
        <w:autoSpaceDE w:val="0"/>
        <w:autoSpaceDN w:val="0"/>
        <w:ind w:firstLine="709"/>
        <w:jc w:val="both"/>
        <w:rPr>
          <w:szCs w:val="28"/>
          <w:lang w:bidi="ru-RU"/>
        </w:rPr>
      </w:pPr>
      <w:r w:rsidRPr="006941DD">
        <w:rPr>
          <w:szCs w:val="28"/>
          <w:lang w:bidi="ru-RU"/>
        </w:rPr>
        <w:lastRenderedPageBreak/>
        <w:t>6</w:t>
      </w:r>
      <w:r w:rsidRPr="00E81DFC">
        <w:rPr>
          <w:szCs w:val="28"/>
          <w:lang w:bidi="ru-RU"/>
        </w:rPr>
        <w:t>. Создайте хранимую процедуру для вывода списка объектов собственности, зарегистрированных в таблице PROPERTY на заданную как параметр дату.</w:t>
      </w:r>
    </w:p>
    <w:p w14:paraId="0A3C7416" w14:textId="4C3E2D5C" w:rsidR="00C50471" w:rsidRDefault="00C50471" w:rsidP="006941DD">
      <w:pPr>
        <w:widowControl w:val="0"/>
        <w:autoSpaceDE w:val="0"/>
        <w:autoSpaceDN w:val="0"/>
        <w:ind w:firstLine="709"/>
        <w:jc w:val="both"/>
        <w:rPr>
          <w:szCs w:val="28"/>
          <w:lang w:bidi="ru-RU"/>
        </w:rPr>
      </w:pPr>
    </w:p>
    <w:p w14:paraId="011019C9" w14:textId="77777777" w:rsidR="0031427D" w:rsidRPr="0031427D" w:rsidRDefault="0031427D" w:rsidP="0031427D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31427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142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427D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31427D">
        <w:rPr>
          <w:rFonts w:ascii="Consolas" w:hAnsi="Consolas" w:cs="Consolas"/>
          <w:sz w:val="19"/>
          <w:szCs w:val="19"/>
          <w:lang w:val="en-US"/>
        </w:rPr>
        <w:t xml:space="preserve"> quantity</w:t>
      </w:r>
    </w:p>
    <w:p w14:paraId="61B9EF70" w14:textId="77777777" w:rsidR="0031427D" w:rsidRPr="0031427D" w:rsidRDefault="0031427D" w:rsidP="0031427D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31427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427D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31427D">
        <w:rPr>
          <w:rFonts w:ascii="Consolas" w:hAnsi="Consolas" w:cs="Consolas"/>
          <w:sz w:val="19"/>
          <w:szCs w:val="19"/>
          <w:lang w:val="en-US"/>
        </w:rPr>
        <w:t>DateR</w:t>
      </w:r>
      <w:proofErr w:type="spellEnd"/>
      <w:r w:rsidRPr="003142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427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31427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523771A" w14:textId="77777777" w:rsidR="0031427D" w:rsidRPr="0031427D" w:rsidRDefault="0031427D" w:rsidP="0031427D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31427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C9CF677" w14:textId="77777777" w:rsidR="0031427D" w:rsidRPr="0031427D" w:rsidRDefault="0031427D" w:rsidP="0031427D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31427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1427D">
        <w:rPr>
          <w:rFonts w:ascii="Consolas" w:hAnsi="Consolas" w:cs="Consolas"/>
          <w:sz w:val="19"/>
          <w:szCs w:val="19"/>
          <w:lang w:val="en-US"/>
        </w:rPr>
        <w:t xml:space="preserve"> City</w:t>
      </w:r>
      <w:r w:rsidRPr="003142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1427D">
        <w:rPr>
          <w:rFonts w:ascii="Consolas" w:hAnsi="Consolas" w:cs="Consolas"/>
          <w:sz w:val="19"/>
          <w:szCs w:val="19"/>
          <w:lang w:val="en-US"/>
        </w:rPr>
        <w:t xml:space="preserve"> Street</w:t>
      </w:r>
      <w:r w:rsidRPr="003142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1427D">
        <w:rPr>
          <w:rFonts w:ascii="Consolas" w:hAnsi="Consolas" w:cs="Consolas"/>
          <w:sz w:val="19"/>
          <w:szCs w:val="19"/>
          <w:lang w:val="en-US"/>
        </w:rPr>
        <w:t xml:space="preserve"> House</w:t>
      </w:r>
      <w:r w:rsidRPr="003142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1427D">
        <w:rPr>
          <w:rFonts w:ascii="Consolas" w:hAnsi="Consolas" w:cs="Consolas"/>
          <w:sz w:val="19"/>
          <w:szCs w:val="19"/>
          <w:lang w:val="en-US"/>
        </w:rPr>
        <w:t xml:space="preserve"> Flat</w:t>
      </w:r>
    </w:p>
    <w:p w14:paraId="1CA7FACA" w14:textId="77777777" w:rsidR="0031427D" w:rsidRPr="0031427D" w:rsidRDefault="0031427D" w:rsidP="0031427D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31427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1427D">
        <w:rPr>
          <w:rFonts w:ascii="Consolas" w:hAnsi="Consolas" w:cs="Consolas"/>
          <w:sz w:val="19"/>
          <w:szCs w:val="19"/>
          <w:lang w:val="en-US"/>
        </w:rPr>
        <w:t xml:space="preserve"> PROPERTY</w:t>
      </w:r>
    </w:p>
    <w:p w14:paraId="734CDCC3" w14:textId="77777777" w:rsidR="0031427D" w:rsidRPr="0031427D" w:rsidRDefault="0031427D" w:rsidP="0031427D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31427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142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1427D">
        <w:rPr>
          <w:rFonts w:ascii="Consolas" w:hAnsi="Consolas" w:cs="Consolas"/>
          <w:sz w:val="19"/>
          <w:szCs w:val="19"/>
          <w:lang w:val="en-US"/>
        </w:rPr>
        <w:t>Date_registration</w:t>
      </w:r>
      <w:proofErr w:type="spellEnd"/>
      <w:r w:rsidRPr="003142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427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1427D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31427D">
        <w:rPr>
          <w:rFonts w:ascii="Consolas" w:hAnsi="Consolas" w:cs="Consolas"/>
          <w:sz w:val="19"/>
          <w:szCs w:val="19"/>
          <w:lang w:val="en-US"/>
        </w:rPr>
        <w:t>DateR</w:t>
      </w:r>
      <w:proofErr w:type="spellEnd"/>
    </w:p>
    <w:p w14:paraId="66BE2CAF" w14:textId="77777777" w:rsidR="0031427D" w:rsidRPr="0031427D" w:rsidRDefault="0031427D" w:rsidP="0031427D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14:paraId="28C51B8E" w14:textId="6DEC6F72" w:rsidR="0031427D" w:rsidRPr="00FA2E37" w:rsidRDefault="0031427D" w:rsidP="0031427D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FA2E3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FA2E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FA2E37">
        <w:rPr>
          <w:rFonts w:ascii="Consolas" w:hAnsi="Consolas" w:cs="Consolas"/>
          <w:sz w:val="19"/>
          <w:szCs w:val="19"/>
          <w:lang w:val="en-US"/>
        </w:rPr>
        <w:t>dbo.</w:t>
      </w:r>
      <w:r w:rsidRPr="00FA2E37">
        <w:rPr>
          <w:rFonts w:ascii="Consolas" w:hAnsi="Consolas" w:cs="Consolas"/>
          <w:sz w:val="19"/>
          <w:szCs w:val="19"/>
          <w:lang w:val="en-US"/>
        </w:rPr>
        <w:t>quantity</w:t>
      </w:r>
      <w:proofErr w:type="spellEnd"/>
      <w:r w:rsidRPr="00FA2E3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A2E3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FA2E37">
        <w:rPr>
          <w:rFonts w:ascii="Consolas" w:hAnsi="Consolas" w:cs="Consolas"/>
          <w:sz w:val="19"/>
          <w:szCs w:val="19"/>
          <w:lang w:val="en-US"/>
        </w:rPr>
        <w:t>DateR</w:t>
      </w:r>
      <w:proofErr w:type="spellEnd"/>
      <w:r w:rsidRPr="00FA2E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2E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A2E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2E37">
        <w:rPr>
          <w:rFonts w:ascii="Consolas" w:hAnsi="Consolas" w:cs="Consolas"/>
          <w:color w:val="FF0000"/>
          <w:sz w:val="19"/>
          <w:szCs w:val="19"/>
          <w:lang w:val="en-US"/>
        </w:rPr>
        <w:t>'2018-12-11'</w:t>
      </w:r>
    </w:p>
    <w:p w14:paraId="53FFFF9C" w14:textId="1EFDEB9A" w:rsidR="0031427D" w:rsidRPr="00FA2E37" w:rsidRDefault="0031427D" w:rsidP="0031427D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FF0000"/>
          <w:sz w:val="19"/>
          <w:szCs w:val="19"/>
          <w:lang w:val="en-US"/>
        </w:rPr>
      </w:pPr>
    </w:p>
    <w:p w14:paraId="085EF333" w14:textId="4C49F828" w:rsidR="00C50471" w:rsidRPr="00E81DFC" w:rsidRDefault="0031427D" w:rsidP="0031427D">
      <w:pPr>
        <w:autoSpaceDE w:val="0"/>
        <w:autoSpaceDN w:val="0"/>
        <w:adjustRightInd w:val="0"/>
        <w:spacing w:before="0" w:after="0" w:line="240" w:lineRule="auto"/>
        <w:ind w:left="0" w:firstLine="0"/>
        <w:rPr>
          <w:szCs w:val="28"/>
          <w:lang w:bidi="ru-RU"/>
        </w:rPr>
      </w:pPr>
      <w:r>
        <w:rPr>
          <w:rFonts w:ascii="Consolas" w:hAnsi="Consolas" w:cs="Consolas"/>
          <w:noProof/>
          <w:color w:val="FF0000"/>
          <w:sz w:val="19"/>
          <w:szCs w:val="19"/>
        </w:rPr>
        <w:drawing>
          <wp:inline distT="0" distB="0" distL="0" distR="0" wp14:anchorId="69D20D35" wp14:editId="3A271F93">
            <wp:extent cx="2762250" cy="100965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8495D" w14:textId="020A1AB8" w:rsidR="006941DD" w:rsidRDefault="006941DD" w:rsidP="006941DD">
      <w:pPr>
        <w:widowControl w:val="0"/>
        <w:autoSpaceDE w:val="0"/>
        <w:autoSpaceDN w:val="0"/>
        <w:ind w:firstLine="709"/>
        <w:jc w:val="both"/>
        <w:rPr>
          <w:szCs w:val="28"/>
          <w:lang w:bidi="ru-RU"/>
        </w:rPr>
      </w:pPr>
      <w:r w:rsidRPr="006941DD">
        <w:rPr>
          <w:szCs w:val="28"/>
          <w:lang w:bidi="ru-RU"/>
        </w:rPr>
        <w:t>7</w:t>
      </w:r>
      <w:r w:rsidRPr="00E81DFC">
        <w:rPr>
          <w:szCs w:val="28"/>
          <w:lang w:bidi="ru-RU"/>
        </w:rPr>
        <w:t>. Создайте хранимую процедуру для подсчета количества объектов, проданных определенным сотрудником (в процедуру передается номер сотрудника).</w:t>
      </w:r>
    </w:p>
    <w:p w14:paraId="58AFB41F" w14:textId="679DFAB4" w:rsidR="002B2171" w:rsidRDefault="002B2171" w:rsidP="006941DD">
      <w:pPr>
        <w:widowControl w:val="0"/>
        <w:autoSpaceDE w:val="0"/>
        <w:autoSpaceDN w:val="0"/>
        <w:ind w:firstLine="709"/>
        <w:jc w:val="both"/>
        <w:rPr>
          <w:szCs w:val="28"/>
          <w:lang w:bidi="ru-RU"/>
        </w:rPr>
      </w:pPr>
    </w:p>
    <w:p w14:paraId="569105B9" w14:textId="77777777" w:rsidR="002B2171" w:rsidRPr="002B2171" w:rsidRDefault="002B2171" w:rsidP="002B217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B217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21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2171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2B21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2171">
        <w:rPr>
          <w:rFonts w:ascii="Consolas" w:hAnsi="Consolas" w:cs="Consolas"/>
          <w:sz w:val="19"/>
          <w:szCs w:val="19"/>
          <w:lang w:val="en-US"/>
        </w:rPr>
        <w:t>quantity_sold</w:t>
      </w:r>
      <w:proofErr w:type="spellEnd"/>
    </w:p>
    <w:p w14:paraId="14956672" w14:textId="77777777" w:rsidR="002B2171" w:rsidRPr="002B2171" w:rsidRDefault="002B2171" w:rsidP="002B217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B21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2171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2B2171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  <w:r w:rsidRPr="002B21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2171">
        <w:rPr>
          <w:rFonts w:ascii="Consolas" w:hAnsi="Consolas" w:cs="Consolas"/>
          <w:sz w:val="19"/>
          <w:szCs w:val="19"/>
          <w:lang w:val="en-US"/>
        </w:rPr>
        <w:t>member_no</w:t>
      </w:r>
      <w:proofErr w:type="spellEnd"/>
      <w:r w:rsidRPr="002B217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287EDE5" w14:textId="77777777" w:rsidR="002B2171" w:rsidRPr="002B2171" w:rsidRDefault="002B2171" w:rsidP="002B217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B217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3BE32CB" w14:textId="77777777" w:rsidR="002B2171" w:rsidRPr="002B2171" w:rsidRDefault="002B2171" w:rsidP="002B217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B217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21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2171">
        <w:rPr>
          <w:rFonts w:ascii="Consolas" w:hAnsi="Consolas" w:cs="Consolas"/>
          <w:sz w:val="19"/>
          <w:szCs w:val="19"/>
          <w:lang w:val="en-US"/>
        </w:rPr>
        <w:t>p</w:t>
      </w:r>
      <w:r w:rsidRPr="002B21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2171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  <w:r w:rsidRPr="002B21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21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2171">
        <w:rPr>
          <w:rFonts w:ascii="Consolas" w:hAnsi="Consolas" w:cs="Consolas"/>
          <w:sz w:val="19"/>
          <w:szCs w:val="19"/>
          <w:lang w:val="en-US"/>
        </w:rPr>
        <w:t>count_flat</w:t>
      </w:r>
      <w:proofErr w:type="spellEnd"/>
    </w:p>
    <w:p w14:paraId="62AF9652" w14:textId="77777777" w:rsidR="002B2171" w:rsidRPr="002B2171" w:rsidRDefault="002B2171" w:rsidP="002B217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B2171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2B21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217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21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2171">
        <w:rPr>
          <w:rFonts w:ascii="Consolas" w:hAnsi="Consolas" w:cs="Consolas"/>
          <w:sz w:val="19"/>
          <w:szCs w:val="19"/>
          <w:lang w:val="en-US"/>
        </w:rPr>
        <w:t>PROPERTY</w:t>
      </w:r>
      <w:r w:rsidRPr="002B21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2171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  <w:r w:rsidRPr="002B21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21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2171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B2171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2B21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217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21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2171">
        <w:rPr>
          <w:rFonts w:ascii="Consolas" w:hAnsi="Consolas" w:cs="Consolas"/>
          <w:sz w:val="19"/>
          <w:szCs w:val="19"/>
          <w:lang w:val="en-US"/>
        </w:rPr>
        <w:t>count_flat</w:t>
      </w:r>
      <w:proofErr w:type="spellEnd"/>
      <w:r w:rsidRPr="002B217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526BC4E" w14:textId="77777777" w:rsidR="002B2171" w:rsidRPr="002B2171" w:rsidRDefault="002B2171" w:rsidP="002B217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B217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2171">
        <w:rPr>
          <w:rFonts w:ascii="Consolas" w:hAnsi="Consolas" w:cs="Consolas"/>
          <w:sz w:val="19"/>
          <w:szCs w:val="19"/>
          <w:lang w:val="en-US"/>
        </w:rPr>
        <w:t xml:space="preserve"> PROPERTY</w:t>
      </w:r>
      <w:r w:rsidRPr="002B21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21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2171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</w:p>
    <w:p w14:paraId="3A12C11F" w14:textId="77777777" w:rsidR="002B2171" w:rsidRPr="002B2171" w:rsidRDefault="002B2171" w:rsidP="002B217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B217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B21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2171">
        <w:rPr>
          <w:rFonts w:ascii="Consolas" w:hAnsi="Consolas" w:cs="Consolas"/>
          <w:sz w:val="19"/>
          <w:szCs w:val="19"/>
          <w:lang w:val="en-US"/>
        </w:rPr>
        <w:t>PROPERTY</w:t>
      </w:r>
      <w:r w:rsidRPr="002B21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2171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2B21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217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21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2171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2B21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2171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2B217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7C87925B" w14:textId="77777777" w:rsidR="002B2171" w:rsidRPr="002B2171" w:rsidRDefault="002B2171" w:rsidP="002B217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B2171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B21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217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B21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2171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  <w:r w:rsidRPr="002B217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21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217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2171">
        <w:rPr>
          <w:rFonts w:ascii="Consolas" w:hAnsi="Consolas" w:cs="Consolas"/>
          <w:sz w:val="19"/>
          <w:szCs w:val="19"/>
          <w:lang w:val="en-US"/>
        </w:rPr>
        <w:t xml:space="preserve"> p</w:t>
      </w:r>
    </w:p>
    <w:p w14:paraId="7806B3ED" w14:textId="77777777" w:rsidR="002B2171" w:rsidRPr="002B2171" w:rsidRDefault="002B2171" w:rsidP="002B217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B217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B21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2171">
        <w:rPr>
          <w:rFonts w:ascii="Consolas" w:hAnsi="Consolas" w:cs="Consolas"/>
          <w:sz w:val="19"/>
          <w:szCs w:val="19"/>
          <w:lang w:val="en-US"/>
        </w:rPr>
        <w:t>p</w:t>
      </w:r>
      <w:r w:rsidRPr="002B21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2171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  <w:r w:rsidRPr="002B21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217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2171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2B2171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</w:p>
    <w:p w14:paraId="34318981" w14:textId="77777777" w:rsidR="002B2171" w:rsidRPr="002B2171" w:rsidRDefault="002B2171" w:rsidP="002B217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14:paraId="6B74DDD2" w14:textId="2025610D" w:rsidR="002B2171" w:rsidRDefault="002B2171" w:rsidP="002B217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B2171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2B21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FA2E37">
        <w:rPr>
          <w:rFonts w:ascii="Consolas" w:hAnsi="Consolas" w:cs="Consolas"/>
          <w:sz w:val="19"/>
          <w:szCs w:val="19"/>
          <w:lang w:val="en-US"/>
        </w:rPr>
        <w:t>dbo.</w:t>
      </w:r>
      <w:r w:rsidRPr="002B2171">
        <w:rPr>
          <w:rFonts w:ascii="Consolas" w:hAnsi="Consolas" w:cs="Consolas"/>
          <w:sz w:val="19"/>
          <w:szCs w:val="19"/>
          <w:lang w:val="en-US"/>
        </w:rPr>
        <w:t>quantity_sold</w:t>
      </w:r>
      <w:proofErr w:type="spellEnd"/>
      <w:r w:rsidRPr="002B217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B2171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2B2171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  <w:r w:rsidRPr="002B21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217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2171">
        <w:rPr>
          <w:rFonts w:ascii="Consolas" w:hAnsi="Consolas" w:cs="Consolas"/>
          <w:sz w:val="19"/>
          <w:szCs w:val="19"/>
          <w:lang w:val="en-US"/>
        </w:rPr>
        <w:t xml:space="preserve"> 15</w:t>
      </w:r>
    </w:p>
    <w:p w14:paraId="6676BC8E" w14:textId="742C7C42" w:rsidR="002B2171" w:rsidRDefault="002B2171" w:rsidP="002B217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14:paraId="32A7BC62" w14:textId="50C3D9C3" w:rsidR="002B2171" w:rsidRPr="002B2171" w:rsidRDefault="002B2171" w:rsidP="002B2171">
      <w:pPr>
        <w:autoSpaceDE w:val="0"/>
        <w:autoSpaceDN w:val="0"/>
        <w:adjustRightInd w:val="0"/>
        <w:spacing w:before="0" w:after="0" w:line="240" w:lineRule="auto"/>
        <w:ind w:left="0" w:firstLine="0"/>
        <w:rPr>
          <w:szCs w:val="28"/>
          <w:lang w:val="en-US" w:bidi="ru-RU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w:drawing>
          <wp:inline distT="0" distB="0" distL="0" distR="0" wp14:anchorId="7EA1FCB4" wp14:editId="4FD18D28">
            <wp:extent cx="1733550" cy="91440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36E78" w14:textId="745F5755" w:rsidR="006941DD" w:rsidRDefault="006941DD" w:rsidP="006941DD">
      <w:pPr>
        <w:widowControl w:val="0"/>
        <w:autoSpaceDE w:val="0"/>
        <w:autoSpaceDN w:val="0"/>
        <w:ind w:firstLine="709"/>
        <w:jc w:val="both"/>
        <w:rPr>
          <w:szCs w:val="28"/>
          <w:lang w:bidi="ru-RU"/>
        </w:rPr>
      </w:pPr>
      <w:r w:rsidRPr="006941DD">
        <w:rPr>
          <w:szCs w:val="28"/>
          <w:lang w:bidi="ru-RU"/>
        </w:rPr>
        <w:t>8</w:t>
      </w:r>
      <w:r w:rsidRPr="00E81DFC">
        <w:rPr>
          <w:szCs w:val="28"/>
          <w:lang w:bidi="ru-RU"/>
        </w:rPr>
        <w:t xml:space="preserve">. Создайте процедуру для выбора объектов собственности, удовлетворяющих требованиям покупателя (в процедуру передать </w:t>
      </w:r>
      <w:r>
        <w:rPr>
          <w:szCs w:val="28"/>
          <w:lang w:bidi="ru-RU"/>
        </w:rPr>
        <w:t xml:space="preserve">требования покупателя в виде </w:t>
      </w:r>
      <w:r w:rsidRPr="00E81DFC">
        <w:rPr>
          <w:szCs w:val="28"/>
          <w:lang w:bidi="ru-RU"/>
        </w:rPr>
        <w:t>следующи</w:t>
      </w:r>
      <w:r>
        <w:rPr>
          <w:szCs w:val="28"/>
          <w:lang w:bidi="ru-RU"/>
        </w:rPr>
        <w:t>х</w:t>
      </w:r>
      <w:r w:rsidRPr="00E81DFC">
        <w:rPr>
          <w:szCs w:val="28"/>
          <w:lang w:bidi="ru-RU"/>
        </w:rPr>
        <w:t xml:space="preserve"> параметр</w:t>
      </w:r>
      <w:r>
        <w:rPr>
          <w:szCs w:val="28"/>
          <w:lang w:bidi="ru-RU"/>
        </w:rPr>
        <w:t>ов</w:t>
      </w:r>
      <w:r w:rsidRPr="00E81DFC">
        <w:rPr>
          <w:szCs w:val="28"/>
          <w:lang w:bidi="ru-RU"/>
        </w:rPr>
        <w:t>: количес</w:t>
      </w:r>
      <w:r>
        <w:rPr>
          <w:szCs w:val="28"/>
          <w:lang w:bidi="ru-RU"/>
        </w:rPr>
        <w:t>тво комнат, этаж, общую площадь</w:t>
      </w:r>
      <w:r w:rsidRPr="00E81DFC">
        <w:rPr>
          <w:szCs w:val="28"/>
          <w:lang w:bidi="ru-RU"/>
        </w:rPr>
        <w:t>)</w:t>
      </w:r>
      <w:r>
        <w:rPr>
          <w:szCs w:val="28"/>
          <w:lang w:bidi="ru-RU"/>
        </w:rPr>
        <w:t>.</w:t>
      </w:r>
    </w:p>
    <w:p w14:paraId="08A64833" w14:textId="6E2C8ACA" w:rsidR="002B2171" w:rsidRDefault="002B2171" w:rsidP="006941DD">
      <w:pPr>
        <w:widowControl w:val="0"/>
        <w:autoSpaceDE w:val="0"/>
        <w:autoSpaceDN w:val="0"/>
        <w:ind w:firstLine="709"/>
        <w:jc w:val="both"/>
        <w:rPr>
          <w:szCs w:val="28"/>
          <w:lang w:bidi="ru-RU"/>
        </w:rPr>
      </w:pPr>
    </w:p>
    <w:p w14:paraId="3DD5656A" w14:textId="3EA05B11" w:rsidR="002B2171" w:rsidRDefault="002B2171" w:rsidP="006941DD">
      <w:pPr>
        <w:widowControl w:val="0"/>
        <w:autoSpaceDE w:val="0"/>
        <w:autoSpaceDN w:val="0"/>
        <w:ind w:firstLine="709"/>
        <w:jc w:val="both"/>
        <w:rPr>
          <w:szCs w:val="28"/>
          <w:lang w:bidi="ru-RU"/>
        </w:rPr>
      </w:pPr>
    </w:p>
    <w:p w14:paraId="28D26090" w14:textId="77777777" w:rsidR="002B2171" w:rsidRDefault="002B2171" w:rsidP="006941DD">
      <w:pPr>
        <w:widowControl w:val="0"/>
        <w:autoSpaceDE w:val="0"/>
        <w:autoSpaceDN w:val="0"/>
        <w:ind w:firstLine="709"/>
        <w:jc w:val="both"/>
        <w:rPr>
          <w:szCs w:val="28"/>
          <w:lang w:bidi="ru-RU"/>
        </w:rPr>
      </w:pPr>
    </w:p>
    <w:p w14:paraId="76D84204" w14:textId="77777777" w:rsidR="002B2171" w:rsidRPr="002B2171" w:rsidRDefault="002B2171" w:rsidP="002B217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B217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21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2171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2B2171">
        <w:rPr>
          <w:rFonts w:ascii="Consolas" w:hAnsi="Consolas" w:cs="Consolas"/>
          <w:sz w:val="19"/>
          <w:szCs w:val="19"/>
          <w:lang w:val="en-US"/>
        </w:rPr>
        <w:t xml:space="preserve"> choice</w:t>
      </w:r>
    </w:p>
    <w:p w14:paraId="616998D3" w14:textId="77777777" w:rsidR="002B2171" w:rsidRPr="002B2171" w:rsidRDefault="002B2171" w:rsidP="002B217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B21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2171">
        <w:rPr>
          <w:rFonts w:ascii="Consolas" w:hAnsi="Consolas" w:cs="Consolas"/>
          <w:sz w:val="19"/>
          <w:szCs w:val="19"/>
          <w:lang w:val="en-US"/>
        </w:rPr>
        <w:t xml:space="preserve">@Rooms </w:t>
      </w:r>
      <w:proofErr w:type="spellStart"/>
      <w:r w:rsidRPr="002B2171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proofErr w:type="spellEnd"/>
      <w:r w:rsidRPr="002B21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B18BCC8" w14:textId="77777777" w:rsidR="002B2171" w:rsidRPr="002B2171" w:rsidRDefault="002B2171" w:rsidP="002B217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B2171">
        <w:rPr>
          <w:rFonts w:ascii="Consolas" w:hAnsi="Consolas" w:cs="Consolas"/>
          <w:sz w:val="19"/>
          <w:szCs w:val="19"/>
          <w:lang w:val="en-US"/>
        </w:rPr>
        <w:t xml:space="preserve">@Floor </w:t>
      </w:r>
      <w:proofErr w:type="spellStart"/>
      <w:r w:rsidRPr="002B2171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proofErr w:type="spellEnd"/>
      <w:r w:rsidRPr="002B21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F0F0E3C" w14:textId="77777777" w:rsidR="002B2171" w:rsidRPr="002B2171" w:rsidRDefault="002B2171" w:rsidP="002B217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B2171">
        <w:rPr>
          <w:rFonts w:ascii="Consolas" w:hAnsi="Consolas" w:cs="Consolas"/>
          <w:sz w:val="19"/>
          <w:szCs w:val="19"/>
          <w:lang w:val="en-US"/>
        </w:rPr>
        <w:t xml:space="preserve">@Area </w:t>
      </w:r>
      <w:proofErr w:type="spellStart"/>
      <w:r w:rsidRPr="002B2171">
        <w:rPr>
          <w:rFonts w:ascii="Consolas" w:hAnsi="Consolas" w:cs="Consolas"/>
          <w:sz w:val="19"/>
          <w:szCs w:val="19"/>
          <w:lang w:val="en-US"/>
        </w:rPr>
        <w:t>shortstring</w:t>
      </w:r>
      <w:proofErr w:type="spellEnd"/>
      <w:r w:rsidRPr="002B217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FA1FBE0" w14:textId="77777777" w:rsidR="002B2171" w:rsidRPr="002B2171" w:rsidRDefault="002B2171" w:rsidP="002B217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B217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4487F63" w14:textId="77777777" w:rsidR="002B2171" w:rsidRPr="002B2171" w:rsidRDefault="002B2171" w:rsidP="002B217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B217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2171">
        <w:rPr>
          <w:rFonts w:ascii="Consolas" w:hAnsi="Consolas" w:cs="Consolas"/>
          <w:sz w:val="19"/>
          <w:szCs w:val="19"/>
          <w:lang w:val="en-US"/>
        </w:rPr>
        <w:t xml:space="preserve"> City</w:t>
      </w:r>
      <w:r w:rsidRPr="002B21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2171">
        <w:rPr>
          <w:rFonts w:ascii="Consolas" w:hAnsi="Consolas" w:cs="Consolas"/>
          <w:sz w:val="19"/>
          <w:szCs w:val="19"/>
          <w:lang w:val="en-US"/>
        </w:rPr>
        <w:t xml:space="preserve"> Street</w:t>
      </w:r>
      <w:r w:rsidRPr="002B21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2171">
        <w:rPr>
          <w:rFonts w:ascii="Consolas" w:hAnsi="Consolas" w:cs="Consolas"/>
          <w:sz w:val="19"/>
          <w:szCs w:val="19"/>
          <w:lang w:val="en-US"/>
        </w:rPr>
        <w:t xml:space="preserve"> House</w:t>
      </w:r>
      <w:r w:rsidRPr="002B21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2171">
        <w:rPr>
          <w:rFonts w:ascii="Consolas" w:hAnsi="Consolas" w:cs="Consolas"/>
          <w:sz w:val="19"/>
          <w:szCs w:val="19"/>
          <w:lang w:val="en-US"/>
        </w:rPr>
        <w:t xml:space="preserve"> Flat</w:t>
      </w:r>
    </w:p>
    <w:p w14:paraId="1C4BEFF4" w14:textId="77777777" w:rsidR="002B2171" w:rsidRPr="002B2171" w:rsidRDefault="002B2171" w:rsidP="002B217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B217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2171">
        <w:rPr>
          <w:rFonts w:ascii="Consolas" w:hAnsi="Consolas" w:cs="Consolas"/>
          <w:sz w:val="19"/>
          <w:szCs w:val="19"/>
          <w:lang w:val="en-US"/>
        </w:rPr>
        <w:t xml:space="preserve"> PROPERTY p</w:t>
      </w:r>
    </w:p>
    <w:p w14:paraId="28412834" w14:textId="77777777" w:rsidR="002B2171" w:rsidRPr="002B2171" w:rsidRDefault="002B2171" w:rsidP="002B217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B217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B21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2171">
        <w:rPr>
          <w:rFonts w:ascii="Consolas" w:hAnsi="Consolas" w:cs="Consolas"/>
          <w:sz w:val="19"/>
          <w:szCs w:val="19"/>
          <w:lang w:val="en-US"/>
        </w:rPr>
        <w:t>p</w:t>
      </w:r>
      <w:r w:rsidRPr="002B21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2171">
        <w:rPr>
          <w:rFonts w:ascii="Consolas" w:hAnsi="Consolas" w:cs="Consolas"/>
          <w:sz w:val="19"/>
          <w:szCs w:val="19"/>
          <w:lang w:val="en-US"/>
        </w:rPr>
        <w:t>Rooms</w:t>
      </w:r>
      <w:proofErr w:type="spellEnd"/>
      <w:r w:rsidRPr="002B21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217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2171">
        <w:rPr>
          <w:rFonts w:ascii="Consolas" w:hAnsi="Consolas" w:cs="Consolas"/>
          <w:sz w:val="19"/>
          <w:szCs w:val="19"/>
          <w:lang w:val="en-US"/>
        </w:rPr>
        <w:t xml:space="preserve"> @Rooms</w:t>
      </w:r>
    </w:p>
    <w:p w14:paraId="66B00E15" w14:textId="77777777" w:rsidR="002B2171" w:rsidRPr="002B2171" w:rsidRDefault="002B2171" w:rsidP="002B217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B217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B21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2171">
        <w:rPr>
          <w:rFonts w:ascii="Consolas" w:hAnsi="Consolas" w:cs="Consolas"/>
          <w:sz w:val="19"/>
          <w:szCs w:val="19"/>
          <w:lang w:val="en-US"/>
        </w:rPr>
        <w:t>p</w:t>
      </w:r>
      <w:r w:rsidRPr="002B21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2171">
        <w:rPr>
          <w:rFonts w:ascii="Consolas" w:hAnsi="Consolas" w:cs="Consolas"/>
          <w:color w:val="FF00FF"/>
          <w:sz w:val="19"/>
          <w:szCs w:val="19"/>
          <w:lang w:val="en-US"/>
        </w:rPr>
        <w:t>Floor</w:t>
      </w:r>
      <w:proofErr w:type="spellEnd"/>
      <w:r w:rsidRPr="002B21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217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2171">
        <w:rPr>
          <w:rFonts w:ascii="Consolas" w:hAnsi="Consolas" w:cs="Consolas"/>
          <w:sz w:val="19"/>
          <w:szCs w:val="19"/>
          <w:lang w:val="en-US"/>
        </w:rPr>
        <w:t xml:space="preserve"> @Floor</w:t>
      </w:r>
    </w:p>
    <w:p w14:paraId="0B192881" w14:textId="77777777" w:rsidR="002B2171" w:rsidRPr="002B2171" w:rsidRDefault="002B2171" w:rsidP="002B217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B217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B21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2171">
        <w:rPr>
          <w:rFonts w:ascii="Consolas" w:hAnsi="Consolas" w:cs="Consolas"/>
          <w:sz w:val="19"/>
          <w:szCs w:val="19"/>
          <w:lang w:val="en-US"/>
        </w:rPr>
        <w:t>p</w:t>
      </w:r>
      <w:r w:rsidRPr="002B21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2171">
        <w:rPr>
          <w:rFonts w:ascii="Consolas" w:hAnsi="Consolas" w:cs="Consolas"/>
          <w:sz w:val="19"/>
          <w:szCs w:val="19"/>
          <w:lang w:val="en-US"/>
        </w:rPr>
        <w:t>The_area</w:t>
      </w:r>
      <w:proofErr w:type="spellEnd"/>
      <w:r w:rsidRPr="002B21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2171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2B21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2171">
        <w:rPr>
          <w:rFonts w:ascii="Consolas" w:hAnsi="Consolas" w:cs="Consolas"/>
          <w:color w:val="FF0000"/>
          <w:sz w:val="19"/>
          <w:szCs w:val="19"/>
          <w:lang w:val="en-US"/>
        </w:rPr>
        <w:t>'@Area%'</w:t>
      </w:r>
    </w:p>
    <w:p w14:paraId="5F338D6A" w14:textId="77777777" w:rsidR="002B2171" w:rsidRPr="002B2171" w:rsidRDefault="002B2171" w:rsidP="002B217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14:paraId="57C51052" w14:textId="1620CE36" w:rsidR="002B2171" w:rsidRDefault="002B2171" w:rsidP="002B217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B2171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2B21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FA2E37">
        <w:rPr>
          <w:rFonts w:ascii="Consolas" w:hAnsi="Consolas" w:cs="Consolas"/>
          <w:sz w:val="19"/>
          <w:szCs w:val="19"/>
          <w:lang w:val="en-US"/>
        </w:rPr>
        <w:t>dbo.</w:t>
      </w:r>
      <w:r w:rsidRPr="002B2171">
        <w:rPr>
          <w:rFonts w:ascii="Consolas" w:hAnsi="Consolas" w:cs="Consolas"/>
          <w:sz w:val="19"/>
          <w:szCs w:val="19"/>
          <w:lang w:val="en-US"/>
        </w:rPr>
        <w:t>choice</w:t>
      </w:r>
      <w:proofErr w:type="spellEnd"/>
      <w:r w:rsidRPr="002B217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B2171">
        <w:rPr>
          <w:rFonts w:ascii="Consolas" w:hAnsi="Consolas" w:cs="Consolas"/>
          <w:sz w:val="19"/>
          <w:szCs w:val="19"/>
          <w:lang w:val="en-US"/>
        </w:rPr>
        <w:t xml:space="preserve">@Rooms </w:t>
      </w:r>
      <w:r w:rsidRPr="002B217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2171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2B21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2171">
        <w:rPr>
          <w:rFonts w:ascii="Consolas" w:hAnsi="Consolas" w:cs="Consolas"/>
          <w:sz w:val="19"/>
          <w:szCs w:val="19"/>
          <w:lang w:val="en-US"/>
        </w:rPr>
        <w:t xml:space="preserve"> @Floor </w:t>
      </w:r>
      <w:r w:rsidRPr="002B217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2171">
        <w:rPr>
          <w:rFonts w:ascii="Consolas" w:hAnsi="Consolas" w:cs="Consolas"/>
          <w:sz w:val="19"/>
          <w:szCs w:val="19"/>
          <w:lang w:val="en-US"/>
        </w:rPr>
        <w:t xml:space="preserve"> 5</w:t>
      </w:r>
      <w:r w:rsidRPr="002B21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2171">
        <w:rPr>
          <w:rFonts w:ascii="Consolas" w:hAnsi="Consolas" w:cs="Consolas"/>
          <w:sz w:val="19"/>
          <w:szCs w:val="19"/>
          <w:lang w:val="en-US"/>
        </w:rPr>
        <w:t xml:space="preserve"> @Area </w:t>
      </w:r>
      <w:r w:rsidRPr="002B217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2171">
        <w:rPr>
          <w:rFonts w:ascii="Consolas" w:hAnsi="Consolas" w:cs="Consolas"/>
          <w:sz w:val="19"/>
          <w:szCs w:val="19"/>
          <w:lang w:val="en-US"/>
        </w:rPr>
        <w:t xml:space="preserve"> 65</w:t>
      </w:r>
    </w:p>
    <w:p w14:paraId="0C5B74DE" w14:textId="2B9F1D53" w:rsidR="002B2171" w:rsidRDefault="002B2171" w:rsidP="002B217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14:paraId="5FB1ADEC" w14:textId="68923533" w:rsidR="002B2171" w:rsidRPr="002B2171" w:rsidRDefault="002B2171" w:rsidP="002B2171">
      <w:pPr>
        <w:autoSpaceDE w:val="0"/>
        <w:autoSpaceDN w:val="0"/>
        <w:adjustRightInd w:val="0"/>
        <w:spacing w:before="0" w:after="0" w:line="240" w:lineRule="auto"/>
        <w:ind w:left="0" w:firstLine="0"/>
        <w:rPr>
          <w:szCs w:val="28"/>
          <w:lang w:val="en-US" w:bidi="ru-RU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w:drawing>
          <wp:inline distT="0" distB="0" distL="0" distR="0" wp14:anchorId="28D45B80" wp14:editId="1B10424B">
            <wp:extent cx="2476500" cy="85725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A643B" w14:textId="4AFAFF81" w:rsidR="006941DD" w:rsidRDefault="003646E1" w:rsidP="003646E1">
      <w:pPr>
        <w:widowControl w:val="0"/>
        <w:autoSpaceDE w:val="0"/>
        <w:autoSpaceDN w:val="0"/>
        <w:ind w:left="863" w:firstLine="277"/>
        <w:jc w:val="both"/>
        <w:rPr>
          <w:szCs w:val="28"/>
          <w:lang w:bidi="ru-RU"/>
        </w:rPr>
      </w:pPr>
      <w:r w:rsidRPr="0072533F">
        <w:rPr>
          <w:szCs w:val="28"/>
          <w:lang w:bidi="ru-RU"/>
        </w:rPr>
        <w:t>9</w:t>
      </w:r>
      <w:r w:rsidR="006941DD" w:rsidRPr="0072533F">
        <w:rPr>
          <w:szCs w:val="28"/>
          <w:lang w:bidi="ru-RU"/>
        </w:rPr>
        <w:t xml:space="preserve">. </w:t>
      </w:r>
      <w:r w:rsidR="006941DD" w:rsidRPr="00E81DFC">
        <w:rPr>
          <w:szCs w:val="28"/>
          <w:lang w:bidi="ru-RU"/>
        </w:rPr>
        <w:t>Создать пользовательск</w:t>
      </w:r>
      <w:r w:rsidR="006941DD">
        <w:rPr>
          <w:szCs w:val="28"/>
          <w:lang w:bidi="ru-RU"/>
        </w:rPr>
        <w:t>ие</w:t>
      </w:r>
      <w:r w:rsidR="006941DD" w:rsidRPr="00E81DFC">
        <w:rPr>
          <w:szCs w:val="28"/>
          <w:lang w:bidi="ru-RU"/>
        </w:rPr>
        <w:t xml:space="preserve"> функци</w:t>
      </w:r>
      <w:r w:rsidR="006941DD">
        <w:rPr>
          <w:szCs w:val="28"/>
          <w:lang w:bidi="ru-RU"/>
        </w:rPr>
        <w:t>и:</w:t>
      </w:r>
    </w:p>
    <w:p w14:paraId="2E242917" w14:textId="544B5366" w:rsidR="006941DD" w:rsidRDefault="006941DD" w:rsidP="006941DD">
      <w:pPr>
        <w:widowControl w:val="0"/>
        <w:autoSpaceDE w:val="0"/>
        <w:autoSpaceDN w:val="0"/>
        <w:ind w:firstLine="709"/>
        <w:jc w:val="both"/>
        <w:rPr>
          <w:szCs w:val="28"/>
          <w:lang w:bidi="ru-RU"/>
        </w:rPr>
      </w:pPr>
      <w:r w:rsidRPr="00E81DFC">
        <w:rPr>
          <w:szCs w:val="28"/>
          <w:lang w:bidi="ru-RU"/>
        </w:rPr>
        <w:t xml:space="preserve"> </w:t>
      </w:r>
      <w:r>
        <w:rPr>
          <w:szCs w:val="28"/>
          <w:lang w:bidi="ru-RU"/>
        </w:rPr>
        <w:t>1. д</w:t>
      </w:r>
      <w:r w:rsidRPr="00E81DFC">
        <w:rPr>
          <w:szCs w:val="28"/>
          <w:lang w:bidi="ru-RU"/>
        </w:rPr>
        <w:t>ля вычисления стоимости самой дешевой квартиры с заданным, как параметр, количеством комнат в заданном городе.</w:t>
      </w:r>
    </w:p>
    <w:p w14:paraId="68CB4B3E" w14:textId="5A126589" w:rsidR="005452E8" w:rsidRDefault="005452E8" w:rsidP="006941DD">
      <w:pPr>
        <w:widowControl w:val="0"/>
        <w:autoSpaceDE w:val="0"/>
        <w:autoSpaceDN w:val="0"/>
        <w:ind w:firstLine="709"/>
        <w:jc w:val="both"/>
        <w:rPr>
          <w:szCs w:val="28"/>
          <w:lang w:bidi="ru-RU"/>
        </w:rPr>
      </w:pPr>
    </w:p>
    <w:p w14:paraId="6510BCFE" w14:textId="53686272" w:rsidR="005452E8" w:rsidRPr="005452E8" w:rsidRDefault="005452E8" w:rsidP="005452E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create function </w:t>
      </w:r>
      <w:proofErr w:type="spellStart"/>
      <w:r w:rsidRPr="005452E8">
        <w:rPr>
          <w:rFonts w:ascii="Consolas" w:hAnsi="Consolas" w:cs="Consolas"/>
          <w:sz w:val="19"/>
          <w:szCs w:val="19"/>
          <w:lang w:val="en-US"/>
        </w:rPr>
        <w:t>min_price_flat</w:t>
      </w:r>
      <w:proofErr w:type="spellEnd"/>
      <w:r w:rsidRPr="005452E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E2F3CC8" w14:textId="77777777" w:rsidR="005452E8" w:rsidRPr="005452E8" w:rsidRDefault="005452E8" w:rsidP="005452E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5452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52E8">
        <w:rPr>
          <w:rFonts w:ascii="Consolas" w:hAnsi="Consolas" w:cs="Consolas"/>
          <w:sz w:val="19"/>
          <w:szCs w:val="19"/>
          <w:lang w:val="en-US"/>
        </w:rPr>
        <w:t xml:space="preserve">@Rooms </w:t>
      </w:r>
      <w:proofErr w:type="spellStart"/>
      <w:r w:rsidRPr="005452E8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proofErr w:type="spellEnd"/>
      <w:r w:rsidRPr="005452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53B9CB3" w14:textId="00F9C660" w:rsidR="005452E8" w:rsidRPr="005452E8" w:rsidRDefault="005452E8" w:rsidP="005452E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5452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52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52E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AF742E9" w14:textId="081AF769" w:rsidR="005452E8" w:rsidRPr="005452E8" w:rsidRDefault="005452E8" w:rsidP="005452E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ACED436" w14:textId="77777777" w:rsidR="005452E8" w:rsidRPr="005452E8" w:rsidRDefault="005452E8" w:rsidP="005452E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5452E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BB00737" w14:textId="47924487" w:rsidR="005452E8" w:rsidRPr="005452E8" w:rsidRDefault="005452E8" w:rsidP="005452E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52E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452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52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452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52E8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5452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452E8">
        <w:rPr>
          <w:rFonts w:ascii="Consolas" w:hAnsi="Consolas" w:cs="Consolas"/>
          <w:sz w:val="19"/>
          <w:szCs w:val="19"/>
          <w:lang w:val="en-US"/>
        </w:rPr>
        <w:t>Selling_Price</w:t>
      </w:r>
      <w:proofErr w:type="spellEnd"/>
      <w:r w:rsidRPr="005452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452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52E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52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452E8">
        <w:rPr>
          <w:rFonts w:ascii="Consolas" w:hAnsi="Consolas" w:cs="Consolas"/>
          <w:sz w:val="19"/>
          <w:szCs w:val="19"/>
          <w:lang w:val="en-US"/>
        </w:rPr>
        <w:t>min_price</w:t>
      </w:r>
      <w:proofErr w:type="spellEnd"/>
    </w:p>
    <w:p w14:paraId="3B119C87" w14:textId="476591B7" w:rsidR="005452E8" w:rsidRPr="005452E8" w:rsidRDefault="005452E8" w:rsidP="005452E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452E8">
        <w:rPr>
          <w:rFonts w:ascii="Consolas" w:hAnsi="Consolas" w:cs="Consolas"/>
          <w:sz w:val="19"/>
          <w:szCs w:val="19"/>
          <w:lang w:val="en-US"/>
        </w:rPr>
        <w:t xml:space="preserve"> PROPERTY </w:t>
      </w:r>
    </w:p>
    <w:p w14:paraId="2DAEAED3" w14:textId="1BB1B924" w:rsidR="005452E8" w:rsidRPr="005452E8" w:rsidRDefault="005452E8" w:rsidP="005452E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452E8">
        <w:rPr>
          <w:rFonts w:ascii="Consolas" w:hAnsi="Consolas" w:cs="Consolas"/>
          <w:sz w:val="19"/>
          <w:szCs w:val="19"/>
          <w:lang w:val="en-US"/>
        </w:rPr>
        <w:t xml:space="preserve"> Rooms </w:t>
      </w:r>
      <w:r w:rsidRPr="005452E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452E8">
        <w:rPr>
          <w:rFonts w:ascii="Consolas" w:hAnsi="Consolas" w:cs="Consolas"/>
          <w:sz w:val="19"/>
          <w:szCs w:val="19"/>
          <w:lang w:val="en-US"/>
        </w:rPr>
        <w:t xml:space="preserve"> @Rooms</w:t>
      </w:r>
      <w:r w:rsidRPr="005452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175AEF1" w14:textId="15FCC422" w:rsidR="005452E8" w:rsidRDefault="005452E8" w:rsidP="005452E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1CFCFE42" w14:textId="30B2DC68" w:rsidR="005452E8" w:rsidRDefault="005452E8" w:rsidP="005452E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0000FF"/>
          <w:sz w:val="19"/>
          <w:szCs w:val="19"/>
        </w:rPr>
      </w:pPr>
    </w:p>
    <w:p w14:paraId="4528FF3C" w14:textId="77777777" w:rsidR="005452E8" w:rsidRPr="005452E8" w:rsidRDefault="005452E8" w:rsidP="005452E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452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452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452E8">
        <w:rPr>
          <w:rFonts w:ascii="Consolas" w:hAnsi="Consolas" w:cs="Consolas"/>
          <w:sz w:val="19"/>
          <w:szCs w:val="19"/>
          <w:lang w:val="en-US"/>
        </w:rPr>
        <w:t>dbo</w:t>
      </w:r>
      <w:r w:rsidRPr="005452E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452E8">
        <w:rPr>
          <w:rFonts w:ascii="Consolas" w:hAnsi="Consolas" w:cs="Consolas"/>
          <w:sz w:val="19"/>
          <w:szCs w:val="19"/>
          <w:lang w:val="en-US"/>
        </w:rPr>
        <w:t>min_price_flat</w:t>
      </w:r>
      <w:proofErr w:type="spellEnd"/>
      <w:r w:rsidRPr="005452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52E8">
        <w:rPr>
          <w:rFonts w:ascii="Consolas" w:hAnsi="Consolas" w:cs="Consolas"/>
          <w:sz w:val="19"/>
          <w:szCs w:val="19"/>
          <w:lang w:val="en-US"/>
        </w:rPr>
        <w:t>3</w:t>
      </w:r>
      <w:r w:rsidRPr="005452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8BE3E9F" w14:textId="77777777" w:rsidR="005452E8" w:rsidRPr="005452E8" w:rsidRDefault="005452E8" w:rsidP="005452E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D9A58C8" w14:textId="454CC3D4" w:rsidR="005452E8" w:rsidRPr="005452E8" w:rsidRDefault="005452E8" w:rsidP="005452E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D016752" w14:textId="29E57D52" w:rsidR="005452E8" w:rsidRPr="005452E8" w:rsidRDefault="005452E8" w:rsidP="005452E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ECE14B6" w14:textId="4511709C" w:rsidR="005452E8" w:rsidRPr="005452E8" w:rsidRDefault="005452E8" w:rsidP="005452E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735D8FF2" wp14:editId="4DA8159C">
            <wp:extent cx="1495425" cy="876300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9225C" w14:textId="485477E9" w:rsidR="006941DD" w:rsidRPr="005452E8" w:rsidRDefault="006941DD" w:rsidP="003137A2">
      <w:pPr>
        <w:pStyle w:val="affb"/>
        <w:widowControl w:val="0"/>
        <w:numPr>
          <w:ilvl w:val="0"/>
          <w:numId w:val="39"/>
        </w:numPr>
        <w:autoSpaceDE w:val="0"/>
        <w:autoSpaceDN w:val="0"/>
        <w:jc w:val="both"/>
        <w:rPr>
          <w:szCs w:val="28"/>
          <w:lang w:bidi="ru-RU"/>
        </w:rPr>
      </w:pPr>
      <w:r w:rsidRPr="005452E8">
        <w:rPr>
          <w:szCs w:val="28"/>
          <w:lang w:bidi="ru-RU"/>
        </w:rPr>
        <w:t>метраж объекта недвижимости.</w:t>
      </w:r>
    </w:p>
    <w:p w14:paraId="0046CC49" w14:textId="2A9D306A" w:rsidR="005452E8" w:rsidRDefault="005452E8" w:rsidP="005452E8">
      <w:pPr>
        <w:widowControl w:val="0"/>
        <w:autoSpaceDE w:val="0"/>
        <w:autoSpaceDN w:val="0"/>
        <w:jc w:val="both"/>
        <w:rPr>
          <w:szCs w:val="28"/>
          <w:lang w:bidi="ru-RU"/>
        </w:rPr>
      </w:pPr>
    </w:p>
    <w:p w14:paraId="6AB11F1B" w14:textId="77777777" w:rsidR="005452E8" w:rsidRPr="005452E8" w:rsidRDefault="005452E8" w:rsidP="005452E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5452E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452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52E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452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452E8">
        <w:rPr>
          <w:rFonts w:ascii="Consolas" w:hAnsi="Consolas" w:cs="Consolas"/>
          <w:sz w:val="19"/>
          <w:szCs w:val="19"/>
          <w:lang w:val="en-US"/>
        </w:rPr>
        <w:t>flat_area</w:t>
      </w:r>
      <w:proofErr w:type="spellEnd"/>
      <w:r w:rsidRPr="005452E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28033D2E" w14:textId="77777777" w:rsidR="005452E8" w:rsidRPr="005452E8" w:rsidRDefault="005452E8" w:rsidP="005452E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5452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52E8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5452E8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5452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52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52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F4ED68B" w14:textId="77777777" w:rsidR="005452E8" w:rsidRPr="005452E8" w:rsidRDefault="005452E8" w:rsidP="005452E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5452E8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5452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452E8">
        <w:rPr>
          <w:rFonts w:ascii="Consolas" w:hAnsi="Consolas" w:cs="Consolas"/>
          <w:sz w:val="19"/>
          <w:szCs w:val="19"/>
          <w:lang w:val="en-US"/>
        </w:rPr>
        <w:t>shortstring</w:t>
      </w:r>
      <w:proofErr w:type="spellEnd"/>
      <w:r w:rsidRPr="005452E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2E895B41" w14:textId="77777777" w:rsidR="005452E8" w:rsidRPr="005452E8" w:rsidRDefault="005452E8" w:rsidP="005452E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5452E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67E8E66" w14:textId="77777777" w:rsidR="005452E8" w:rsidRPr="005452E8" w:rsidRDefault="005452E8" w:rsidP="005452E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5452E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029CB54" w14:textId="77777777" w:rsidR="005452E8" w:rsidRPr="005452E8" w:rsidRDefault="005452E8" w:rsidP="005452E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5452E8">
        <w:rPr>
          <w:rFonts w:ascii="Consolas" w:hAnsi="Consolas" w:cs="Consolas"/>
          <w:color w:val="0000FF"/>
          <w:sz w:val="19"/>
          <w:szCs w:val="19"/>
          <w:lang w:val="en-US"/>
        </w:rPr>
        <w:t xml:space="preserve">return </w:t>
      </w:r>
      <w:r w:rsidRPr="005452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52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452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452E8">
        <w:rPr>
          <w:rFonts w:ascii="Consolas" w:hAnsi="Consolas" w:cs="Consolas"/>
          <w:sz w:val="19"/>
          <w:szCs w:val="19"/>
          <w:lang w:val="en-US"/>
        </w:rPr>
        <w:t>The_area</w:t>
      </w:r>
      <w:proofErr w:type="spellEnd"/>
    </w:p>
    <w:p w14:paraId="7E6A1B0C" w14:textId="77777777" w:rsidR="005452E8" w:rsidRPr="005452E8" w:rsidRDefault="005452E8" w:rsidP="005452E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5452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452E8">
        <w:rPr>
          <w:rFonts w:ascii="Consolas" w:hAnsi="Consolas" w:cs="Consolas"/>
          <w:sz w:val="19"/>
          <w:szCs w:val="19"/>
          <w:lang w:val="en-US"/>
        </w:rPr>
        <w:t xml:space="preserve"> PROPERTY </w:t>
      </w:r>
    </w:p>
    <w:p w14:paraId="479C8AC7" w14:textId="77777777" w:rsidR="005452E8" w:rsidRPr="005452E8" w:rsidRDefault="005452E8" w:rsidP="005452E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5452E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452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452E8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5452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52E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452E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5452E8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5452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B84D207" w14:textId="19A0B433" w:rsidR="005452E8" w:rsidRDefault="005452E8" w:rsidP="005452E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452E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52DC54B" w14:textId="77777777" w:rsidR="005452E8" w:rsidRPr="005452E8" w:rsidRDefault="005452E8" w:rsidP="005452E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49C05A5" w14:textId="77777777" w:rsidR="005452E8" w:rsidRPr="005452E8" w:rsidRDefault="005452E8" w:rsidP="005452E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452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452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452E8">
        <w:rPr>
          <w:rFonts w:ascii="Consolas" w:hAnsi="Consolas" w:cs="Consolas"/>
          <w:sz w:val="19"/>
          <w:szCs w:val="19"/>
          <w:lang w:val="en-US"/>
        </w:rPr>
        <w:t>dbo</w:t>
      </w:r>
      <w:r w:rsidRPr="005452E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452E8">
        <w:rPr>
          <w:rFonts w:ascii="Consolas" w:hAnsi="Consolas" w:cs="Consolas"/>
          <w:sz w:val="19"/>
          <w:szCs w:val="19"/>
          <w:lang w:val="en-US"/>
        </w:rPr>
        <w:t>flat_area</w:t>
      </w:r>
      <w:proofErr w:type="spellEnd"/>
      <w:r w:rsidRPr="005452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52E8">
        <w:rPr>
          <w:rFonts w:ascii="Consolas" w:hAnsi="Consolas" w:cs="Consolas"/>
          <w:sz w:val="19"/>
          <w:szCs w:val="19"/>
          <w:lang w:val="en-US"/>
        </w:rPr>
        <w:t>3005</w:t>
      </w:r>
      <w:r w:rsidRPr="005452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B572BF8" w14:textId="2CD2A9E9" w:rsidR="005452E8" w:rsidRPr="005452E8" w:rsidRDefault="005452E8" w:rsidP="005452E8">
      <w:pPr>
        <w:widowControl w:val="0"/>
        <w:autoSpaceDE w:val="0"/>
        <w:autoSpaceDN w:val="0"/>
        <w:jc w:val="both"/>
        <w:rPr>
          <w:szCs w:val="28"/>
          <w:lang w:val="en-US" w:bidi="ru-RU"/>
        </w:rPr>
      </w:pPr>
      <w:r>
        <w:rPr>
          <w:noProof/>
          <w:szCs w:val="28"/>
          <w:lang w:val="en-US" w:bidi="ru-RU"/>
        </w:rPr>
        <w:drawing>
          <wp:inline distT="0" distB="0" distL="0" distR="0" wp14:anchorId="224F65D7" wp14:editId="1FD4411D">
            <wp:extent cx="1609725" cy="942975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7F671" w14:textId="29B86910" w:rsidR="006941DD" w:rsidRPr="003137A2" w:rsidRDefault="006941DD" w:rsidP="003137A2">
      <w:pPr>
        <w:pStyle w:val="affb"/>
        <w:widowControl w:val="0"/>
        <w:numPr>
          <w:ilvl w:val="0"/>
          <w:numId w:val="39"/>
        </w:numPr>
        <w:autoSpaceDE w:val="0"/>
        <w:autoSpaceDN w:val="0"/>
        <w:jc w:val="both"/>
        <w:rPr>
          <w:szCs w:val="28"/>
          <w:lang w:bidi="ru-RU"/>
        </w:rPr>
      </w:pPr>
      <w:r w:rsidRPr="003137A2">
        <w:rPr>
          <w:szCs w:val="28"/>
          <w:lang w:bidi="ru-RU"/>
        </w:rPr>
        <w:t>заменить в строке A все подстроки B на пустые подстроки.</w:t>
      </w:r>
    </w:p>
    <w:p w14:paraId="5DB52737" w14:textId="1060BA40" w:rsidR="003137A2" w:rsidRDefault="003137A2" w:rsidP="003137A2">
      <w:pPr>
        <w:widowControl w:val="0"/>
        <w:autoSpaceDE w:val="0"/>
        <w:autoSpaceDN w:val="0"/>
        <w:jc w:val="both"/>
        <w:rPr>
          <w:szCs w:val="28"/>
          <w:lang w:bidi="ru-RU"/>
        </w:rPr>
      </w:pPr>
    </w:p>
    <w:p w14:paraId="30DF1286" w14:textId="77777777" w:rsidR="003137A2" w:rsidRPr="003137A2" w:rsidRDefault="003137A2" w:rsidP="003137A2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3137A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137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37A2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137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137A2">
        <w:rPr>
          <w:rFonts w:ascii="Consolas" w:hAnsi="Consolas" w:cs="Consolas"/>
          <w:sz w:val="19"/>
          <w:szCs w:val="19"/>
          <w:lang w:val="en-US"/>
        </w:rPr>
        <w:t>replace_z</w:t>
      </w:r>
      <w:proofErr w:type="spellEnd"/>
    </w:p>
    <w:p w14:paraId="78D677EB" w14:textId="77777777" w:rsidR="003137A2" w:rsidRPr="003137A2" w:rsidRDefault="003137A2" w:rsidP="003137A2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3137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37A2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3137A2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3137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37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7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6C35906" w14:textId="77777777" w:rsidR="003137A2" w:rsidRPr="003137A2" w:rsidRDefault="003137A2" w:rsidP="003137A2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3137A2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3137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137A2">
        <w:rPr>
          <w:rFonts w:ascii="Consolas" w:hAnsi="Consolas" w:cs="Consolas"/>
          <w:sz w:val="19"/>
          <w:szCs w:val="19"/>
          <w:lang w:val="en-US"/>
        </w:rPr>
        <w:t>shortstring</w:t>
      </w:r>
      <w:proofErr w:type="spellEnd"/>
      <w:r w:rsidRPr="003137A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1F3B0F54" w14:textId="77777777" w:rsidR="003137A2" w:rsidRPr="003137A2" w:rsidRDefault="003137A2" w:rsidP="003137A2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3137A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7C7BC51" w14:textId="77777777" w:rsidR="003137A2" w:rsidRPr="003137A2" w:rsidRDefault="003137A2" w:rsidP="003137A2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3137A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4904F1D" w14:textId="77777777" w:rsidR="003137A2" w:rsidRPr="003137A2" w:rsidRDefault="003137A2" w:rsidP="003137A2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3137A2">
        <w:rPr>
          <w:rFonts w:ascii="Consolas" w:hAnsi="Consolas" w:cs="Consolas"/>
          <w:color w:val="0000FF"/>
          <w:sz w:val="19"/>
          <w:szCs w:val="19"/>
          <w:lang w:val="en-US"/>
        </w:rPr>
        <w:t xml:space="preserve">return </w:t>
      </w:r>
      <w:r w:rsidRPr="003137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37A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137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37A2">
        <w:rPr>
          <w:rFonts w:ascii="Consolas" w:hAnsi="Consolas" w:cs="Consolas"/>
          <w:color w:val="FF00FF"/>
          <w:sz w:val="19"/>
          <w:szCs w:val="19"/>
          <w:lang w:val="en-US"/>
        </w:rPr>
        <w:t>REPLACE</w:t>
      </w:r>
      <w:r w:rsidRPr="003137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37A2">
        <w:rPr>
          <w:rFonts w:ascii="Consolas" w:hAnsi="Consolas" w:cs="Consolas"/>
          <w:sz w:val="19"/>
          <w:szCs w:val="19"/>
          <w:lang w:val="en-US"/>
        </w:rPr>
        <w:t>Balcony</w:t>
      </w:r>
      <w:r w:rsidRPr="003137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137A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з</w:t>
      </w:r>
      <w:r w:rsidRPr="003137A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137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137A2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3137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137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37A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137A2">
        <w:rPr>
          <w:rFonts w:ascii="Consolas" w:hAnsi="Consolas" w:cs="Consolas"/>
          <w:sz w:val="19"/>
          <w:szCs w:val="19"/>
          <w:lang w:val="en-US"/>
        </w:rPr>
        <w:t xml:space="preserve"> PROPERTY </w:t>
      </w:r>
      <w:r w:rsidRPr="003137A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137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137A2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3137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37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137A2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3137A2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3137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37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F37BD4A" w14:textId="171C19FF" w:rsidR="003137A2" w:rsidRDefault="003137A2" w:rsidP="003137A2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2C1E1BA9" w14:textId="1A17FBF0" w:rsidR="003137A2" w:rsidRDefault="003137A2" w:rsidP="003137A2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0000FF"/>
          <w:sz w:val="19"/>
          <w:szCs w:val="19"/>
        </w:rPr>
      </w:pPr>
    </w:p>
    <w:p w14:paraId="3DF6C7F6" w14:textId="77777777" w:rsidR="003137A2" w:rsidRDefault="003137A2" w:rsidP="003137A2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replace_z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28DBFD" w14:textId="23F4697D" w:rsidR="003137A2" w:rsidRDefault="003137A2" w:rsidP="003137A2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0000FF"/>
          <w:sz w:val="19"/>
          <w:szCs w:val="19"/>
        </w:rPr>
      </w:pPr>
    </w:p>
    <w:p w14:paraId="69D5F321" w14:textId="5758F269" w:rsidR="003137A2" w:rsidRPr="003137A2" w:rsidRDefault="003137A2" w:rsidP="003137A2">
      <w:pPr>
        <w:autoSpaceDE w:val="0"/>
        <w:autoSpaceDN w:val="0"/>
        <w:adjustRightInd w:val="0"/>
        <w:spacing w:before="0" w:after="0" w:line="240" w:lineRule="auto"/>
        <w:ind w:left="0" w:firstLine="0"/>
        <w:rPr>
          <w:szCs w:val="28"/>
          <w:lang w:bidi="ru-RU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0B79687E" wp14:editId="2ED04D01">
            <wp:extent cx="1562100" cy="866775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630C8" w14:textId="177B23C0" w:rsidR="006941DD" w:rsidRPr="003137A2" w:rsidRDefault="006941DD" w:rsidP="003137A2">
      <w:pPr>
        <w:pStyle w:val="affb"/>
        <w:widowControl w:val="0"/>
        <w:numPr>
          <w:ilvl w:val="0"/>
          <w:numId w:val="39"/>
        </w:numPr>
        <w:autoSpaceDE w:val="0"/>
        <w:autoSpaceDN w:val="0"/>
        <w:jc w:val="both"/>
        <w:rPr>
          <w:szCs w:val="28"/>
          <w:lang w:bidi="ru-RU"/>
        </w:rPr>
      </w:pPr>
      <w:r w:rsidRPr="003137A2">
        <w:rPr>
          <w:szCs w:val="28"/>
          <w:lang w:bidi="ru-RU"/>
        </w:rPr>
        <w:t xml:space="preserve">полный возраст (использовать </w:t>
      </w:r>
      <w:proofErr w:type="spellStart"/>
      <w:r w:rsidRPr="003137A2">
        <w:rPr>
          <w:szCs w:val="28"/>
          <w:lang w:bidi="ru-RU"/>
        </w:rPr>
        <w:t>datediff</w:t>
      </w:r>
      <w:proofErr w:type="spellEnd"/>
      <w:r w:rsidRPr="003137A2">
        <w:rPr>
          <w:szCs w:val="28"/>
          <w:lang w:bidi="ru-RU"/>
        </w:rPr>
        <w:t>)</w:t>
      </w:r>
    </w:p>
    <w:p w14:paraId="6CF53EE7" w14:textId="5CE224FD" w:rsidR="003137A2" w:rsidRDefault="003137A2" w:rsidP="003137A2">
      <w:pPr>
        <w:widowControl w:val="0"/>
        <w:autoSpaceDE w:val="0"/>
        <w:autoSpaceDN w:val="0"/>
        <w:jc w:val="both"/>
        <w:rPr>
          <w:szCs w:val="28"/>
          <w:lang w:bidi="ru-RU"/>
        </w:rPr>
      </w:pPr>
    </w:p>
    <w:p w14:paraId="158B7228" w14:textId="77777777" w:rsidR="003137A2" w:rsidRPr="003137A2" w:rsidRDefault="003137A2" w:rsidP="003137A2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3137A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137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37A2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137A2">
        <w:rPr>
          <w:rFonts w:ascii="Consolas" w:hAnsi="Consolas" w:cs="Consolas"/>
          <w:sz w:val="19"/>
          <w:szCs w:val="19"/>
          <w:lang w:val="en-US"/>
        </w:rPr>
        <w:t xml:space="preserve"> age</w:t>
      </w:r>
    </w:p>
    <w:p w14:paraId="21A727B3" w14:textId="77777777" w:rsidR="003137A2" w:rsidRPr="003137A2" w:rsidRDefault="003137A2" w:rsidP="003137A2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3137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37A2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3137A2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  <w:r w:rsidRPr="003137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37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7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4AAB63A" w14:textId="77777777" w:rsidR="003137A2" w:rsidRPr="003137A2" w:rsidRDefault="003137A2" w:rsidP="003137A2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3137A2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3137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37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7A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41D8B63" w14:textId="77777777" w:rsidR="003137A2" w:rsidRPr="003137A2" w:rsidRDefault="003137A2" w:rsidP="003137A2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3137A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C793745" w14:textId="77777777" w:rsidR="003137A2" w:rsidRPr="003137A2" w:rsidRDefault="003137A2" w:rsidP="003137A2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3137A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14A37E6" w14:textId="77777777" w:rsidR="003137A2" w:rsidRPr="003137A2" w:rsidRDefault="003137A2" w:rsidP="003137A2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3137A2">
        <w:rPr>
          <w:rFonts w:ascii="Consolas" w:hAnsi="Consolas" w:cs="Consolas"/>
          <w:color w:val="0000FF"/>
          <w:sz w:val="19"/>
          <w:szCs w:val="19"/>
          <w:lang w:val="en-US"/>
        </w:rPr>
        <w:t xml:space="preserve">return </w:t>
      </w:r>
      <w:r w:rsidRPr="003137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37A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137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137A2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 w:rsidRPr="003137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37A2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3137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137A2">
        <w:rPr>
          <w:rFonts w:ascii="Consolas" w:hAnsi="Consolas" w:cs="Consolas"/>
          <w:sz w:val="19"/>
          <w:szCs w:val="19"/>
          <w:lang w:val="en-US"/>
        </w:rPr>
        <w:t xml:space="preserve"> DOB</w:t>
      </w:r>
      <w:r w:rsidRPr="003137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137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137A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3137A2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3137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37A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137A2">
        <w:rPr>
          <w:rFonts w:ascii="Consolas" w:hAnsi="Consolas" w:cs="Consolas"/>
          <w:sz w:val="19"/>
          <w:szCs w:val="19"/>
          <w:lang w:val="en-US"/>
        </w:rPr>
        <w:t xml:space="preserve"> STAFF </w:t>
      </w:r>
      <w:r w:rsidRPr="003137A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137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137A2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  <w:r w:rsidRPr="003137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37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137A2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3137A2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  <w:r w:rsidRPr="003137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37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74F2042" w14:textId="550094C3" w:rsidR="003137A2" w:rsidRDefault="003137A2" w:rsidP="003137A2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1257F16E" w14:textId="77777777" w:rsidR="003137A2" w:rsidRDefault="003137A2" w:rsidP="003137A2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0000FF"/>
          <w:sz w:val="19"/>
          <w:szCs w:val="19"/>
        </w:rPr>
      </w:pPr>
    </w:p>
    <w:p w14:paraId="56DECBD1" w14:textId="77777777" w:rsidR="003137A2" w:rsidRDefault="003137A2" w:rsidP="003137A2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85B2E9" w14:textId="3C2F9405" w:rsidR="003137A2" w:rsidRDefault="003137A2" w:rsidP="003137A2">
      <w:pPr>
        <w:widowControl w:val="0"/>
        <w:autoSpaceDE w:val="0"/>
        <w:autoSpaceDN w:val="0"/>
        <w:jc w:val="both"/>
        <w:rPr>
          <w:szCs w:val="28"/>
          <w:lang w:bidi="ru-RU"/>
        </w:rPr>
      </w:pPr>
      <w:r>
        <w:rPr>
          <w:noProof/>
          <w:szCs w:val="28"/>
          <w:lang w:bidi="ru-RU"/>
        </w:rPr>
        <w:drawing>
          <wp:inline distT="0" distB="0" distL="0" distR="0" wp14:anchorId="12B837B1" wp14:editId="70244EEA">
            <wp:extent cx="1504950" cy="1038225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E5C9C" w14:textId="41438984" w:rsidR="008661A5" w:rsidRDefault="008661A5" w:rsidP="003137A2">
      <w:pPr>
        <w:widowControl w:val="0"/>
        <w:autoSpaceDE w:val="0"/>
        <w:autoSpaceDN w:val="0"/>
        <w:jc w:val="both"/>
        <w:rPr>
          <w:szCs w:val="28"/>
          <w:lang w:bidi="ru-RU"/>
        </w:rPr>
      </w:pPr>
    </w:p>
    <w:p w14:paraId="56FF534F" w14:textId="1C2BED0C" w:rsidR="008661A5" w:rsidRDefault="008661A5" w:rsidP="003137A2">
      <w:pPr>
        <w:widowControl w:val="0"/>
        <w:autoSpaceDE w:val="0"/>
        <w:autoSpaceDN w:val="0"/>
        <w:jc w:val="both"/>
        <w:rPr>
          <w:szCs w:val="28"/>
          <w:lang w:bidi="ru-RU"/>
        </w:rPr>
      </w:pPr>
    </w:p>
    <w:p w14:paraId="5C3195B0" w14:textId="754860D8" w:rsidR="008661A5" w:rsidRDefault="008661A5" w:rsidP="003137A2">
      <w:pPr>
        <w:widowControl w:val="0"/>
        <w:autoSpaceDE w:val="0"/>
        <w:autoSpaceDN w:val="0"/>
        <w:jc w:val="both"/>
        <w:rPr>
          <w:szCs w:val="28"/>
          <w:lang w:bidi="ru-RU"/>
        </w:rPr>
      </w:pPr>
    </w:p>
    <w:p w14:paraId="74B82B7D" w14:textId="58693F56" w:rsidR="008661A5" w:rsidRDefault="008661A5" w:rsidP="003137A2">
      <w:pPr>
        <w:widowControl w:val="0"/>
        <w:autoSpaceDE w:val="0"/>
        <w:autoSpaceDN w:val="0"/>
        <w:jc w:val="both"/>
        <w:rPr>
          <w:szCs w:val="28"/>
          <w:lang w:bidi="ru-RU"/>
        </w:rPr>
      </w:pPr>
    </w:p>
    <w:p w14:paraId="58AFB9DB" w14:textId="77777777" w:rsidR="008661A5" w:rsidRPr="003137A2" w:rsidRDefault="008661A5" w:rsidP="003137A2">
      <w:pPr>
        <w:widowControl w:val="0"/>
        <w:autoSpaceDE w:val="0"/>
        <w:autoSpaceDN w:val="0"/>
        <w:jc w:val="both"/>
        <w:rPr>
          <w:szCs w:val="28"/>
          <w:lang w:bidi="ru-RU"/>
        </w:rPr>
      </w:pPr>
    </w:p>
    <w:p w14:paraId="093A396F" w14:textId="5FA2AB6D" w:rsidR="006941DD" w:rsidRPr="008661A5" w:rsidRDefault="006941DD" w:rsidP="008661A5">
      <w:pPr>
        <w:pStyle w:val="affb"/>
        <w:widowControl w:val="0"/>
        <w:numPr>
          <w:ilvl w:val="0"/>
          <w:numId w:val="39"/>
        </w:numPr>
        <w:autoSpaceDE w:val="0"/>
        <w:autoSpaceDN w:val="0"/>
        <w:jc w:val="both"/>
        <w:rPr>
          <w:szCs w:val="28"/>
          <w:lang w:bidi="ru-RU"/>
        </w:rPr>
      </w:pPr>
      <w:r w:rsidRPr="008661A5">
        <w:rPr>
          <w:szCs w:val="28"/>
          <w:lang w:bidi="ru-RU"/>
        </w:rPr>
        <w:t>високосный год</w:t>
      </w:r>
    </w:p>
    <w:p w14:paraId="3D9D8922" w14:textId="5D7E620B" w:rsidR="008661A5" w:rsidRDefault="008661A5" w:rsidP="008661A5">
      <w:pPr>
        <w:widowControl w:val="0"/>
        <w:autoSpaceDE w:val="0"/>
        <w:autoSpaceDN w:val="0"/>
        <w:jc w:val="both"/>
        <w:rPr>
          <w:szCs w:val="28"/>
          <w:lang w:bidi="ru-RU"/>
        </w:rPr>
      </w:pPr>
    </w:p>
    <w:p w14:paraId="285E4E74" w14:textId="77777777" w:rsidR="008661A5" w:rsidRPr="008661A5" w:rsidRDefault="008661A5" w:rsidP="008661A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8661A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661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661A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8661A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61A5">
        <w:rPr>
          <w:rFonts w:ascii="Consolas" w:hAnsi="Consolas" w:cs="Consolas"/>
          <w:sz w:val="19"/>
          <w:szCs w:val="19"/>
          <w:lang w:val="en-US"/>
        </w:rPr>
        <w:t>leap_year</w:t>
      </w:r>
      <w:proofErr w:type="spellEnd"/>
    </w:p>
    <w:p w14:paraId="44F4876A" w14:textId="77777777" w:rsidR="008661A5" w:rsidRPr="008661A5" w:rsidRDefault="008661A5" w:rsidP="008661A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8661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661A5">
        <w:rPr>
          <w:rFonts w:ascii="Consolas" w:hAnsi="Consolas" w:cs="Consolas"/>
          <w:sz w:val="19"/>
          <w:szCs w:val="19"/>
          <w:lang w:val="en-US"/>
        </w:rPr>
        <w:t xml:space="preserve">@date </w:t>
      </w:r>
      <w:r w:rsidRPr="008661A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661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3FBCE16" w14:textId="77777777" w:rsidR="008661A5" w:rsidRPr="008661A5" w:rsidRDefault="008661A5" w:rsidP="008661A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8661A5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8661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661A5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</w:p>
    <w:p w14:paraId="1E1E275E" w14:textId="77777777" w:rsidR="008661A5" w:rsidRPr="008661A5" w:rsidRDefault="008661A5" w:rsidP="008661A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8661A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5D900EB" w14:textId="77777777" w:rsidR="008661A5" w:rsidRPr="008661A5" w:rsidRDefault="008661A5" w:rsidP="008661A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8661A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104DA96" w14:textId="77777777" w:rsidR="008661A5" w:rsidRPr="008661A5" w:rsidRDefault="008661A5" w:rsidP="008661A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8661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61A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2429491" w14:textId="77777777" w:rsidR="008661A5" w:rsidRPr="008661A5" w:rsidRDefault="008661A5" w:rsidP="008661A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8661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661A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2F4A640E" w14:textId="77777777" w:rsidR="008661A5" w:rsidRPr="008661A5" w:rsidRDefault="008661A5" w:rsidP="008661A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8661A5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8661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661A5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8661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661A5">
        <w:rPr>
          <w:rFonts w:ascii="Consolas" w:hAnsi="Consolas" w:cs="Consolas"/>
          <w:sz w:val="19"/>
          <w:szCs w:val="19"/>
          <w:lang w:val="en-US"/>
        </w:rPr>
        <w:t>@date</w:t>
      </w:r>
      <w:r w:rsidRPr="008661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661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661A5">
        <w:rPr>
          <w:rFonts w:ascii="Consolas" w:hAnsi="Consolas" w:cs="Consolas"/>
          <w:color w:val="808080"/>
          <w:sz w:val="19"/>
          <w:szCs w:val="19"/>
          <w:lang w:val="en-US"/>
        </w:rPr>
        <w:t>%</w:t>
      </w:r>
      <w:r w:rsidRPr="008661A5">
        <w:rPr>
          <w:rFonts w:ascii="Consolas" w:hAnsi="Consolas" w:cs="Consolas"/>
          <w:sz w:val="19"/>
          <w:szCs w:val="19"/>
          <w:lang w:val="en-US"/>
        </w:rPr>
        <w:t xml:space="preserve"> 4 </w:t>
      </w:r>
      <w:r w:rsidRPr="008661A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661A5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8661A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661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661A5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8661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661A5">
        <w:rPr>
          <w:rFonts w:ascii="Consolas" w:hAnsi="Consolas" w:cs="Consolas"/>
          <w:sz w:val="19"/>
          <w:szCs w:val="19"/>
          <w:lang w:val="en-US"/>
        </w:rPr>
        <w:t>@date</w:t>
      </w:r>
      <w:r w:rsidRPr="008661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661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661A5">
        <w:rPr>
          <w:rFonts w:ascii="Consolas" w:hAnsi="Consolas" w:cs="Consolas"/>
          <w:color w:val="808080"/>
          <w:sz w:val="19"/>
          <w:szCs w:val="19"/>
          <w:lang w:val="en-US"/>
        </w:rPr>
        <w:t>%</w:t>
      </w:r>
      <w:r w:rsidRPr="008661A5">
        <w:rPr>
          <w:rFonts w:ascii="Consolas" w:hAnsi="Consolas" w:cs="Consolas"/>
          <w:sz w:val="19"/>
          <w:szCs w:val="19"/>
          <w:lang w:val="en-US"/>
        </w:rPr>
        <w:t xml:space="preserve"> 100 </w:t>
      </w:r>
      <w:r w:rsidRPr="008661A5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8661A5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14:paraId="53ED3DB5" w14:textId="77777777" w:rsidR="008661A5" w:rsidRPr="008661A5" w:rsidRDefault="008661A5" w:rsidP="008661A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8661A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8661A5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14:paraId="4F6533AD" w14:textId="77777777" w:rsidR="008661A5" w:rsidRPr="008661A5" w:rsidRDefault="008661A5" w:rsidP="008661A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8661A5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8661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661A5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8661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661A5">
        <w:rPr>
          <w:rFonts w:ascii="Consolas" w:hAnsi="Consolas" w:cs="Consolas"/>
          <w:sz w:val="19"/>
          <w:szCs w:val="19"/>
          <w:lang w:val="en-US"/>
        </w:rPr>
        <w:t>@date</w:t>
      </w:r>
      <w:r w:rsidRPr="008661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661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661A5">
        <w:rPr>
          <w:rFonts w:ascii="Consolas" w:hAnsi="Consolas" w:cs="Consolas"/>
          <w:color w:val="808080"/>
          <w:sz w:val="19"/>
          <w:szCs w:val="19"/>
          <w:lang w:val="en-US"/>
        </w:rPr>
        <w:t>%</w:t>
      </w:r>
      <w:r w:rsidRPr="008661A5">
        <w:rPr>
          <w:rFonts w:ascii="Consolas" w:hAnsi="Consolas" w:cs="Consolas"/>
          <w:sz w:val="19"/>
          <w:szCs w:val="19"/>
          <w:lang w:val="en-US"/>
        </w:rPr>
        <w:t xml:space="preserve"> 400 </w:t>
      </w:r>
      <w:r w:rsidRPr="008661A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661A5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14:paraId="787C5567" w14:textId="77777777" w:rsidR="008661A5" w:rsidRPr="008661A5" w:rsidRDefault="008661A5" w:rsidP="008661A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8661A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8661A5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14:paraId="54E53D4A" w14:textId="77777777" w:rsidR="008661A5" w:rsidRPr="008661A5" w:rsidRDefault="008661A5" w:rsidP="008661A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8661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661A5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14:paraId="796D16DF" w14:textId="77777777" w:rsidR="008661A5" w:rsidRPr="008661A5" w:rsidRDefault="008661A5" w:rsidP="008661A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8661A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661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1364CB" w14:textId="13E2ED75" w:rsidR="008661A5" w:rsidRDefault="008661A5" w:rsidP="008661A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661A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3BC61F2" w14:textId="77777777" w:rsidR="008661A5" w:rsidRPr="008661A5" w:rsidRDefault="008661A5" w:rsidP="008661A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BD0B2D5" w14:textId="77777777" w:rsidR="008661A5" w:rsidRPr="008661A5" w:rsidRDefault="008661A5" w:rsidP="008661A5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8661A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661A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61A5">
        <w:rPr>
          <w:rFonts w:ascii="Consolas" w:hAnsi="Consolas" w:cs="Consolas"/>
          <w:sz w:val="19"/>
          <w:szCs w:val="19"/>
          <w:lang w:val="en-US"/>
        </w:rPr>
        <w:t>dbo</w:t>
      </w:r>
      <w:r w:rsidRPr="008661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661A5">
        <w:rPr>
          <w:rFonts w:ascii="Consolas" w:hAnsi="Consolas" w:cs="Consolas"/>
          <w:sz w:val="19"/>
          <w:szCs w:val="19"/>
          <w:lang w:val="en-US"/>
        </w:rPr>
        <w:t>leap_year</w:t>
      </w:r>
      <w:proofErr w:type="spellEnd"/>
      <w:r w:rsidRPr="008661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661A5">
        <w:rPr>
          <w:rFonts w:ascii="Consolas" w:hAnsi="Consolas" w:cs="Consolas"/>
          <w:color w:val="FF0000"/>
          <w:sz w:val="19"/>
          <w:szCs w:val="19"/>
          <w:lang w:val="en-US"/>
        </w:rPr>
        <w:t>'2019-03-14'</w:t>
      </w:r>
      <w:r w:rsidRPr="008661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661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661A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661A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61A5">
        <w:rPr>
          <w:rFonts w:ascii="Consolas" w:hAnsi="Consolas" w:cs="Consolas"/>
          <w:sz w:val="19"/>
          <w:szCs w:val="19"/>
          <w:lang w:val="en-US"/>
        </w:rPr>
        <w:t>is_leap</w:t>
      </w:r>
      <w:proofErr w:type="spellEnd"/>
    </w:p>
    <w:p w14:paraId="548433AF" w14:textId="49F44CB5" w:rsidR="008661A5" w:rsidRPr="008661A5" w:rsidRDefault="008661A5" w:rsidP="008661A5">
      <w:pPr>
        <w:widowControl w:val="0"/>
        <w:autoSpaceDE w:val="0"/>
        <w:autoSpaceDN w:val="0"/>
        <w:jc w:val="both"/>
        <w:rPr>
          <w:szCs w:val="28"/>
          <w:lang w:val="en-US" w:bidi="ru-RU"/>
        </w:rPr>
      </w:pPr>
      <w:r>
        <w:rPr>
          <w:noProof/>
          <w:szCs w:val="28"/>
          <w:lang w:val="en-US" w:bidi="ru-RU"/>
        </w:rPr>
        <w:drawing>
          <wp:inline distT="0" distB="0" distL="0" distR="0" wp14:anchorId="4CF95C50" wp14:editId="3733669C">
            <wp:extent cx="1533525" cy="962025"/>
            <wp:effectExtent l="0" t="0" r="9525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A0376" w14:textId="228689C4" w:rsidR="006941DD" w:rsidRPr="008661A5" w:rsidRDefault="006941DD" w:rsidP="008661A5">
      <w:pPr>
        <w:pStyle w:val="affb"/>
        <w:widowControl w:val="0"/>
        <w:numPr>
          <w:ilvl w:val="0"/>
          <w:numId w:val="39"/>
        </w:numPr>
        <w:autoSpaceDE w:val="0"/>
        <w:autoSpaceDN w:val="0"/>
        <w:jc w:val="both"/>
        <w:rPr>
          <w:szCs w:val="28"/>
          <w:lang w:bidi="ru-RU"/>
        </w:rPr>
      </w:pPr>
      <w:r w:rsidRPr="008661A5">
        <w:rPr>
          <w:szCs w:val="28"/>
          <w:lang w:bidi="ru-RU"/>
        </w:rPr>
        <w:t>количество дней в месяце.</w:t>
      </w:r>
    </w:p>
    <w:p w14:paraId="283208C1" w14:textId="3F6345B4" w:rsidR="008661A5" w:rsidRDefault="008661A5" w:rsidP="008661A5">
      <w:pPr>
        <w:widowControl w:val="0"/>
        <w:autoSpaceDE w:val="0"/>
        <w:autoSpaceDN w:val="0"/>
        <w:jc w:val="both"/>
        <w:rPr>
          <w:szCs w:val="28"/>
          <w:lang w:bidi="ru-RU"/>
        </w:rPr>
      </w:pPr>
    </w:p>
    <w:p w14:paraId="79961FC2" w14:textId="77777777" w:rsidR="00FA2E37" w:rsidRPr="00FA2E37" w:rsidRDefault="00FA2E37" w:rsidP="00FA2E37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FA2E3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A2E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2E3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FA2E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2E37">
        <w:rPr>
          <w:rFonts w:ascii="Consolas" w:hAnsi="Consolas" w:cs="Consolas"/>
          <w:sz w:val="19"/>
          <w:szCs w:val="19"/>
          <w:lang w:val="en-US"/>
        </w:rPr>
        <w:t>days_count</w:t>
      </w:r>
      <w:proofErr w:type="spellEnd"/>
    </w:p>
    <w:p w14:paraId="0F4D51DC" w14:textId="77777777" w:rsidR="00FA2E37" w:rsidRPr="00FA2E37" w:rsidRDefault="00FA2E37" w:rsidP="00FA2E37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FA2E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2E37">
        <w:rPr>
          <w:rFonts w:ascii="Consolas" w:hAnsi="Consolas" w:cs="Consolas"/>
          <w:sz w:val="19"/>
          <w:szCs w:val="19"/>
          <w:lang w:val="en-US"/>
        </w:rPr>
        <w:t xml:space="preserve">@date </w:t>
      </w:r>
      <w:r w:rsidRPr="00FA2E3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A2E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44A2C7B" w14:textId="77777777" w:rsidR="00FA2E37" w:rsidRPr="00FA2E37" w:rsidRDefault="00FA2E37" w:rsidP="00FA2E37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FA2E37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FA2E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2E37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proofErr w:type="spellEnd"/>
    </w:p>
    <w:p w14:paraId="4C993011" w14:textId="77777777" w:rsidR="00FA2E37" w:rsidRPr="00FA2E37" w:rsidRDefault="00FA2E37" w:rsidP="00FA2E37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FA2E3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BD5DDA9" w14:textId="77777777" w:rsidR="00FA2E37" w:rsidRPr="00FA2E37" w:rsidRDefault="00FA2E37" w:rsidP="00FA2E37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FA2E3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FA2E3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6A55BEF" w14:textId="77777777" w:rsidR="00FA2E37" w:rsidRPr="00FA2E37" w:rsidRDefault="00FA2E37" w:rsidP="00FA2E37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FA2E37">
        <w:rPr>
          <w:rFonts w:ascii="Consolas" w:hAnsi="Consolas" w:cs="Consolas"/>
          <w:color w:val="0000FF"/>
          <w:sz w:val="19"/>
          <w:szCs w:val="19"/>
          <w:lang w:val="en-US"/>
        </w:rPr>
        <w:t xml:space="preserve">return </w:t>
      </w:r>
      <w:r w:rsidRPr="00FA2E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2E37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FA2E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A2E37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proofErr w:type="spellEnd"/>
      <w:r w:rsidRPr="00FA2E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2E37">
        <w:rPr>
          <w:rFonts w:ascii="Consolas" w:hAnsi="Consolas" w:cs="Consolas"/>
          <w:sz w:val="19"/>
          <w:szCs w:val="19"/>
          <w:lang w:val="en-US"/>
        </w:rPr>
        <w:t>dd</w:t>
      </w:r>
      <w:r w:rsidRPr="00FA2E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2E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2E37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FA2E37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FA2E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A2E37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proofErr w:type="spellEnd"/>
      <w:r w:rsidRPr="00FA2E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2E37">
        <w:rPr>
          <w:rFonts w:ascii="Consolas" w:hAnsi="Consolas" w:cs="Consolas"/>
          <w:sz w:val="19"/>
          <w:szCs w:val="19"/>
          <w:lang w:val="en-US"/>
        </w:rPr>
        <w:t>mm</w:t>
      </w:r>
      <w:r w:rsidRPr="00FA2E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2E37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FA2E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2E37">
        <w:rPr>
          <w:rFonts w:ascii="Consolas" w:hAnsi="Consolas" w:cs="Consolas"/>
          <w:sz w:val="19"/>
          <w:szCs w:val="19"/>
          <w:lang w:val="en-US"/>
        </w:rPr>
        <w:t xml:space="preserve"> @date</w:t>
      </w:r>
      <w:r w:rsidRPr="00FA2E37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FA2E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2E37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proofErr w:type="spellEnd"/>
      <w:r w:rsidRPr="00FA2E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2E37">
        <w:rPr>
          <w:rFonts w:ascii="Consolas" w:hAnsi="Consolas" w:cs="Consolas"/>
          <w:sz w:val="19"/>
          <w:szCs w:val="19"/>
          <w:lang w:val="en-US"/>
        </w:rPr>
        <w:t>mm</w:t>
      </w:r>
      <w:r w:rsidRPr="00FA2E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2E37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FA2E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2E37">
        <w:rPr>
          <w:rFonts w:ascii="Consolas" w:hAnsi="Consolas" w:cs="Consolas"/>
          <w:sz w:val="19"/>
          <w:szCs w:val="19"/>
          <w:lang w:val="en-US"/>
        </w:rPr>
        <w:t xml:space="preserve"> @date</w:t>
      </w:r>
      <w:r w:rsidRPr="00FA2E37">
        <w:rPr>
          <w:rFonts w:ascii="Consolas" w:hAnsi="Consolas" w:cs="Consolas"/>
          <w:color w:val="808080"/>
          <w:sz w:val="19"/>
          <w:szCs w:val="19"/>
          <w:lang w:val="en-US"/>
        </w:rPr>
        <w:t>))))</w:t>
      </w:r>
    </w:p>
    <w:p w14:paraId="50C4BADD" w14:textId="6F59AD31" w:rsidR="00FA2E37" w:rsidRDefault="00FA2E37" w:rsidP="00FA2E37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A2E3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E5634F9" w14:textId="77777777" w:rsidR="00FA2E37" w:rsidRPr="00FA2E37" w:rsidRDefault="00FA2E37" w:rsidP="00FA2E37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BF0BE65" w14:textId="77777777" w:rsidR="00FA2E37" w:rsidRPr="00FA2E37" w:rsidRDefault="00FA2E37" w:rsidP="00FA2E37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A2E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2E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2E37">
        <w:rPr>
          <w:rFonts w:ascii="Consolas" w:hAnsi="Consolas" w:cs="Consolas"/>
          <w:sz w:val="19"/>
          <w:szCs w:val="19"/>
          <w:lang w:val="en-US"/>
        </w:rPr>
        <w:t>dbo</w:t>
      </w:r>
      <w:r w:rsidRPr="00FA2E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2E37">
        <w:rPr>
          <w:rFonts w:ascii="Consolas" w:hAnsi="Consolas" w:cs="Consolas"/>
          <w:sz w:val="19"/>
          <w:szCs w:val="19"/>
          <w:lang w:val="en-US"/>
        </w:rPr>
        <w:t>days_count</w:t>
      </w:r>
      <w:proofErr w:type="spellEnd"/>
      <w:r w:rsidRPr="00FA2E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2E37">
        <w:rPr>
          <w:rFonts w:ascii="Consolas" w:hAnsi="Consolas" w:cs="Consolas"/>
          <w:color w:val="FF0000"/>
          <w:sz w:val="19"/>
          <w:szCs w:val="19"/>
          <w:lang w:val="en-US"/>
        </w:rPr>
        <w:t>'2019-03-14'</w:t>
      </w:r>
      <w:r w:rsidRPr="00FA2E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2E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2E3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A2E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2E37">
        <w:rPr>
          <w:rFonts w:ascii="Consolas" w:hAnsi="Consolas" w:cs="Consolas"/>
          <w:color w:val="0000FF"/>
          <w:sz w:val="19"/>
          <w:szCs w:val="19"/>
          <w:lang w:val="en-US"/>
        </w:rPr>
        <w:t>days</w:t>
      </w:r>
    </w:p>
    <w:p w14:paraId="5E75DA30" w14:textId="4E7F7B2F" w:rsidR="008661A5" w:rsidRPr="00FA2E37" w:rsidRDefault="00FA2E37" w:rsidP="008661A5">
      <w:pPr>
        <w:widowControl w:val="0"/>
        <w:autoSpaceDE w:val="0"/>
        <w:autoSpaceDN w:val="0"/>
        <w:jc w:val="both"/>
        <w:rPr>
          <w:szCs w:val="28"/>
          <w:lang w:val="en-US" w:bidi="ru-RU"/>
        </w:rPr>
      </w:pPr>
      <w:r>
        <w:rPr>
          <w:noProof/>
          <w:szCs w:val="28"/>
          <w:lang w:val="en-US" w:bidi="ru-RU"/>
        </w:rPr>
        <w:drawing>
          <wp:inline distT="0" distB="0" distL="0" distR="0" wp14:anchorId="2223AE3C" wp14:editId="5CC3617A">
            <wp:extent cx="1524000" cy="102870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1B188" w14:textId="19F5E21F" w:rsidR="006941DD" w:rsidRDefault="003646E1" w:rsidP="006941DD">
      <w:pPr>
        <w:widowControl w:val="0"/>
        <w:autoSpaceDE w:val="0"/>
        <w:autoSpaceDN w:val="0"/>
        <w:ind w:firstLine="709"/>
        <w:jc w:val="both"/>
        <w:rPr>
          <w:szCs w:val="28"/>
          <w:lang w:bidi="ru-RU"/>
        </w:rPr>
      </w:pPr>
      <w:r w:rsidRPr="003646E1">
        <w:rPr>
          <w:szCs w:val="28"/>
          <w:lang w:bidi="ru-RU"/>
        </w:rPr>
        <w:t>10</w:t>
      </w:r>
      <w:r w:rsidR="006941DD" w:rsidRPr="00E81DFC">
        <w:rPr>
          <w:szCs w:val="28"/>
          <w:lang w:bidi="ru-RU"/>
        </w:rPr>
        <w:t>. Создайте триггер для удаления из таблиц PROPERTY и VIEWING объекта собственности, по которому заключается контракт. Выполнить удаление данных о владельце этого объекта. Проверьте работоспособность триггера.</w:t>
      </w:r>
    </w:p>
    <w:p w14:paraId="523901AD" w14:textId="77777777" w:rsidR="00A15966" w:rsidRDefault="00A15966" w:rsidP="000C089B">
      <w:pPr>
        <w:widowControl w:val="0"/>
        <w:autoSpaceDE w:val="0"/>
        <w:autoSpaceDN w:val="0"/>
        <w:ind w:left="0" w:firstLine="0"/>
        <w:jc w:val="both"/>
        <w:rPr>
          <w:szCs w:val="28"/>
          <w:lang w:bidi="ru-RU"/>
        </w:rPr>
      </w:pPr>
    </w:p>
    <w:p w14:paraId="1E85F6C0" w14:textId="77777777" w:rsidR="000C089B" w:rsidRDefault="000C089B" w:rsidP="00A159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D46890E" w14:textId="4166C450" w:rsidR="00A15966" w:rsidRPr="00A15966" w:rsidRDefault="00A15966" w:rsidP="00A159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1596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A159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5966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A159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5966">
        <w:rPr>
          <w:rFonts w:ascii="Consolas" w:hAnsi="Consolas" w:cs="Consolas"/>
          <w:sz w:val="19"/>
          <w:szCs w:val="19"/>
          <w:lang w:val="en-US"/>
        </w:rPr>
        <w:t>delete_data</w:t>
      </w:r>
      <w:proofErr w:type="spellEnd"/>
      <w:r w:rsidRPr="00A159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596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159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5966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A159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5966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A159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596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1604DDFE" w14:textId="77777777" w:rsidR="00A15966" w:rsidRPr="00A15966" w:rsidRDefault="00A15966" w:rsidP="00A159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1596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3C50F25" w14:textId="77777777" w:rsidR="00A15966" w:rsidRPr="00A15966" w:rsidRDefault="00A15966" w:rsidP="00A159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1596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15966">
        <w:rPr>
          <w:rFonts w:ascii="Consolas" w:hAnsi="Consolas" w:cs="Consolas"/>
          <w:sz w:val="19"/>
          <w:szCs w:val="19"/>
          <w:lang w:val="en-US"/>
        </w:rPr>
        <w:t xml:space="preserve"> @X </w:t>
      </w:r>
      <w:r w:rsidRPr="00A15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49E2EF48" w14:textId="77777777" w:rsidR="00A15966" w:rsidRPr="00A15966" w:rsidRDefault="00A15966" w:rsidP="00A159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1596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15966">
        <w:rPr>
          <w:rFonts w:ascii="Consolas" w:hAnsi="Consolas" w:cs="Consolas"/>
          <w:sz w:val="19"/>
          <w:szCs w:val="19"/>
          <w:lang w:val="en-US"/>
        </w:rPr>
        <w:t xml:space="preserve"> @X</w:t>
      </w:r>
      <w:r w:rsidRPr="00A1596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159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5966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A1596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22028C21" w14:textId="77777777" w:rsidR="00A15966" w:rsidRPr="00A15966" w:rsidRDefault="00A15966" w:rsidP="00A159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1596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15966">
        <w:rPr>
          <w:rFonts w:ascii="Consolas" w:hAnsi="Consolas" w:cs="Consolas"/>
          <w:sz w:val="19"/>
          <w:szCs w:val="19"/>
          <w:lang w:val="en-US"/>
        </w:rPr>
        <w:t xml:space="preserve"> INSERTED</w:t>
      </w:r>
    </w:p>
    <w:p w14:paraId="56C681D6" w14:textId="77777777" w:rsidR="00A15966" w:rsidRPr="00A15966" w:rsidRDefault="00A15966" w:rsidP="00A159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159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59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5966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A1596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186FE342" w14:textId="77777777" w:rsidR="00A15966" w:rsidRPr="00A15966" w:rsidRDefault="00A15966" w:rsidP="00A159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159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1596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159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5966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</w:p>
    <w:p w14:paraId="176E1FC3" w14:textId="77777777" w:rsidR="00A15966" w:rsidRPr="00A15966" w:rsidRDefault="00A15966" w:rsidP="00A159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1596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15966">
        <w:rPr>
          <w:rFonts w:ascii="Consolas" w:hAnsi="Consolas" w:cs="Consolas"/>
          <w:sz w:val="19"/>
          <w:szCs w:val="19"/>
          <w:lang w:val="en-US"/>
        </w:rPr>
        <w:t xml:space="preserve"> PROPERTY</w:t>
      </w:r>
    </w:p>
    <w:p w14:paraId="76C54BEF" w14:textId="77777777" w:rsidR="00A15966" w:rsidRPr="00A15966" w:rsidRDefault="00A15966" w:rsidP="00A159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1596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159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5966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A159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596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15966">
        <w:rPr>
          <w:rFonts w:ascii="Consolas" w:hAnsi="Consolas" w:cs="Consolas"/>
          <w:sz w:val="19"/>
          <w:szCs w:val="19"/>
          <w:lang w:val="en-US"/>
        </w:rPr>
        <w:t xml:space="preserve"> @X</w:t>
      </w:r>
      <w:r w:rsidRPr="00A1596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9FF16B3" w14:textId="77777777" w:rsidR="00A15966" w:rsidRPr="00A15966" w:rsidRDefault="00A15966" w:rsidP="00A159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1596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A1682B5" w14:textId="77777777" w:rsidR="00A15966" w:rsidRPr="00A15966" w:rsidRDefault="00A15966" w:rsidP="00A159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1596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159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596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15966">
        <w:rPr>
          <w:rFonts w:ascii="Consolas" w:hAnsi="Consolas" w:cs="Consolas"/>
          <w:sz w:val="19"/>
          <w:szCs w:val="19"/>
          <w:lang w:val="en-US"/>
        </w:rPr>
        <w:t xml:space="preserve"> PROPERTY </w:t>
      </w:r>
    </w:p>
    <w:p w14:paraId="6CA11DA3" w14:textId="77777777" w:rsidR="00A15966" w:rsidRPr="00A15966" w:rsidRDefault="00A15966" w:rsidP="00A159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1596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159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5966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A159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596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15966">
        <w:rPr>
          <w:rFonts w:ascii="Consolas" w:hAnsi="Consolas" w:cs="Consolas"/>
          <w:sz w:val="19"/>
          <w:szCs w:val="19"/>
          <w:lang w:val="en-US"/>
        </w:rPr>
        <w:t xml:space="preserve"> @X</w:t>
      </w:r>
    </w:p>
    <w:p w14:paraId="7BFAE5C8" w14:textId="77777777" w:rsidR="00A15966" w:rsidRPr="00A15966" w:rsidRDefault="00A15966" w:rsidP="00A159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1596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159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596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15966">
        <w:rPr>
          <w:rFonts w:ascii="Consolas" w:hAnsi="Consolas" w:cs="Consolas"/>
          <w:sz w:val="19"/>
          <w:szCs w:val="19"/>
          <w:lang w:val="en-US"/>
        </w:rPr>
        <w:t xml:space="preserve"> VIEWING </w:t>
      </w:r>
    </w:p>
    <w:p w14:paraId="634E1554" w14:textId="77777777" w:rsidR="00A15966" w:rsidRPr="00A15966" w:rsidRDefault="00A15966" w:rsidP="00A159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1596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159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5966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A159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596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15966">
        <w:rPr>
          <w:rFonts w:ascii="Consolas" w:hAnsi="Consolas" w:cs="Consolas"/>
          <w:sz w:val="19"/>
          <w:szCs w:val="19"/>
          <w:lang w:val="en-US"/>
        </w:rPr>
        <w:t xml:space="preserve"> @X</w:t>
      </w:r>
    </w:p>
    <w:p w14:paraId="4595121B" w14:textId="77777777" w:rsidR="00A15966" w:rsidRPr="00A15966" w:rsidRDefault="00A15966" w:rsidP="00A159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1596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159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596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159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5966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A1596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2E46071" w14:textId="77777777" w:rsidR="00A15966" w:rsidRPr="00A15966" w:rsidRDefault="00A15966" w:rsidP="00A159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1596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159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5966">
        <w:rPr>
          <w:rFonts w:ascii="Consolas" w:hAnsi="Consolas" w:cs="Consolas"/>
          <w:sz w:val="19"/>
          <w:szCs w:val="19"/>
          <w:lang w:val="en-US"/>
        </w:rPr>
        <w:t>Owner_no</w:t>
      </w:r>
      <w:proofErr w:type="spellEnd"/>
      <w:r w:rsidRPr="00A159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596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1596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E547F3C" w14:textId="77777777" w:rsidR="00A15966" w:rsidRPr="00A15966" w:rsidRDefault="00A15966" w:rsidP="00A159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159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1596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159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5966">
        <w:rPr>
          <w:rFonts w:ascii="Consolas" w:hAnsi="Consolas" w:cs="Consolas"/>
          <w:sz w:val="19"/>
          <w:szCs w:val="19"/>
          <w:lang w:val="en-US"/>
        </w:rPr>
        <w:t>Owner_no</w:t>
      </w:r>
      <w:proofErr w:type="spellEnd"/>
      <w:r w:rsidRPr="00A1596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AA1CC68" w14:textId="77777777" w:rsidR="00A15966" w:rsidRPr="00A15966" w:rsidRDefault="00A15966" w:rsidP="00A159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1596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15966">
        <w:rPr>
          <w:rFonts w:ascii="Consolas" w:hAnsi="Consolas" w:cs="Consolas"/>
          <w:sz w:val="19"/>
          <w:szCs w:val="19"/>
          <w:lang w:val="en-US"/>
        </w:rPr>
        <w:t xml:space="preserve"> PROPERTY </w:t>
      </w:r>
    </w:p>
    <w:p w14:paraId="0C2B97B0" w14:textId="77777777" w:rsidR="00A15966" w:rsidRPr="00A15966" w:rsidRDefault="00A15966" w:rsidP="00A159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1596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159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5966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A159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596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15966">
        <w:rPr>
          <w:rFonts w:ascii="Consolas" w:hAnsi="Consolas" w:cs="Consolas"/>
          <w:sz w:val="19"/>
          <w:szCs w:val="19"/>
          <w:lang w:val="en-US"/>
        </w:rPr>
        <w:t xml:space="preserve"> @X</w:t>
      </w:r>
      <w:r w:rsidRPr="00A1596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F66EF9C" w14:textId="0D0CC8A3" w:rsidR="00A15966" w:rsidRDefault="00A15966" w:rsidP="00A159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1596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A1596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E79D342" w14:textId="77777777" w:rsidR="00A15966" w:rsidRPr="00A15966" w:rsidRDefault="00A15966" w:rsidP="00A159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14:paraId="3A751F6E" w14:textId="77777777" w:rsidR="00A15966" w:rsidRDefault="00A15966" w:rsidP="00A15966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1596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159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596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159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5966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A159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15966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A159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159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5966">
        <w:rPr>
          <w:rFonts w:ascii="Consolas" w:hAnsi="Consolas" w:cs="Consolas"/>
          <w:sz w:val="19"/>
          <w:szCs w:val="19"/>
          <w:lang w:val="en-US"/>
        </w:rPr>
        <w:t>Buyer_no</w:t>
      </w:r>
      <w:proofErr w:type="spellEnd"/>
      <w:r w:rsidRPr="00A159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159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5966">
        <w:rPr>
          <w:rFonts w:ascii="Consolas" w:hAnsi="Consolas" w:cs="Consolas"/>
          <w:sz w:val="19"/>
          <w:szCs w:val="19"/>
          <w:lang w:val="en-US"/>
        </w:rPr>
        <w:t>Notary_Office</w:t>
      </w:r>
      <w:proofErr w:type="spellEnd"/>
      <w:r w:rsidRPr="00A159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159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5966">
        <w:rPr>
          <w:rFonts w:ascii="Consolas" w:hAnsi="Consolas" w:cs="Consolas"/>
          <w:sz w:val="19"/>
          <w:szCs w:val="19"/>
          <w:lang w:val="en-US"/>
        </w:rPr>
        <w:t>Date_Contract</w:t>
      </w:r>
      <w:proofErr w:type="spellEnd"/>
      <w:r w:rsidRPr="00A159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1596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5966">
        <w:rPr>
          <w:rFonts w:ascii="Consolas" w:hAnsi="Consolas" w:cs="Consolas"/>
          <w:sz w:val="19"/>
          <w:szCs w:val="19"/>
          <w:lang w:val="en-US"/>
        </w:rPr>
        <w:t>Service_Cost</w:t>
      </w:r>
      <w:proofErr w:type="spellEnd"/>
      <w:r w:rsidRPr="00A1596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1596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48FF0F0" w14:textId="25401AF5" w:rsidR="00A15966" w:rsidRDefault="00A15966" w:rsidP="00B11B8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</w:rPr>
      </w:pPr>
      <w:r w:rsidRPr="00A15966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A1596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15966">
        <w:rPr>
          <w:rFonts w:ascii="Consolas" w:hAnsi="Consolas" w:cs="Consolas"/>
          <w:color w:val="808080"/>
          <w:sz w:val="19"/>
          <w:szCs w:val="19"/>
        </w:rPr>
        <w:t>(</w:t>
      </w:r>
      <w:r w:rsidRPr="00A15966">
        <w:rPr>
          <w:rFonts w:ascii="Consolas" w:hAnsi="Consolas" w:cs="Consolas"/>
          <w:sz w:val="19"/>
          <w:szCs w:val="19"/>
        </w:rPr>
        <w:t>3003</w:t>
      </w:r>
      <w:r w:rsidRPr="00A15966">
        <w:rPr>
          <w:rFonts w:ascii="Consolas" w:hAnsi="Consolas" w:cs="Consolas"/>
          <w:color w:val="808080"/>
          <w:sz w:val="19"/>
          <w:szCs w:val="19"/>
        </w:rPr>
        <w:t>,</w:t>
      </w:r>
      <w:r w:rsidRPr="00A15966">
        <w:rPr>
          <w:rFonts w:ascii="Consolas" w:hAnsi="Consolas" w:cs="Consolas"/>
          <w:sz w:val="19"/>
          <w:szCs w:val="19"/>
        </w:rPr>
        <w:t xml:space="preserve"> 2</w:t>
      </w:r>
      <w:r w:rsidRPr="00A15966">
        <w:rPr>
          <w:rFonts w:ascii="Consolas" w:hAnsi="Consolas" w:cs="Consolas"/>
          <w:color w:val="808080"/>
          <w:sz w:val="19"/>
          <w:szCs w:val="19"/>
        </w:rPr>
        <w:t>,</w:t>
      </w:r>
      <w:r w:rsidRPr="00A15966">
        <w:rPr>
          <w:rFonts w:ascii="Consolas" w:hAnsi="Consolas" w:cs="Consolas"/>
          <w:sz w:val="19"/>
          <w:szCs w:val="19"/>
        </w:rPr>
        <w:t xml:space="preserve"> </w:t>
      </w:r>
      <w:r w:rsidRPr="00A15966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Частный</w:t>
      </w:r>
      <w:r w:rsidRPr="00A1596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нотариус</w:t>
      </w:r>
      <w:r w:rsidRPr="00A1596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Петрова</w:t>
      </w:r>
      <w:r w:rsidRPr="00A1596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</w:t>
      </w:r>
      <w:r w:rsidRPr="00A15966">
        <w:rPr>
          <w:rFonts w:ascii="Consolas" w:hAnsi="Consolas" w:cs="Consolas"/>
          <w:color w:val="FF0000"/>
          <w:sz w:val="19"/>
          <w:szCs w:val="19"/>
        </w:rPr>
        <w:t>.</w:t>
      </w:r>
      <w:r>
        <w:rPr>
          <w:rFonts w:ascii="Consolas" w:hAnsi="Consolas" w:cs="Consolas"/>
          <w:color w:val="FF0000"/>
          <w:sz w:val="19"/>
          <w:szCs w:val="19"/>
        </w:rPr>
        <w:t>В</w:t>
      </w:r>
      <w:r w:rsidRPr="00A15966">
        <w:rPr>
          <w:rFonts w:ascii="Consolas" w:hAnsi="Consolas" w:cs="Consolas"/>
          <w:color w:val="FF0000"/>
          <w:sz w:val="19"/>
          <w:szCs w:val="19"/>
        </w:rPr>
        <w:t>.'</w:t>
      </w:r>
      <w:r w:rsidRPr="00A15966">
        <w:rPr>
          <w:rFonts w:ascii="Consolas" w:hAnsi="Consolas" w:cs="Consolas"/>
          <w:color w:val="808080"/>
          <w:sz w:val="19"/>
          <w:szCs w:val="19"/>
        </w:rPr>
        <w:t>,</w:t>
      </w:r>
      <w:r w:rsidRPr="00A15966">
        <w:rPr>
          <w:rFonts w:ascii="Consolas" w:hAnsi="Consolas" w:cs="Consolas"/>
          <w:sz w:val="19"/>
          <w:szCs w:val="19"/>
        </w:rPr>
        <w:t xml:space="preserve"> </w:t>
      </w:r>
      <w:r w:rsidRPr="00A15966">
        <w:rPr>
          <w:rFonts w:ascii="Consolas" w:hAnsi="Consolas" w:cs="Consolas"/>
          <w:color w:val="FF0000"/>
          <w:sz w:val="19"/>
          <w:szCs w:val="19"/>
        </w:rPr>
        <w:t>'2020-04-20'</w:t>
      </w:r>
      <w:r w:rsidRPr="00A15966">
        <w:rPr>
          <w:rFonts w:ascii="Consolas" w:hAnsi="Consolas" w:cs="Consolas"/>
          <w:color w:val="808080"/>
          <w:sz w:val="19"/>
          <w:szCs w:val="19"/>
        </w:rPr>
        <w:t>,</w:t>
      </w:r>
      <w:r w:rsidRPr="00A15966">
        <w:rPr>
          <w:rFonts w:ascii="Consolas" w:hAnsi="Consolas" w:cs="Consolas"/>
          <w:sz w:val="19"/>
          <w:szCs w:val="19"/>
        </w:rPr>
        <w:t xml:space="preserve"> 300</w:t>
      </w:r>
      <w:r w:rsidRPr="00A15966">
        <w:rPr>
          <w:rFonts w:ascii="Consolas" w:hAnsi="Consolas" w:cs="Consolas"/>
          <w:color w:val="808080"/>
          <w:sz w:val="19"/>
          <w:szCs w:val="19"/>
        </w:rPr>
        <w:t>)</w:t>
      </w:r>
    </w:p>
    <w:p w14:paraId="2756ECD1" w14:textId="2267AB3D" w:rsidR="00B11B81" w:rsidRDefault="00B11B81" w:rsidP="00B11B8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</w:rPr>
      </w:pPr>
    </w:p>
    <w:p w14:paraId="5FC4899D" w14:textId="77777777" w:rsidR="00B11B81" w:rsidRDefault="00B11B81" w:rsidP="00B11B8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CONTRACT</w:t>
      </w:r>
    </w:p>
    <w:p w14:paraId="7E211607" w14:textId="77777777" w:rsidR="00B11B81" w:rsidRDefault="00B11B81" w:rsidP="00B11B8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</w:rPr>
      </w:pPr>
    </w:p>
    <w:p w14:paraId="2889A49D" w14:textId="437CEE35" w:rsidR="00B11B81" w:rsidRDefault="00B11B81" w:rsidP="00B11B8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</w:rPr>
      </w:pPr>
    </w:p>
    <w:p w14:paraId="2ACB328F" w14:textId="3FF4838E" w:rsidR="00B11B81" w:rsidRPr="00B11B81" w:rsidRDefault="00B11B81" w:rsidP="00B11B8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198B7DDC" wp14:editId="76EB67A8">
            <wp:extent cx="6379210" cy="1002665"/>
            <wp:effectExtent l="0" t="0" r="2540" b="698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10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4A35F" w14:textId="01B7EDA1" w:rsidR="006941DD" w:rsidRDefault="006941DD" w:rsidP="006941DD">
      <w:pPr>
        <w:widowControl w:val="0"/>
        <w:autoSpaceDE w:val="0"/>
        <w:autoSpaceDN w:val="0"/>
        <w:ind w:firstLine="709"/>
        <w:jc w:val="both"/>
        <w:rPr>
          <w:szCs w:val="28"/>
          <w:lang w:bidi="ru-RU"/>
        </w:rPr>
      </w:pPr>
      <w:r w:rsidRPr="006941DD">
        <w:rPr>
          <w:szCs w:val="28"/>
          <w:lang w:bidi="ru-RU"/>
        </w:rPr>
        <w:t>1</w:t>
      </w:r>
      <w:r w:rsidR="003646E1" w:rsidRPr="003646E1">
        <w:rPr>
          <w:szCs w:val="28"/>
          <w:lang w:bidi="ru-RU"/>
        </w:rPr>
        <w:t>1</w:t>
      </w:r>
      <w:r w:rsidRPr="00E81DFC">
        <w:rPr>
          <w:szCs w:val="28"/>
          <w:lang w:bidi="ru-RU"/>
        </w:rPr>
        <w:t>. Создайте триггер для вывода сообщения о превышении количества объектов собственности, закрепленных за сотрудником, при вводе нового объекта в таблицу PROPERTY (количество объектов не должно быть больше трех). Проверьте работоспособность триггера.</w:t>
      </w:r>
    </w:p>
    <w:p w14:paraId="0823E267" w14:textId="63B143A3" w:rsidR="000C089B" w:rsidRDefault="000C089B" w:rsidP="006941DD">
      <w:pPr>
        <w:widowControl w:val="0"/>
        <w:autoSpaceDE w:val="0"/>
        <w:autoSpaceDN w:val="0"/>
        <w:ind w:firstLine="709"/>
        <w:jc w:val="both"/>
        <w:rPr>
          <w:szCs w:val="28"/>
          <w:lang w:bidi="ru-RU"/>
        </w:rPr>
      </w:pPr>
    </w:p>
    <w:p w14:paraId="2A60243F" w14:textId="77777777" w:rsidR="000C089B" w:rsidRPr="000C089B" w:rsidRDefault="000C089B" w:rsidP="000C089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0C08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C08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089B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0C08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089B">
        <w:rPr>
          <w:rFonts w:ascii="Consolas" w:hAnsi="Consolas" w:cs="Consolas"/>
          <w:color w:val="0000FF"/>
          <w:sz w:val="19"/>
          <w:szCs w:val="19"/>
          <w:lang w:val="en-US"/>
        </w:rPr>
        <w:t>message</w:t>
      </w:r>
    </w:p>
    <w:p w14:paraId="455B4480" w14:textId="77777777" w:rsidR="000C089B" w:rsidRPr="000C089B" w:rsidRDefault="000C089B" w:rsidP="000C089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0C08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C089B">
        <w:rPr>
          <w:rFonts w:ascii="Consolas" w:hAnsi="Consolas" w:cs="Consolas"/>
          <w:sz w:val="19"/>
          <w:szCs w:val="19"/>
          <w:lang w:val="en-US"/>
        </w:rPr>
        <w:t xml:space="preserve"> PROPERTY</w:t>
      </w:r>
    </w:p>
    <w:p w14:paraId="595FC481" w14:textId="77777777" w:rsidR="000C089B" w:rsidRPr="000C089B" w:rsidRDefault="000C089B" w:rsidP="000C089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0C089B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0C08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089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4A02792E" w14:textId="77777777" w:rsidR="000C089B" w:rsidRPr="000C089B" w:rsidRDefault="000C089B" w:rsidP="000C089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0C08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BEFBE43" w14:textId="77777777" w:rsidR="000C089B" w:rsidRPr="000C089B" w:rsidRDefault="000C089B" w:rsidP="000C089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0C089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C089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C089B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0C08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089B">
        <w:rPr>
          <w:rFonts w:ascii="Consolas" w:hAnsi="Consolas" w:cs="Consolas"/>
          <w:sz w:val="19"/>
          <w:szCs w:val="19"/>
          <w:lang w:val="en-US"/>
        </w:rPr>
        <w:t>member_no</w:t>
      </w:r>
      <w:proofErr w:type="spellEnd"/>
    </w:p>
    <w:p w14:paraId="17630767" w14:textId="77777777" w:rsidR="000C089B" w:rsidRPr="000C089B" w:rsidRDefault="000C089B" w:rsidP="000C089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0C089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C089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C089B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  <w:r w:rsidRPr="000C08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089B">
        <w:rPr>
          <w:rFonts w:ascii="Consolas" w:hAnsi="Consolas" w:cs="Consolas"/>
          <w:sz w:val="19"/>
          <w:szCs w:val="19"/>
          <w:lang w:val="en-US"/>
        </w:rPr>
        <w:t>member_no</w:t>
      </w:r>
      <w:proofErr w:type="spellEnd"/>
    </w:p>
    <w:p w14:paraId="4D1FC5F2" w14:textId="77777777" w:rsidR="000C089B" w:rsidRPr="000C089B" w:rsidRDefault="000C089B" w:rsidP="000C089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0C089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C089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C089B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0C08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08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08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089B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0C089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6F9B259" w14:textId="77777777" w:rsidR="000C089B" w:rsidRPr="000C089B" w:rsidRDefault="000C089B" w:rsidP="000C089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0C089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C089B">
        <w:rPr>
          <w:rFonts w:ascii="Consolas" w:hAnsi="Consolas" w:cs="Consolas"/>
          <w:sz w:val="19"/>
          <w:szCs w:val="19"/>
          <w:lang w:val="en-US"/>
        </w:rPr>
        <w:t xml:space="preserve"> INSERTED</w:t>
      </w:r>
    </w:p>
    <w:p w14:paraId="443BED94" w14:textId="77777777" w:rsidR="000C089B" w:rsidRPr="000C089B" w:rsidRDefault="000C089B" w:rsidP="000C089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0C089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C089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C089B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  <w:r w:rsidRPr="000C08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08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08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089B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  <w:r w:rsidRPr="000C089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A161A29" w14:textId="77777777" w:rsidR="000C089B" w:rsidRPr="000C089B" w:rsidRDefault="000C089B" w:rsidP="000C089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0C089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C089B">
        <w:rPr>
          <w:rFonts w:ascii="Consolas" w:hAnsi="Consolas" w:cs="Consolas"/>
          <w:sz w:val="19"/>
          <w:szCs w:val="19"/>
          <w:lang w:val="en-US"/>
        </w:rPr>
        <w:t xml:space="preserve"> INSERTED</w:t>
      </w:r>
    </w:p>
    <w:p w14:paraId="4CF6771A" w14:textId="77777777" w:rsidR="000C089B" w:rsidRPr="000C089B" w:rsidRDefault="000C089B" w:rsidP="000C089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0C08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08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089B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</w:p>
    <w:p w14:paraId="264402FA" w14:textId="77777777" w:rsidR="000C089B" w:rsidRPr="000C089B" w:rsidRDefault="000C089B" w:rsidP="000C089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0C08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089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C08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089B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  <w:r w:rsidRPr="000C089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1A330531" w14:textId="77777777" w:rsidR="000C089B" w:rsidRPr="000C089B" w:rsidRDefault="000C089B" w:rsidP="000C089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0C089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C089B">
        <w:rPr>
          <w:rFonts w:ascii="Consolas" w:hAnsi="Consolas" w:cs="Consolas"/>
          <w:sz w:val="19"/>
          <w:szCs w:val="19"/>
          <w:lang w:val="en-US"/>
        </w:rPr>
        <w:t xml:space="preserve"> PROPERTY </w:t>
      </w:r>
    </w:p>
    <w:p w14:paraId="325AF082" w14:textId="77777777" w:rsidR="000C089B" w:rsidRPr="000C089B" w:rsidRDefault="000C089B" w:rsidP="000C089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0C089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C08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089B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  <w:r w:rsidRPr="000C08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08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089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C089B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</w:p>
    <w:p w14:paraId="65C97E8B" w14:textId="77777777" w:rsidR="000C089B" w:rsidRPr="000C089B" w:rsidRDefault="000C089B" w:rsidP="000C089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0C089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0C08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089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C08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089B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  <w:r w:rsidRPr="000C089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7E089A18" w14:textId="525E1C1F" w:rsidR="000C089B" w:rsidRPr="000C089B" w:rsidRDefault="000C089B" w:rsidP="000C089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0C089B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0C08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089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C08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C089B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0C08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08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089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0C089B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3</w:t>
      </w:r>
      <w:r w:rsidRPr="000C08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B0C97BC" w14:textId="77777777" w:rsidR="000C089B" w:rsidRPr="000C089B" w:rsidRDefault="000C089B" w:rsidP="000C089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0C089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0C089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1D25DB72" w14:textId="77777777" w:rsidR="000C089B" w:rsidRPr="000C089B" w:rsidRDefault="000C089B" w:rsidP="000C089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0C089B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0C08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089B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proofErr w:type="spellEnd"/>
    </w:p>
    <w:p w14:paraId="50605737" w14:textId="77777777" w:rsidR="000C089B" w:rsidRDefault="000C089B" w:rsidP="000C089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proofErr w:type="spellStart"/>
      <w:r w:rsidRPr="000C089B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proofErr w:type="spellEnd"/>
      <w:r w:rsidRPr="000C08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C08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089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ОШИБКА</w:t>
      </w:r>
      <w:r w:rsidRPr="000C089B">
        <w:rPr>
          <w:rFonts w:ascii="Consolas" w:hAnsi="Consolas" w:cs="Consolas"/>
          <w:color w:val="FF0000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FF0000"/>
          <w:sz w:val="19"/>
          <w:szCs w:val="19"/>
        </w:rPr>
        <w:t>БОЛЕЕ ТРЁХ ОБЪЕКТОВ'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FEB8AB" w14:textId="7F69AACC" w:rsidR="000C089B" w:rsidRDefault="000C089B" w:rsidP="000C089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13CA56A3" w14:textId="546A6EE0" w:rsidR="000C089B" w:rsidRDefault="000C089B" w:rsidP="000C089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0000FF"/>
          <w:sz w:val="19"/>
          <w:szCs w:val="19"/>
        </w:rPr>
      </w:pPr>
    </w:p>
    <w:p w14:paraId="122C620B" w14:textId="6C41B3CB" w:rsidR="000C089B" w:rsidRDefault="000C089B" w:rsidP="000C089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 wp14:anchorId="24CBC3CB" wp14:editId="776EAF22">
            <wp:extent cx="6379210" cy="336105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10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F29E0" w14:textId="77777777" w:rsidR="000C089B" w:rsidRDefault="000C089B" w:rsidP="000C089B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</w:p>
    <w:p w14:paraId="227CBA38" w14:textId="77777777" w:rsidR="000C089B" w:rsidRPr="00E81DFC" w:rsidRDefault="000C089B" w:rsidP="006941DD">
      <w:pPr>
        <w:widowControl w:val="0"/>
        <w:autoSpaceDE w:val="0"/>
        <w:autoSpaceDN w:val="0"/>
        <w:ind w:firstLine="709"/>
        <w:jc w:val="both"/>
        <w:rPr>
          <w:szCs w:val="28"/>
          <w:lang w:bidi="ru-RU"/>
        </w:rPr>
      </w:pPr>
    </w:p>
    <w:p w14:paraId="508C3BBE" w14:textId="47130095" w:rsidR="006941DD" w:rsidRDefault="006941DD" w:rsidP="006941DD">
      <w:pPr>
        <w:widowControl w:val="0"/>
        <w:autoSpaceDE w:val="0"/>
        <w:autoSpaceDN w:val="0"/>
        <w:ind w:firstLine="709"/>
        <w:jc w:val="both"/>
        <w:rPr>
          <w:szCs w:val="28"/>
          <w:lang w:bidi="ru-RU"/>
        </w:rPr>
      </w:pPr>
      <w:r w:rsidRPr="006941DD">
        <w:rPr>
          <w:szCs w:val="28"/>
          <w:lang w:bidi="ru-RU"/>
        </w:rPr>
        <w:t>1</w:t>
      </w:r>
      <w:r w:rsidR="003646E1" w:rsidRPr="003646E1">
        <w:rPr>
          <w:szCs w:val="28"/>
          <w:lang w:bidi="ru-RU"/>
        </w:rPr>
        <w:t>2</w:t>
      </w:r>
      <w:r w:rsidRPr="00E81DFC">
        <w:rPr>
          <w:szCs w:val="28"/>
          <w:lang w:bidi="ru-RU"/>
        </w:rPr>
        <w:t xml:space="preserve">. Создайте триггер для снижения стоимости квартиры на 5%, если в поле </w:t>
      </w:r>
      <w:proofErr w:type="spellStart"/>
      <w:r w:rsidRPr="00E81DFC">
        <w:rPr>
          <w:szCs w:val="28"/>
          <w:lang w:bidi="ru-RU"/>
        </w:rPr>
        <w:t>Comments</w:t>
      </w:r>
      <w:proofErr w:type="spellEnd"/>
      <w:r w:rsidRPr="00E81DFC">
        <w:rPr>
          <w:szCs w:val="28"/>
          <w:lang w:bidi="ru-RU"/>
        </w:rPr>
        <w:t xml:space="preserve"> таблицы VIEWING вводится значение </w:t>
      </w:r>
      <w:r w:rsidRPr="00C5355D">
        <w:rPr>
          <w:szCs w:val="28"/>
          <w:lang w:bidi="ru-RU"/>
        </w:rPr>
        <w:t>“</w:t>
      </w:r>
      <w:r w:rsidRPr="00E81DFC">
        <w:rPr>
          <w:szCs w:val="28"/>
          <w:lang w:bidi="ru-RU"/>
        </w:rPr>
        <w:t>требует ремонта”. Проверьте работоспособность триггера.</w:t>
      </w:r>
    </w:p>
    <w:p w14:paraId="3F0A3264" w14:textId="053BED24" w:rsidR="00C82BD8" w:rsidRDefault="00C82BD8" w:rsidP="006941DD">
      <w:pPr>
        <w:widowControl w:val="0"/>
        <w:autoSpaceDE w:val="0"/>
        <w:autoSpaceDN w:val="0"/>
        <w:ind w:firstLine="709"/>
        <w:jc w:val="both"/>
        <w:rPr>
          <w:szCs w:val="28"/>
          <w:lang w:bidi="ru-RU"/>
        </w:rPr>
      </w:pPr>
    </w:p>
    <w:p w14:paraId="7FBBB5B2" w14:textId="77777777" w:rsidR="00C82BD8" w:rsidRDefault="00C82BD8" w:rsidP="00C82BD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C82BD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82BD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2BD8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C82BD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2BD8">
        <w:rPr>
          <w:rFonts w:ascii="Consolas" w:hAnsi="Consolas" w:cs="Consolas"/>
          <w:sz w:val="19"/>
          <w:szCs w:val="19"/>
          <w:lang w:val="en-US"/>
        </w:rPr>
        <w:t>price_</w:t>
      </w:r>
      <w:r>
        <w:rPr>
          <w:rFonts w:ascii="Consolas" w:hAnsi="Consolas" w:cs="Consolas"/>
          <w:sz w:val="19"/>
          <w:szCs w:val="19"/>
          <w:lang w:val="en-US"/>
        </w:rPr>
        <w:t>update</w:t>
      </w:r>
      <w:proofErr w:type="spellEnd"/>
    </w:p>
    <w:p w14:paraId="646A7A96" w14:textId="27303706" w:rsidR="00C82BD8" w:rsidRPr="00C82BD8" w:rsidRDefault="00C82BD8" w:rsidP="00C82BD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C82BD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82BD8">
        <w:rPr>
          <w:rFonts w:ascii="Consolas" w:hAnsi="Consolas" w:cs="Consolas"/>
          <w:sz w:val="19"/>
          <w:szCs w:val="19"/>
          <w:lang w:val="en-US"/>
        </w:rPr>
        <w:t xml:space="preserve"> VIEWING</w:t>
      </w:r>
    </w:p>
    <w:p w14:paraId="63EDC9FF" w14:textId="77777777" w:rsidR="00C82BD8" w:rsidRPr="00C82BD8" w:rsidRDefault="00C82BD8" w:rsidP="00C82BD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C82BD8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C82BD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2BD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346B1EFE" w14:textId="77777777" w:rsidR="00C82BD8" w:rsidRPr="00C82BD8" w:rsidRDefault="00C82BD8" w:rsidP="00C82BD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C82BD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C90CA92" w14:textId="77777777" w:rsidR="00C82BD8" w:rsidRPr="00C82BD8" w:rsidRDefault="00C82BD8" w:rsidP="00C82BD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C82BD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82BD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C82BD8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C82BD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2BD8">
        <w:rPr>
          <w:rFonts w:ascii="Consolas" w:hAnsi="Consolas" w:cs="Consolas"/>
          <w:sz w:val="19"/>
          <w:szCs w:val="19"/>
          <w:lang w:val="en-US"/>
        </w:rPr>
        <w:t>member_no</w:t>
      </w:r>
      <w:proofErr w:type="spellEnd"/>
    </w:p>
    <w:p w14:paraId="29B803C7" w14:textId="77777777" w:rsidR="00C82BD8" w:rsidRPr="00C82BD8" w:rsidRDefault="00C82BD8" w:rsidP="00C82BD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C82BD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82BD8">
        <w:rPr>
          <w:rFonts w:ascii="Consolas" w:hAnsi="Consolas" w:cs="Consolas"/>
          <w:sz w:val="19"/>
          <w:szCs w:val="19"/>
          <w:lang w:val="en-US"/>
        </w:rPr>
        <w:t xml:space="preserve"> @Comments </w:t>
      </w:r>
      <w:proofErr w:type="spellStart"/>
      <w:r w:rsidRPr="00C82BD8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proofErr w:type="spellEnd"/>
      <w:r w:rsidRPr="00C82B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2BD8">
        <w:rPr>
          <w:rFonts w:ascii="Consolas" w:hAnsi="Consolas" w:cs="Consolas"/>
          <w:sz w:val="19"/>
          <w:szCs w:val="19"/>
          <w:lang w:val="en-US"/>
        </w:rPr>
        <w:t>20</w:t>
      </w:r>
      <w:r w:rsidRPr="00C82B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375C0BD" w14:textId="77777777" w:rsidR="00C82BD8" w:rsidRPr="00C82BD8" w:rsidRDefault="00C82BD8" w:rsidP="00C82BD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C82BD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82BD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C82BD8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C82BD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2BD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82BD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2BD8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C82BD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276FC52A" w14:textId="77777777" w:rsidR="00C82BD8" w:rsidRPr="00C82BD8" w:rsidRDefault="00C82BD8" w:rsidP="00C82BD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C82BD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82BD8">
        <w:rPr>
          <w:rFonts w:ascii="Consolas" w:hAnsi="Consolas" w:cs="Consolas"/>
          <w:sz w:val="19"/>
          <w:szCs w:val="19"/>
          <w:lang w:val="en-US"/>
        </w:rPr>
        <w:t xml:space="preserve"> INSERTED</w:t>
      </w:r>
    </w:p>
    <w:p w14:paraId="05EBA012" w14:textId="77777777" w:rsidR="00C82BD8" w:rsidRPr="00C82BD8" w:rsidRDefault="00C82BD8" w:rsidP="00C82BD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C82BD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82BD8">
        <w:rPr>
          <w:rFonts w:ascii="Consolas" w:hAnsi="Consolas" w:cs="Consolas"/>
          <w:sz w:val="19"/>
          <w:szCs w:val="19"/>
          <w:lang w:val="en-US"/>
        </w:rPr>
        <w:t xml:space="preserve"> @Comments </w:t>
      </w:r>
      <w:r w:rsidRPr="00C82BD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82BD8">
        <w:rPr>
          <w:rFonts w:ascii="Consolas" w:hAnsi="Consolas" w:cs="Consolas"/>
          <w:sz w:val="19"/>
          <w:szCs w:val="19"/>
          <w:lang w:val="en-US"/>
        </w:rPr>
        <w:t xml:space="preserve"> Comments </w:t>
      </w:r>
    </w:p>
    <w:p w14:paraId="3B6894C7" w14:textId="77777777" w:rsidR="00C82BD8" w:rsidRPr="00C82BD8" w:rsidRDefault="00C82BD8" w:rsidP="00C82BD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C82BD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82BD8">
        <w:rPr>
          <w:rFonts w:ascii="Consolas" w:hAnsi="Consolas" w:cs="Consolas"/>
          <w:sz w:val="19"/>
          <w:szCs w:val="19"/>
          <w:lang w:val="en-US"/>
        </w:rPr>
        <w:t xml:space="preserve"> INSERTED</w:t>
      </w:r>
    </w:p>
    <w:p w14:paraId="36205FA6" w14:textId="77777777" w:rsidR="00C82BD8" w:rsidRPr="00C82BD8" w:rsidRDefault="00C82BD8" w:rsidP="00C82BD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C82BD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82BD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2BD8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</w:p>
    <w:p w14:paraId="1302367A" w14:textId="77777777" w:rsidR="00C82BD8" w:rsidRPr="00C82BD8" w:rsidRDefault="00C82BD8" w:rsidP="00C82BD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C82BD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82BD8">
        <w:rPr>
          <w:rFonts w:ascii="Consolas" w:hAnsi="Consolas" w:cs="Consolas"/>
          <w:sz w:val="19"/>
          <w:szCs w:val="19"/>
          <w:lang w:val="en-US"/>
        </w:rPr>
        <w:t xml:space="preserve"> PROPERTY</w:t>
      </w:r>
    </w:p>
    <w:p w14:paraId="56F0B19F" w14:textId="77777777" w:rsidR="00C82BD8" w:rsidRPr="00C82BD8" w:rsidRDefault="00C82BD8" w:rsidP="00C82BD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C82BD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82BD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2BD8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C82BD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2BD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82BD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C82BD8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</w:p>
    <w:p w14:paraId="6ADB0FA7" w14:textId="77777777" w:rsidR="00C82BD8" w:rsidRPr="00C82BD8" w:rsidRDefault="00C82BD8" w:rsidP="00C82BD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C82BD8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82B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2BD8">
        <w:rPr>
          <w:rFonts w:ascii="Consolas" w:hAnsi="Consolas" w:cs="Consolas"/>
          <w:sz w:val="19"/>
          <w:szCs w:val="19"/>
          <w:lang w:val="en-US"/>
        </w:rPr>
        <w:t xml:space="preserve">@Comments </w:t>
      </w:r>
      <w:r w:rsidRPr="00C82BD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82BD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2BD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требует</w:t>
      </w:r>
      <w:r w:rsidRPr="00C82BD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ремонта</w:t>
      </w:r>
      <w:r w:rsidRPr="00C82BD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82B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2BD8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14:paraId="70F47346" w14:textId="77777777" w:rsidR="00C82BD8" w:rsidRPr="00C82BD8" w:rsidRDefault="00C82BD8" w:rsidP="00C82BD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C82BD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C82BD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CF73D23" w14:textId="77777777" w:rsidR="00C82BD8" w:rsidRPr="00C82BD8" w:rsidRDefault="00C82BD8" w:rsidP="00C82BD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C82BD8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82BD8">
        <w:rPr>
          <w:rFonts w:ascii="Consolas" w:hAnsi="Consolas" w:cs="Consolas"/>
          <w:sz w:val="19"/>
          <w:szCs w:val="19"/>
          <w:lang w:val="en-US"/>
        </w:rPr>
        <w:t xml:space="preserve"> PROPERTY  </w:t>
      </w:r>
    </w:p>
    <w:p w14:paraId="63F15987" w14:textId="77777777" w:rsidR="00C82BD8" w:rsidRPr="00C82BD8" w:rsidRDefault="00C82BD8" w:rsidP="00C82BD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C82BD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2BD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2BD8">
        <w:rPr>
          <w:rFonts w:ascii="Consolas" w:hAnsi="Consolas" w:cs="Consolas"/>
          <w:sz w:val="19"/>
          <w:szCs w:val="19"/>
          <w:lang w:val="en-US"/>
        </w:rPr>
        <w:t>PROPERTY</w:t>
      </w:r>
      <w:r w:rsidRPr="00C82BD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82BD8">
        <w:rPr>
          <w:rFonts w:ascii="Consolas" w:hAnsi="Consolas" w:cs="Consolas"/>
          <w:sz w:val="19"/>
          <w:szCs w:val="19"/>
          <w:lang w:val="en-US"/>
        </w:rPr>
        <w:t>Selling_Price</w:t>
      </w:r>
      <w:proofErr w:type="spellEnd"/>
      <w:r w:rsidRPr="00C82BD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2BD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82BD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2BD8">
        <w:rPr>
          <w:rFonts w:ascii="Consolas" w:hAnsi="Consolas" w:cs="Consolas"/>
          <w:sz w:val="19"/>
          <w:szCs w:val="19"/>
          <w:lang w:val="en-US"/>
        </w:rPr>
        <w:t>PROPERTY</w:t>
      </w:r>
      <w:r w:rsidRPr="00C82BD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82BD8">
        <w:rPr>
          <w:rFonts w:ascii="Consolas" w:hAnsi="Consolas" w:cs="Consolas"/>
          <w:sz w:val="19"/>
          <w:szCs w:val="19"/>
          <w:lang w:val="en-US"/>
        </w:rPr>
        <w:t>Selling_Price</w:t>
      </w:r>
      <w:proofErr w:type="spellEnd"/>
      <w:r w:rsidRPr="00C82BD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2BD8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82BD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2BD8">
        <w:rPr>
          <w:rFonts w:ascii="Consolas" w:hAnsi="Consolas" w:cs="Consolas"/>
          <w:sz w:val="19"/>
          <w:szCs w:val="19"/>
          <w:lang w:val="en-US"/>
        </w:rPr>
        <w:t>PROPERTY</w:t>
      </w:r>
      <w:r w:rsidRPr="00C82BD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82BD8">
        <w:rPr>
          <w:rFonts w:ascii="Consolas" w:hAnsi="Consolas" w:cs="Consolas"/>
          <w:sz w:val="19"/>
          <w:szCs w:val="19"/>
          <w:lang w:val="en-US"/>
        </w:rPr>
        <w:t>Selling_Price</w:t>
      </w:r>
      <w:proofErr w:type="spellEnd"/>
      <w:r w:rsidRPr="00C82BD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2BD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82BD8">
        <w:rPr>
          <w:rFonts w:ascii="Consolas" w:hAnsi="Consolas" w:cs="Consolas"/>
          <w:sz w:val="19"/>
          <w:szCs w:val="19"/>
          <w:lang w:val="en-US"/>
        </w:rPr>
        <w:t xml:space="preserve"> 0.05</w:t>
      </w:r>
    </w:p>
    <w:p w14:paraId="3D048CF3" w14:textId="77777777" w:rsidR="00C82BD8" w:rsidRPr="00C82BD8" w:rsidRDefault="00C82BD8" w:rsidP="00C82BD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C82BD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82BD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2BD8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C82BD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2BD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82BD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C82BD8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</w:p>
    <w:p w14:paraId="72A0183F" w14:textId="7ABEB657" w:rsidR="00C82BD8" w:rsidRDefault="00C82BD8" w:rsidP="00C82BD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BD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1662EDB" w14:textId="77777777" w:rsidR="00C82BD8" w:rsidRPr="00C82BD8" w:rsidRDefault="00C82BD8" w:rsidP="00C82BD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5255A54" w14:textId="77777777" w:rsidR="00C82BD8" w:rsidRPr="00C82BD8" w:rsidRDefault="00C82BD8" w:rsidP="00C82BD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C82BD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2BD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2BD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2BD8">
        <w:rPr>
          <w:rFonts w:ascii="Consolas" w:hAnsi="Consolas" w:cs="Consolas"/>
          <w:sz w:val="19"/>
          <w:szCs w:val="19"/>
          <w:lang w:val="en-US"/>
        </w:rPr>
        <w:t xml:space="preserve"> VIEWING</w:t>
      </w:r>
      <w:r w:rsidRPr="00C82BD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2B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2BD8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C82B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2BD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2BD8">
        <w:rPr>
          <w:rFonts w:ascii="Consolas" w:hAnsi="Consolas" w:cs="Consolas"/>
          <w:sz w:val="19"/>
          <w:szCs w:val="19"/>
          <w:lang w:val="en-US"/>
        </w:rPr>
        <w:t>Buyer_no</w:t>
      </w:r>
      <w:proofErr w:type="spellEnd"/>
      <w:r w:rsidRPr="00C82B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2BD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2BD8">
        <w:rPr>
          <w:rFonts w:ascii="Consolas" w:hAnsi="Consolas" w:cs="Consolas"/>
          <w:sz w:val="19"/>
          <w:szCs w:val="19"/>
          <w:lang w:val="en-US"/>
        </w:rPr>
        <w:t>Date_View</w:t>
      </w:r>
      <w:proofErr w:type="spellEnd"/>
      <w:r w:rsidRPr="00C82B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2BD8">
        <w:rPr>
          <w:rFonts w:ascii="Consolas" w:hAnsi="Consolas" w:cs="Consolas"/>
          <w:sz w:val="19"/>
          <w:szCs w:val="19"/>
          <w:lang w:val="en-US"/>
        </w:rPr>
        <w:t xml:space="preserve"> Comments</w:t>
      </w:r>
      <w:r w:rsidRPr="00C82B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506FB8A" w14:textId="7ACD6444" w:rsidR="00C82BD8" w:rsidRDefault="00C82BD8" w:rsidP="00C82BD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'2020-04-20'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'требует ремонта'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8C8A4D" w14:textId="0EA280B8" w:rsidR="00C82BD8" w:rsidRDefault="00C82BD8" w:rsidP="00C82BD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</w:rPr>
      </w:pPr>
    </w:p>
    <w:p w14:paraId="5621086B" w14:textId="77777777" w:rsidR="00C82BD8" w:rsidRDefault="00C82BD8" w:rsidP="00C82BD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PROPERTY</w:t>
      </w:r>
    </w:p>
    <w:p w14:paraId="16BC6300" w14:textId="542EA30F" w:rsidR="00C82BD8" w:rsidRDefault="00C82BD8" w:rsidP="00C82BD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</w:rPr>
      </w:pPr>
    </w:p>
    <w:p w14:paraId="1C3248CC" w14:textId="501F857D" w:rsidR="00C82BD8" w:rsidRDefault="00C82BD8" w:rsidP="00C82BD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</w:rPr>
      </w:pPr>
    </w:p>
    <w:p w14:paraId="6450DBE8" w14:textId="0C1ACA3E" w:rsidR="00C82BD8" w:rsidRDefault="00C82BD8" w:rsidP="00C82BD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lastRenderedPageBreak/>
        <w:drawing>
          <wp:inline distT="0" distB="0" distL="0" distR="0" wp14:anchorId="0C22B5D3" wp14:editId="63B75A94">
            <wp:extent cx="6372225" cy="1295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CC5C3" w14:textId="48B87A69" w:rsidR="006941DD" w:rsidRDefault="006941DD" w:rsidP="006941DD">
      <w:pPr>
        <w:widowControl w:val="0"/>
        <w:autoSpaceDE w:val="0"/>
        <w:autoSpaceDN w:val="0"/>
        <w:ind w:firstLine="709"/>
        <w:jc w:val="both"/>
        <w:rPr>
          <w:szCs w:val="28"/>
          <w:lang w:bidi="ru-RU"/>
        </w:rPr>
      </w:pPr>
      <w:r w:rsidRPr="006941DD">
        <w:rPr>
          <w:szCs w:val="28"/>
          <w:lang w:bidi="ru-RU"/>
        </w:rPr>
        <w:t>1</w:t>
      </w:r>
      <w:r w:rsidR="003646E1" w:rsidRPr="003646E1">
        <w:rPr>
          <w:szCs w:val="28"/>
          <w:lang w:bidi="ru-RU"/>
        </w:rPr>
        <w:t>3</w:t>
      </w:r>
      <w:r>
        <w:rPr>
          <w:szCs w:val="28"/>
          <w:lang w:bidi="ru-RU"/>
        </w:rPr>
        <w:t>.</w:t>
      </w:r>
      <w:r w:rsidRPr="00D00B62">
        <w:rPr>
          <w:szCs w:val="28"/>
          <w:lang w:bidi="ru-RU"/>
        </w:rPr>
        <w:t xml:space="preserve"> </w:t>
      </w:r>
      <w:r w:rsidRPr="00E81DFC">
        <w:rPr>
          <w:szCs w:val="28"/>
          <w:lang w:bidi="ru-RU"/>
        </w:rPr>
        <w:t>Создайте триггер для увеличения зарплаты сотрудника на 1% при каждой продаже</w:t>
      </w:r>
    </w:p>
    <w:p w14:paraId="683CF8EA" w14:textId="062622FF" w:rsidR="0072533F" w:rsidRDefault="0072533F" w:rsidP="006941DD">
      <w:pPr>
        <w:widowControl w:val="0"/>
        <w:autoSpaceDE w:val="0"/>
        <w:autoSpaceDN w:val="0"/>
        <w:ind w:firstLine="709"/>
        <w:jc w:val="both"/>
        <w:rPr>
          <w:szCs w:val="28"/>
          <w:lang w:bidi="ru-RU"/>
        </w:rPr>
      </w:pPr>
    </w:p>
    <w:p w14:paraId="09B33E8D" w14:textId="77777777" w:rsidR="0072533F" w:rsidRPr="0072533F" w:rsidRDefault="0072533F" w:rsidP="0072533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2533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253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533F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72533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533F">
        <w:rPr>
          <w:rFonts w:ascii="Consolas" w:hAnsi="Consolas" w:cs="Consolas"/>
          <w:sz w:val="19"/>
          <w:szCs w:val="19"/>
          <w:lang w:val="en-US"/>
        </w:rPr>
        <w:t>salary_new</w:t>
      </w:r>
      <w:proofErr w:type="spellEnd"/>
    </w:p>
    <w:p w14:paraId="3C736D48" w14:textId="77777777" w:rsidR="0072533F" w:rsidRPr="0072533F" w:rsidRDefault="0072533F" w:rsidP="0072533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2533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533F">
        <w:rPr>
          <w:rFonts w:ascii="Consolas" w:hAnsi="Consolas" w:cs="Consolas"/>
          <w:sz w:val="19"/>
          <w:szCs w:val="19"/>
          <w:lang w:val="en-US"/>
        </w:rPr>
        <w:t xml:space="preserve"> VIEWING</w:t>
      </w:r>
    </w:p>
    <w:p w14:paraId="333436A1" w14:textId="77777777" w:rsidR="0072533F" w:rsidRPr="0072533F" w:rsidRDefault="0072533F" w:rsidP="0072533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2533F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7253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533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75207F4C" w14:textId="77777777" w:rsidR="0072533F" w:rsidRPr="0072533F" w:rsidRDefault="0072533F" w:rsidP="0072533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2533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AC08B61" w14:textId="4026489D" w:rsidR="0072533F" w:rsidRPr="0072533F" w:rsidRDefault="0072533F" w:rsidP="0072533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2533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2533F">
        <w:rPr>
          <w:rFonts w:ascii="Consolas" w:hAnsi="Consolas" w:cs="Consolas"/>
          <w:sz w:val="19"/>
          <w:szCs w:val="19"/>
          <w:lang w:val="en-US"/>
        </w:rPr>
        <w:t xml:space="preserve"> @N </w:t>
      </w:r>
      <w:proofErr w:type="spellStart"/>
      <w:r w:rsidR="00101A99">
        <w:rPr>
          <w:rFonts w:ascii="Consolas" w:hAnsi="Consolas" w:cs="Consolas"/>
          <w:sz w:val="19"/>
          <w:szCs w:val="19"/>
          <w:lang w:val="en-US"/>
        </w:rPr>
        <w:t>m</w:t>
      </w:r>
      <w:r w:rsidRPr="0072533F">
        <w:rPr>
          <w:rFonts w:ascii="Consolas" w:hAnsi="Consolas" w:cs="Consolas"/>
          <w:sz w:val="19"/>
          <w:szCs w:val="19"/>
          <w:lang w:val="en-US"/>
        </w:rPr>
        <w:t>ember_no</w:t>
      </w:r>
      <w:proofErr w:type="spellEnd"/>
    </w:p>
    <w:p w14:paraId="47B00358" w14:textId="6E8E8922" w:rsidR="0072533F" w:rsidRPr="00101A99" w:rsidRDefault="0072533F" w:rsidP="0072533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2533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2533F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72533F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  <w:r w:rsidRPr="0072533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101A99">
        <w:rPr>
          <w:rFonts w:ascii="Consolas" w:hAnsi="Consolas" w:cs="Consolas"/>
          <w:sz w:val="19"/>
          <w:szCs w:val="19"/>
          <w:lang w:val="en-US"/>
        </w:rPr>
        <w:t>m</w:t>
      </w:r>
      <w:r w:rsidR="00101A99" w:rsidRPr="0072533F">
        <w:rPr>
          <w:rFonts w:ascii="Consolas" w:hAnsi="Consolas" w:cs="Consolas"/>
          <w:sz w:val="19"/>
          <w:szCs w:val="19"/>
          <w:lang w:val="en-US"/>
        </w:rPr>
        <w:t>ember_no</w:t>
      </w:r>
      <w:proofErr w:type="spellEnd"/>
    </w:p>
    <w:p w14:paraId="467D3197" w14:textId="77777777" w:rsidR="0072533F" w:rsidRPr="0072533F" w:rsidRDefault="0072533F" w:rsidP="0072533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2533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2533F">
        <w:rPr>
          <w:rFonts w:ascii="Consolas" w:hAnsi="Consolas" w:cs="Consolas"/>
          <w:sz w:val="19"/>
          <w:szCs w:val="19"/>
          <w:lang w:val="en-US"/>
        </w:rPr>
        <w:t xml:space="preserve"> @Comments </w:t>
      </w:r>
      <w:proofErr w:type="spellStart"/>
      <w:r w:rsidRPr="0072533F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proofErr w:type="spellEnd"/>
      <w:r w:rsidRPr="007253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2533F">
        <w:rPr>
          <w:rFonts w:ascii="Consolas" w:hAnsi="Consolas" w:cs="Consolas"/>
          <w:sz w:val="19"/>
          <w:szCs w:val="19"/>
          <w:lang w:val="en-US"/>
        </w:rPr>
        <w:t>20</w:t>
      </w:r>
      <w:r w:rsidRPr="007253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BE459E7" w14:textId="77777777" w:rsidR="0072533F" w:rsidRPr="0072533F" w:rsidRDefault="0072533F" w:rsidP="0072533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253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533F">
        <w:rPr>
          <w:rFonts w:ascii="Consolas" w:hAnsi="Consolas" w:cs="Consolas"/>
          <w:sz w:val="19"/>
          <w:szCs w:val="19"/>
          <w:lang w:val="en-US"/>
        </w:rPr>
        <w:t xml:space="preserve"> @N </w:t>
      </w:r>
      <w:r w:rsidRPr="007253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533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533F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72533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1259C9EA" w14:textId="77777777" w:rsidR="0072533F" w:rsidRPr="0072533F" w:rsidRDefault="0072533F" w:rsidP="0072533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253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2533F">
        <w:rPr>
          <w:rFonts w:ascii="Consolas" w:hAnsi="Consolas" w:cs="Consolas"/>
          <w:sz w:val="19"/>
          <w:szCs w:val="19"/>
          <w:lang w:val="en-US"/>
        </w:rPr>
        <w:t xml:space="preserve"> INSERTED</w:t>
      </w:r>
    </w:p>
    <w:p w14:paraId="19A3C511" w14:textId="77777777" w:rsidR="0072533F" w:rsidRPr="0072533F" w:rsidRDefault="0072533F" w:rsidP="0072533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253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533F">
        <w:rPr>
          <w:rFonts w:ascii="Consolas" w:hAnsi="Consolas" w:cs="Consolas"/>
          <w:sz w:val="19"/>
          <w:szCs w:val="19"/>
          <w:lang w:val="en-US"/>
        </w:rPr>
        <w:t xml:space="preserve"> @Comments </w:t>
      </w:r>
      <w:r w:rsidRPr="007253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533F">
        <w:rPr>
          <w:rFonts w:ascii="Consolas" w:hAnsi="Consolas" w:cs="Consolas"/>
          <w:sz w:val="19"/>
          <w:szCs w:val="19"/>
          <w:lang w:val="en-US"/>
        </w:rPr>
        <w:t xml:space="preserve"> Comments </w:t>
      </w:r>
    </w:p>
    <w:p w14:paraId="3ACBD359" w14:textId="77777777" w:rsidR="0072533F" w:rsidRPr="0072533F" w:rsidRDefault="0072533F" w:rsidP="0072533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253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2533F">
        <w:rPr>
          <w:rFonts w:ascii="Consolas" w:hAnsi="Consolas" w:cs="Consolas"/>
          <w:sz w:val="19"/>
          <w:szCs w:val="19"/>
          <w:lang w:val="en-US"/>
        </w:rPr>
        <w:t xml:space="preserve"> INSERTED</w:t>
      </w:r>
    </w:p>
    <w:p w14:paraId="3877E3AF" w14:textId="77777777" w:rsidR="0072533F" w:rsidRPr="0072533F" w:rsidRDefault="0072533F" w:rsidP="0072533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253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533F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72533F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  <w:r w:rsidRPr="007253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53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533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533F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  <w:r w:rsidRPr="0072533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A668F0E" w14:textId="77777777" w:rsidR="0072533F" w:rsidRPr="0072533F" w:rsidRDefault="0072533F" w:rsidP="0072533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253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2533F">
        <w:rPr>
          <w:rFonts w:ascii="Consolas" w:hAnsi="Consolas" w:cs="Consolas"/>
          <w:sz w:val="19"/>
          <w:szCs w:val="19"/>
          <w:lang w:val="en-US"/>
        </w:rPr>
        <w:t xml:space="preserve"> PROPERTY</w:t>
      </w:r>
    </w:p>
    <w:p w14:paraId="7B8B0E28" w14:textId="77777777" w:rsidR="0072533F" w:rsidRPr="0072533F" w:rsidRDefault="0072533F" w:rsidP="0072533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2533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2533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533F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7253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53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533F">
        <w:rPr>
          <w:rFonts w:ascii="Consolas" w:hAnsi="Consolas" w:cs="Consolas"/>
          <w:sz w:val="19"/>
          <w:szCs w:val="19"/>
          <w:lang w:val="en-US"/>
        </w:rPr>
        <w:t xml:space="preserve"> @N</w:t>
      </w:r>
    </w:p>
    <w:p w14:paraId="20AB2153" w14:textId="77777777" w:rsidR="0072533F" w:rsidRPr="0072533F" w:rsidRDefault="0072533F" w:rsidP="0072533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2533F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7253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2533F">
        <w:rPr>
          <w:rFonts w:ascii="Consolas" w:hAnsi="Consolas" w:cs="Consolas"/>
          <w:sz w:val="19"/>
          <w:szCs w:val="19"/>
          <w:lang w:val="en-US"/>
        </w:rPr>
        <w:t xml:space="preserve">@Comments </w:t>
      </w:r>
      <w:r w:rsidRPr="007253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53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53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согласен</w:t>
      </w:r>
      <w:r w:rsidRPr="007253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253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2533F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14:paraId="602A2C51" w14:textId="77777777" w:rsidR="0072533F" w:rsidRPr="0072533F" w:rsidRDefault="0072533F" w:rsidP="0072533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2533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72533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CF2FDFC" w14:textId="77777777" w:rsidR="0072533F" w:rsidRPr="0072533F" w:rsidRDefault="0072533F" w:rsidP="0072533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2533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2533F">
        <w:rPr>
          <w:rFonts w:ascii="Consolas" w:hAnsi="Consolas" w:cs="Consolas"/>
          <w:sz w:val="19"/>
          <w:szCs w:val="19"/>
          <w:lang w:val="en-US"/>
        </w:rPr>
        <w:t xml:space="preserve"> STAFF  </w:t>
      </w:r>
    </w:p>
    <w:p w14:paraId="21068F3B" w14:textId="77777777" w:rsidR="0072533F" w:rsidRPr="0072533F" w:rsidRDefault="0072533F" w:rsidP="0072533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2533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2533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533F">
        <w:rPr>
          <w:rFonts w:ascii="Consolas" w:hAnsi="Consolas" w:cs="Consolas"/>
          <w:sz w:val="19"/>
          <w:szCs w:val="19"/>
          <w:lang w:val="en-US"/>
        </w:rPr>
        <w:t>STAFF</w:t>
      </w:r>
      <w:r w:rsidRPr="007253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533F">
        <w:rPr>
          <w:rFonts w:ascii="Consolas" w:hAnsi="Consolas" w:cs="Consolas"/>
          <w:sz w:val="19"/>
          <w:szCs w:val="19"/>
          <w:lang w:val="en-US"/>
        </w:rPr>
        <w:t>Salary</w:t>
      </w:r>
      <w:proofErr w:type="spellEnd"/>
      <w:r w:rsidRPr="007253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53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533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533F">
        <w:rPr>
          <w:rFonts w:ascii="Consolas" w:hAnsi="Consolas" w:cs="Consolas"/>
          <w:sz w:val="19"/>
          <w:szCs w:val="19"/>
          <w:lang w:val="en-US"/>
        </w:rPr>
        <w:t>STAFF</w:t>
      </w:r>
      <w:r w:rsidRPr="007253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533F">
        <w:rPr>
          <w:rFonts w:ascii="Consolas" w:hAnsi="Consolas" w:cs="Consolas"/>
          <w:sz w:val="19"/>
          <w:szCs w:val="19"/>
          <w:lang w:val="en-US"/>
        </w:rPr>
        <w:t>Salary</w:t>
      </w:r>
      <w:proofErr w:type="spellEnd"/>
      <w:r w:rsidRPr="007253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533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72533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533F">
        <w:rPr>
          <w:rFonts w:ascii="Consolas" w:hAnsi="Consolas" w:cs="Consolas"/>
          <w:sz w:val="19"/>
          <w:szCs w:val="19"/>
          <w:lang w:val="en-US"/>
        </w:rPr>
        <w:t>STAFF</w:t>
      </w:r>
      <w:r w:rsidRPr="007253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533F">
        <w:rPr>
          <w:rFonts w:ascii="Consolas" w:hAnsi="Consolas" w:cs="Consolas"/>
          <w:sz w:val="19"/>
          <w:szCs w:val="19"/>
          <w:lang w:val="en-US"/>
        </w:rPr>
        <w:t>Salary</w:t>
      </w:r>
      <w:proofErr w:type="spellEnd"/>
      <w:r w:rsidRPr="007253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533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2533F">
        <w:rPr>
          <w:rFonts w:ascii="Consolas" w:hAnsi="Consolas" w:cs="Consolas"/>
          <w:sz w:val="19"/>
          <w:szCs w:val="19"/>
          <w:lang w:val="en-US"/>
        </w:rPr>
        <w:t xml:space="preserve"> 0.01</w:t>
      </w:r>
    </w:p>
    <w:p w14:paraId="13B18661" w14:textId="77777777" w:rsidR="0072533F" w:rsidRPr="0072533F" w:rsidRDefault="0072533F" w:rsidP="0072533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2533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2533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533F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  <w:r w:rsidRPr="007253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53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533F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72533F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</w:p>
    <w:p w14:paraId="1C7CF6B4" w14:textId="2A6AB72F" w:rsidR="0072533F" w:rsidRDefault="0072533F" w:rsidP="0072533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2533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B0245B0" w14:textId="77777777" w:rsidR="0072533F" w:rsidRPr="0072533F" w:rsidRDefault="0072533F" w:rsidP="0072533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A64B19A" w14:textId="77777777" w:rsidR="0072533F" w:rsidRPr="0072533F" w:rsidRDefault="0072533F" w:rsidP="0072533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72533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253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533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2533F">
        <w:rPr>
          <w:rFonts w:ascii="Consolas" w:hAnsi="Consolas" w:cs="Consolas"/>
          <w:sz w:val="19"/>
          <w:szCs w:val="19"/>
          <w:lang w:val="en-US"/>
        </w:rPr>
        <w:t xml:space="preserve"> VIEWING</w:t>
      </w:r>
      <w:r w:rsidRPr="007253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253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2533F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7253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533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533F">
        <w:rPr>
          <w:rFonts w:ascii="Consolas" w:hAnsi="Consolas" w:cs="Consolas"/>
          <w:sz w:val="19"/>
          <w:szCs w:val="19"/>
          <w:lang w:val="en-US"/>
        </w:rPr>
        <w:t>Buyer_no</w:t>
      </w:r>
      <w:proofErr w:type="spellEnd"/>
      <w:r w:rsidRPr="007253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533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533F">
        <w:rPr>
          <w:rFonts w:ascii="Consolas" w:hAnsi="Consolas" w:cs="Consolas"/>
          <w:sz w:val="19"/>
          <w:szCs w:val="19"/>
          <w:lang w:val="en-US"/>
        </w:rPr>
        <w:t>Date_View</w:t>
      </w:r>
      <w:proofErr w:type="spellEnd"/>
      <w:r w:rsidRPr="007253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533F">
        <w:rPr>
          <w:rFonts w:ascii="Consolas" w:hAnsi="Consolas" w:cs="Consolas"/>
          <w:sz w:val="19"/>
          <w:szCs w:val="19"/>
          <w:lang w:val="en-US"/>
        </w:rPr>
        <w:t xml:space="preserve"> Comments</w:t>
      </w:r>
      <w:r w:rsidRPr="007253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3FE3B0C" w14:textId="013852F3" w:rsidR="0072533F" w:rsidRDefault="0072533F" w:rsidP="0072533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'2020-04-20'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'согласен'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D2D7DE" w14:textId="7BB04433" w:rsidR="0072533F" w:rsidRDefault="0072533F" w:rsidP="0072533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</w:rPr>
      </w:pPr>
    </w:p>
    <w:p w14:paraId="6B4AD90C" w14:textId="77777777" w:rsidR="0072533F" w:rsidRDefault="0072533F" w:rsidP="0072533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STAFF</w:t>
      </w:r>
    </w:p>
    <w:p w14:paraId="34355B0E" w14:textId="5835EA9D" w:rsidR="0072533F" w:rsidRDefault="0072533F" w:rsidP="0072533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</w:rPr>
      </w:pPr>
    </w:p>
    <w:p w14:paraId="27767768" w14:textId="7FC53834" w:rsidR="0072533F" w:rsidRDefault="0072533F" w:rsidP="0072533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7BA546A7" wp14:editId="1A27B130">
            <wp:extent cx="6379210" cy="13423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1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93907" w14:textId="77777777" w:rsidR="0072533F" w:rsidRPr="0072533F" w:rsidRDefault="0072533F" w:rsidP="006941DD">
      <w:pPr>
        <w:widowControl w:val="0"/>
        <w:autoSpaceDE w:val="0"/>
        <w:autoSpaceDN w:val="0"/>
        <w:ind w:firstLine="709"/>
        <w:jc w:val="both"/>
        <w:rPr>
          <w:szCs w:val="28"/>
          <w:lang w:val="en-US" w:bidi="ru-RU"/>
        </w:rPr>
      </w:pPr>
    </w:p>
    <w:p w14:paraId="669B863B" w14:textId="62EDD818" w:rsidR="006941DD" w:rsidRPr="00E81DFC" w:rsidRDefault="006941DD" w:rsidP="006941DD">
      <w:pPr>
        <w:widowControl w:val="0"/>
        <w:autoSpaceDE w:val="0"/>
        <w:autoSpaceDN w:val="0"/>
        <w:ind w:firstLine="709"/>
        <w:jc w:val="both"/>
        <w:rPr>
          <w:szCs w:val="28"/>
          <w:lang w:bidi="ru-RU"/>
        </w:rPr>
      </w:pPr>
      <w:r w:rsidRPr="00B26E29">
        <w:rPr>
          <w:szCs w:val="28"/>
          <w:lang w:bidi="ru-RU"/>
        </w:rPr>
        <w:t>1</w:t>
      </w:r>
      <w:r w:rsidR="003646E1" w:rsidRPr="003646E1">
        <w:rPr>
          <w:szCs w:val="28"/>
          <w:lang w:bidi="ru-RU"/>
        </w:rPr>
        <w:t>4</w:t>
      </w:r>
      <w:r>
        <w:rPr>
          <w:szCs w:val="28"/>
          <w:lang w:bidi="ru-RU"/>
        </w:rPr>
        <w:t xml:space="preserve">. </w:t>
      </w:r>
      <w:r w:rsidRPr="00E81DFC">
        <w:rPr>
          <w:szCs w:val="28"/>
          <w:lang w:bidi="ru-RU"/>
        </w:rPr>
        <w:t xml:space="preserve">Создайте триггер для удаления всех подчиненных записей в таблице VIEWING при удалении записи из главной таблицы PROPERTY. Если из таблицы PROPERTY удаляется какой-либо объект, то предварительно должны быть удалены все записи подчиненной таблицы VIEWING, у которых значение поля </w:t>
      </w:r>
      <w:proofErr w:type="spellStart"/>
      <w:r w:rsidRPr="00E81DFC">
        <w:rPr>
          <w:szCs w:val="28"/>
          <w:lang w:bidi="ru-RU"/>
        </w:rPr>
        <w:t>Property_no</w:t>
      </w:r>
      <w:proofErr w:type="spellEnd"/>
      <w:r w:rsidRPr="00E81DFC">
        <w:rPr>
          <w:szCs w:val="28"/>
          <w:lang w:bidi="ru-RU"/>
        </w:rPr>
        <w:t xml:space="preserve"> соответствует значению поля </w:t>
      </w:r>
      <w:proofErr w:type="spellStart"/>
      <w:r w:rsidRPr="00E81DFC">
        <w:rPr>
          <w:szCs w:val="28"/>
          <w:lang w:bidi="ru-RU"/>
        </w:rPr>
        <w:t>Property_no</w:t>
      </w:r>
      <w:proofErr w:type="spellEnd"/>
      <w:r w:rsidRPr="00E81DFC">
        <w:rPr>
          <w:szCs w:val="28"/>
          <w:lang w:bidi="ru-RU"/>
        </w:rPr>
        <w:t xml:space="preserve"> удаляемой из таблицы PROPERTY записи.</w:t>
      </w:r>
    </w:p>
    <w:p w14:paraId="2ADF04D6" w14:textId="77777777" w:rsidR="00275F6E" w:rsidRPr="00275F6E" w:rsidRDefault="00275F6E" w:rsidP="00275F6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75F6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275F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5F6E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275F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75F6E">
        <w:rPr>
          <w:rFonts w:ascii="Consolas" w:hAnsi="Consolas" w:cs="Consolas"/>
          <w:sz w:val="19"/>
          <w:szCs w:val="19"/>
          <w:lang w:val="en-US"/>
        </w:rPr>
        <w:t>delete_property</w:t>
      </w:r>
      <w:proofErr w:type="spellEnd"/>
    </w:p>
    <w:p w14:paraId="48C94099" w14:textId="77777777" w:rsidR="00275F6E" w:rsidRPr="00275F6E" w:rsidRDefault="00275F6E" w:rsidP="00275F6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75F6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75F6E">
        <w:rPr>
          <w:rFonts w:ascii="Consolas" w:hAnsi="Consolas" w:cs="Consolas"/>
          <w:sz w:val="19"/>
          <w:szCs w:val="19"/>
          <w:lang w:val="en-US"/>
        </w:rPr>
        <w:t xml:space="preserve"> PROPERTY</w:t>
      </w:r>
    </w:p>
    <w:p w14:paraId="6BC00E46" w14:textId="77777777" w:rsidR="00275F6E" w:rsidRPr="00275F6E" w:rsidRDefault="00275F6E" w:rsidP="00275F6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75F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5F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5F6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14:paraId="41F0901C" w14:textId="77777777" w:rsidR="00275F6E" w:rsidRPr="00275F6E" w:rsidRDefault="00275F6E" w:rsidP="00275F6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75F6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75F6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4D5659A" w14:textId="77777777" w:rsidR="00275F6E" w:rsidRPr="00275F6E" w:rsidRDefault="00275F6E" w:rsidP="00275F6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75F6E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75F6E">
        <w:rPr>
          <w:rFonts w:ascii="Consolas" w:hAnsi="Consolas" w:cs="Consolas"/>
          <w:sz w:val="19"/>
          <w:szCs w:val="19"/>
          <w:lang w:val="en-US"/>
        </w:rPr>
        <w:t xml:space="preserve"> @X </w:t>
      </w:r>
      <w:r w:rsidRPr="00275F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F6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9A7A035" w14:textId="77777777" w:rsidR="00275F6E" w:rsidRPr="00275F6E" w:rsidRDefault="00275F6E" w:rsidP="00275F6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75F6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75F6E">
        <w:rPr>
          <w:rFonts w:ascii="Consolas" w:hAnsi="Consolas" w:cs="Consolas"/>
          <w:sz w:val="19"/>
          <w:szCs w:val="19"/>
          <w:lang w:val="en-US"/>
        </w:rPr>
        <w:t xml:space="preserve"> @X </w:t>
      </w:r>
      <w:r w:rsidRPr="00275F6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75F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75F6E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275F6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EB9F43C" w14:textId="77777777" w:rsidR="00275F6E" w:rsidRPr="00275F6E" w:rsidRDefault="00275F6E" w:rsidP="00275F6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75F6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75F6E">
        <w:rPr>
          <w:rFonts w:ascii="Consolas" w:hAnsi="Consolas" w:cs="Consolas"/>
          <w:sz w:val="19"/>
          <w:szCs w:val="19"/>
          <w:lang w:val="en-US"/>
        </w:rPr>
        <w:t xml:space="preserve"> DELETED </w:t>
      </w:r>
    </w:p>
    <w:p w14:paraId="7EDB799C" w14:textId="77777777" w:rsidR="00275F6E" w:rsidRPr="00275F6E" w:rsidRDefault="00275F6E" w:rsidP="00275F6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75F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5F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5F6E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</w:p>
    <w:p w14:paraId="44D55161" w14:textId="77777777" w:rsidR="00275F6E" w:rsidRPr="00275F6E" w:rsidRDefault="00275F6E" w:rsidP="00275F6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75F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75F6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75F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5F6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75F6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69FCBE2" w14:textId="77777777" w:rsidR="00275F6E" w:rsidRPr="00275F6E" w:rsidRDefault="00275F6E" w:rsidP="00275F6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75F6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75F6E">
        <w:rPr>
          <w:rFonts w:ascii="Consolas" w:hAnsi="Consolas" w:cs="Consolas"/>
          <w:sz w:val="19"/>
          <w:szCs w:val="19"/>
          <w:lang w:val="en-US"/>
        </w:rPr>
        <w:t xml:space="preserve"> VIEWING </w:t>
      </w:r>
    </w:p>
    <w:p w14:paraId="7B5D682D" w14:textId="77777777" w:rsidR="00275F6E" w:rsidRPr="00275F6E" w:rsidRDefault="00275F6E" w:rsidP="00275F6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75F6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75F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75F6E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275F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5F6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75F6E">
        <w:rPr>
          <w:rFonts w:ascii="Consolas" w:hAnsi="Consolas" w:cs="Consolas"/>
          <w:sz w:val="19"/>
          <w:szCs w:val="19"/>
          <w:lang w:val="en-US"/>
        </w:rPr>
        <w:t xml:space="preserve"> @X</w:t>
      </w:r>
      <w:r w:rsidRPr="00275F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75F6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97286B3" w14:textId="77777777" w:rsidR="00275F6E" w:rsidRPr="00275F6E" w:rsidRDefault="00275F6E" w:rsidP="00275F6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75F6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9A660B6" w14:textId="77777777" w:rsidR="00275F6E" w:rsidRPr="00275F6E" w:rsidRDefault="00275F6E" w:rsidP="00275F6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75F6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75F6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ED8FE3C" w14:textId="77777777" w:rsidR="00275F6E" w:rsidRPr="00275F6E" w:rsidRDefault="00275F6E" w:rsidP="00275F6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75F6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75F6E">
        <w:rPr>
          <w:rFonts w:ascii="Consolas" w:hAnsi="Consolas" w:cs="Consolas"/>
          <w:sz w:val="19"/>
          <w:szCs w:val="19"/>
          <w:lang w:val="en-US"/>
        </w:rPr>
        <w:t xml:space="preserve"> VIEWING </w:t>
      </w:r>
    </w:p>
    <w:p w14:paraId="359E0EA7" w14:textId="77777777" w:rsidR="00275F6E" w:rsidRPr="00275F6E" w:rsidRDefault="00275F6E" w:rsidP="00275F6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75F6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75F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75F6E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275F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5F6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75F6E">
        <w:rPr>
          <w:rFonts w:ascii="Consolas" w:hAnsi="Consolas" w:cs="Consolas"/>
          <w:sz w:val="19"/>
          <w:szCs w:val="19"/>
          <w:lang w:val="en-US"/>
        </w:rPr>
        <w:t xml:space="preserve"> @X</w:t>
      </w:r>
    </w:p>
    <w:p w14:paraId="0BA4E1C1" w14:textId="11946860" w:rsidR="00275F6E" w:rsidRDefault="00275F6E" w:rsidP="00275F6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75F6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574ED31" w14:textId="77777777" w:rsidR="00275F6E" w:rsidRPr="00275F6E" w:rsidRDefault="00275F6E" w:rsidP="00275F6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666D39F" w14:textId="48B36B4C" w:rsidR="00275F6E" w:rsidRDefault="00275F6E" w:rsidP="00275F6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275F6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75F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5F6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75F6E">
        <w:rPr>
          <w:rFonts w:ascii="Consolas" w:hAnsi="Consolas" w:cs="Consolas"/>
          <w:sz w:val="19"/>
          <w:szCs w:val="19"/>
          <w:lang w:val="en-US"/>
        </w:rPr>
        <w:t xml:space="preserve"> PROPERTY </w:t>
      </w:r>
      <w:r w:rsidRPr="00275F6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75F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75F6E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275F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5F6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75F6E">
        <w:rPr>
          <w:rFonts w:ascii="Consolas" w:hAnsi="Consolas" w:cs="Consolas"/>
          <w:sz w:val="19"/>
          <w:szCs w:val="19"/>
          <w:lang w:val="en-US"/>
        </w:rPr>
        <w:t xml:space="preserve"> 3003</w:t>
      </w:r>
    </w:p>
    <w:p w14:paraId="262824D8" w14:textId="6D1A2AF6" w:rsidR="00275F6E" w:rsidRDefault="00275F6E" w:rsidP="00275F6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14:paraId="15D3698D" w14:textId="77777777" w:rsidR="00275F6E" w:rsidRDefault="00275F6E" w:rsidP="00275F6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VIEWING</w:t>
      </w:r>
    </w:p>
    <w:p w14:paraId="585B79E3" w14:textId="485FEB95" w:rsidR="00275F6E" w:rsidRDefault="00275F6E" w:rsidP="00275F6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bookmarkStart w:id="0" w:name="_GoBack"/>
      <w:bookmarkEnd w:id="0"/>
    </w:p>
    <w:p w14:paraId="22DD7F1C" w14:textId="1E053448" w:rsidR="00275F6E" w:rsidRPr="00275F6E" w:rsidRDefault="00275F6E" w:rsidP="00275F6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w:drawing>
          <wp:inline distT="0" distB="0" distL="0" distR="0" wp14:anchorId="79B305A6" wp14:editId="3B2F3B5D">
            <wp:extent cx="4057650" cy="1533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FF9AB" w14:textId="77777777" w:rsidR="00151E60" w:rsidRPr="00275F6E" w:rsidRDefault="00151E60" w:rsidP="00FE202D">
      <w:pPr>
        <w:spacing w:after="0" w:line="240" w:lineRule="auto"/>
        <w:ind w:firstLine="709"/>
        <w:jc w:val="both"/>
        <w:rPr>
          <w:szCs w:val="28"/>
          <w:lang w:val="en-US"/>
        </w:rPr>
      </w:pPr>
    </w:p>
    <w:sectPr w:rsidR="00151E60" w:rsidRPr="00275F6E" w:rsidSect="00617468">
      <w:footerReference w:type="even" r:id="rId26"/>
      <w:footerReference w:type="default" r:id="rId27"/>
      <w:pgSz w:w="11906" w:h="16838"/>
      <w:pgMar w:top="851" w:right="726" w:bottom="851" w:left="113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16850" w14:textId="77777777" w:rsidR="005B516B" w:rsidRDefault="005B516B" w:rsidP="009F3AD1">
      <w:r>
        <w:separator/>
      </w:r>
    </w:p>
  </w:endnote>
  <w:endnote w:type="continuationSeparator" w:id="0">
    <w:p w14:paraId="0C3C51F9" w14:textId="77777777" w:rsidR="005B516B" w:rsidRDefault="005B516B" w:rsidP="009F3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7BAB8" w14:textId="77777777" w:rsidR="00BB035D" w:rsidRDefault="00BB035D" w:rsidP="008F56AA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2</w:t>
    </w:r>
    <w:r>
      <w:rPr>
        <w:rStyle w:val="a8"/>
      </w:rPr>
      <w:fldChar w:fldCharType="end"/>
    </w:r>
  </w:p>
  <w:p w14:paraId="01C3122B" w14:textId="77777777" w:rsidR="00BB035D" w:rsidRDefault="00BB035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D22B9" w14:textId="77777777" w:rsidR="00BB035D" w:rsidRDefault="00BB035D" w:rsidP="008F56AA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2</w:t>
    </w:r>
    <w:r>
      <w:rPr>
        <w:rStyle w:val="a8"/>
      </w:rPr>
      <w:fldChar w:fldCharType="end"/>
    </w:r>
  </w:p>
  <w:p w14:paraId="1BF9E2A2" w14:textId="77777777" w:rsidR="00BB035D" w:rsidRDefault="00BB035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F7554" w14:textId="77777777" w:rsidR="005B516B" w:rsidRDefault="005B516B" w:rsidP="009F3AD1">
      <w:r>
        <w:separator/>
      </w:r>
    </w:p>
  </w:footnote>
  <w:footnote w:type="continuationSeparator" w:id="0">
    <w:p w14:paraId="0B191776" w14:textId="77777777" w:rsidR="005B516B" w:rsidRDefault="005B516B" w:rsidP="009F3A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BCC8C8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3B2F4D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F0830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EEF9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9A46F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61E1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04240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C1C616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00725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DA8330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00052"/>
    <w:multiLevelType w:val="hybridMultilevel"/>
    <w:tmpl w:val="0A6ADDD6"/>
    <w:lvl w:ilvl="0" w:tplc="D438EE1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92D27A5"/>
    <w:multiLevelType w:val="hybridMultilevel"/>
    <w:tmpl w:val="78B64248"/>
    <w:lvl w:ilvl="0" w:tplc="88325F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0981425D"/>
    <w:multiLevelType w:val="hybridMultilevel"/>
    <w:tmpl w:val="3FDEADAA"/>
    <w:lvl w:ilvl="0" w:tplc="BB8C8F54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0B34777E"/>
    <w:multiLevelType w:val="multilevel"/>
    <w:tmpl w:val="ECECD19C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0B7834DA"/>
    <w:multiLevelType w:val="hybridMultilevel"/>
    <w:tmpl w:val="94E6DFEC"/>
    <w:lvl w:ilvl="0" w:tplc="D438EE1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59C2F36"/>
    <w:multiLevelType w:val="hybridMultilevel"/>
    <w:tmpl w:val="C45A2F3E"/>
    <w:lvl w:ilvl="0" w:tplc="1DFEFCC2">
      <w:start w:val="7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F62B49"/>
    <w:multiLevelType w:val="multilevel"/>
    <w:tmpl w:val="ECECD19C"/>
    <w:numStyleLink w:val="111111"/>
  </w:abstractNum>
  <w:abstractNum w:abstractNumId="17" w15:restartNumberingAfterBreak="0">
    <w:nsid w:val="16130F25"/>
    <w:multiLevelType w:val="multilevel"/>
    <w:tmpl w:val="04190023"/>
    <w:styleLink w:val="a1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21A97A06"/>
    <w:multiLevelType w:val="multilevel"/>
    <w:tmpl w:val="066251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246B4F28"/>
    <w:multiLevelType w:val="hybridMultilevel"/>
    <w:tmpl w:val="E70E8EFC"/>
    <w:lvl w:ilvl="0" w:tplc="FFFFFFFF">
      <w:start w:val="1"/>
      <w:numFmt w:val="bullet"/>
      <w:lvlText w:val="–"/>
      <w:lvlJc w:val="left"/>
      <w:pPr>
        <w:tabs>
          <w:tab w:val="num" w:pos="1420"/>
        </w:tabs>
        <w:ind w:left="1344" w:hanging="284"/>
      </w:pPr>
      <w:rPr>
        <w:rFonts w:asci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AD55A0E"/>
    <w:multiLevelType w:val="hybridMultilevel"/>
    <w:tmpl w:val="5658FF52"/>
    <w:lvl w:ilvl="0" w:tplc="8C7E5E62">
      <w:start w:val="1"/>
      <w:numFmt w:val="decimal"/>
      <w:lvlText w:val="%1)"/>
      <w:lvlJc w:val="left"/>
      <w:pPr>
        <w:ind w:left="13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8" w:hanging="360"/>
      </w:pPr>
    </w:lvl>
    <w:lvl w:ilvl="2" w:tplc="0419001B" w:tentative="1">
      <w:start w:val="1"/>
      <w:numFmt w:val="lowerRoman"/>
      <w:lvlText w:val="%3."/>
      <w:lvlJc w:val="right"/>
      <w:pPr>
        <w:ind w:left="2798" w:hanging="180"/>
      </w:pPr>
    </w:lvl>
    <w:lvl w:ilvl="3" w:tplc="0419000F" w:tentative="1">
      <w:start w:val="1"/>
      <w:numFmt w:val="decimal"/>
      <w:lvlText w:val="%4."/>
      <w:lvlJc w:val="left"/>
      <w:pPr>
        <w:ind w:left="3518" w:hanging="360"/>
      </w:pPr>
    </w:lvl>
    <w:lvl w:ilvl="4" w:tplc="04190019" w:tentative="1">
      <w:start w:val="1"/>
      <w:numFmt w:val="lowerLetter"/>
      <w:lvlText w:val="%5."/>
      <w:lvlJc w:val="left"/>
      <w:pPr>
        <w:ind w:left="4238" w:hanging="360"/>
      </w:pPr>
    </w:lvl>
    <w:lvl w:ilvl="5" w:tplc="0419001B" w:tentative="1">
      <w:start w:val="1"/>
      <w:numFmt w:val="lowerRoman"/>
      <w:lvlText w:val="%6."/>
      <w:lvlJc w:val="right"/>
      <w:pPr>
        <w:ind w:left="4958" w:hanging="180"/>
      </w:pPr>
    </w:lvl>
    <w:lvl w:ilvl="6" w:tplc="0419000F" w:tentative="1">
      <w:start w:val="1"/>
      <w:numFmt w:val="decimal"/>
      <w:lvlText w:val="%7."/>
      <w:lvlJc w:val="left"/>
      <w:pPr>
        <w:ind w:left="5678" w:hanging="360"/>
      </w:pPr>
    </w:lvl>
    <w:lvl w:ilvl="7" w:tplc="04190019" w:tentative="1">
      <w:start w:val="1"/>
      <w:numFmt w:val="lowerLetter"/>
      <w:lvlText w:val="%8."/>
      <w:lvlJc w:val="left"/>
      <w:pPr>
        <w:ind w:left="6398" w:hanging="360"/>
      </w:pPr>
    </w:lvl>
    <w:lvl w:ilvl="8" w:tplc="0419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21" w15:restartNumberingAfterBreak="0">
    <w:nsid w:val="2F6E4262"/>
    <w:multiLevelType w:val="hybridMultilevel"/>
    <w:tmpl w:val="FC2A70A4"/>
    <w:lvl w:ilvl="0" w:tplc="D438EE1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30033C2"/>
    <w:multiLevelType w:val="multilevel"/>
    <w:tmpl w:val="66C641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33CA0791"/>
    <w:multiLevelType w:val="hybridMultilevel"/>
    <w:tmpl w:val="77B8311C"/>
    <w:lvl w:ilvl="0" w:tplc="80FE2C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37561F06"/>
    <w:multiLevelType w:val="hybridMultilevel"/>
    <w:tmpl w:val="ADDC8446"/>
    <w:lvl w:ilvl="0" w:tplc="0D9EA8BA">
      <w:start w:val="1"/>
      <w:numFmt w:val="decimal"/>
      <w:lvlText w:val="%1."/>
      <w:lvlJc w:val="left"/>
      <w:pPr>
        <w:ind w:left="183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87B0DE0A">
      <w:numFmt w:val="bullet"/>
      <w:lvlText w:val=""/>
      <w:lvlJc w:val="left"/>
      <w:pPr>
        <w:ind w:left="2198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ru-RU" w:bidi="ru-RU"/>
      </w:rPr>
    </w:lvl>
    <w:lvl w:ilvl="2" w:tplc="EA5A1B12">
      <w:numFmt w:val="bullet"/>
      <w:lvlText w:val="•"/>
      <w:lvlJc w:val="left"/>
      <w:pPr>
        <w:ind w:left="3245" w:hanging="360"/>
      </w:pPr>
      <w:rPr>
        <w:rFonts w:hint="default"/>
        <w:lang w:val="ru-RU" w:eastAsia="ru-RU" w:bidi="ru-RU"/>
      </w:rPr>
    </w:lvl>
    <w:lvl w:ilvl="3" w:tplc="D5C2042C">
      <w:numFmt w:val="bullet"/>
      <w:lvlText w:val="•"/>
      <w:lvlJc w:val="left"/>
      <w:pPr>
        <w:ind w:left="4290" w:hanging="360"/>
      </w:pPr>
      <w:rPr>
        <w:rFonts w:hint="default"/>
        <w:lang w:val="ru-RU" w:eastAsia="ru-RU" w:bidi="ru-RU"/>
      </w:rPr>
    </w:lvl>
    <w:lvl w:ilvl="4" w:tplc="711A8B64">
      <w:numFmt w:val="bullet"/>
      <w:lvlText w:val="•"/>
      <w:lvlJc w:val="left"/>
      <w:pPr>
        <w:ind w:left="5335" w:hanging="360"/>
      </w:pPr>
      <w:rPr>
        <w:rFonts w:hint="default"/>
        <w:lang w:val="ru-RU" w:eastAsia="ru-RU" w:bidi="ru-RU"/>
      </w:rPr>
    </w:lvl>
    <w:lvl w:ilvl="5" w:tplc="F2983954">
      <w:numFmt w:val="bullet"/>
      <w:lvlText w:val="•"/>
      <w:lvlJc w:val="left"/>
      <w:pPr>
        <w:ind w:left="6380" w:hanging="360"/>
      </w:pPr>
      <w:rPr>
        <w:rFonts w:hint="default"/>
        <w:lang w:val="ru-RU" w:eastAsia="ru-RU" w:bidi="ru-RU"/>
      </w:rPr>
    </w:lvl>
    <w:lvl w:ilvl="6" w:tplc="D73C9508">
      <w:numFmt w:val="bullet"/>
      <w:lvlText w:val="•"/>
      <w:lvlJc w:val="left"/>
      <w:pPr>
        <w:ind w:left="7425" w:hanging="360"/>
      </w:pPr>
      <w:rPr>
        <w:rFonts w:hint="default"/>
        <w:lang w:val="ru-RU" w:eastAsia="ru-RU" w:bidi="ru-RU"/>
      </w:rPr>
    </w:lvl>
    <w:lvl w:ilvl="7" w:tplc="F1C22D56">
      <w:numFmt w:val="bullet"/>
      <w:lvlText w:val="•"/>
      <w:lvlJc w:val="left"/>
      <w:pPr>
        <w:ind w:left="8470" w:hanging="360"/>
      </w:pPr>
      <w:rPr>
        <w:rFonts w:hint="default"/>
        <w:lang w:val="ru-RU" w:eastAsia="ru-RU" w:bidi="ru-RU"/>
      </w:rPr>
    </w:lvl>
    <w:lvl w:ilvl="8" w:tplc="A5CE63E4">
      <w:numFmt w:val="bullet"/>
      <w:lvlText w:val="•"/>
      <w:lvlJc w:val="left"/>
      <w:pPr>
        <w:ind w:left="9516" w:hanging="360"/>
      </w:pPr>
      <w:rPr>
        <w:rFonts w:hint="default"/>
        <w:lang w:val="ru-RU" w:eastAsia="ru-RU" w:bidi="ru-RU"/>
      </w:rPr>
    </w:lvl>
  </w:abstractNum>
  <w:abstractNum w:abstractNumId="25" w15:restartNumberingAfterBreak="0">
    <w:nsid w:val="3A953587"/>
    <w:multiLevelType w:val="hybridMultilevel"/>
    <w:tmpl w:val="76DA2B50"/>
    <w:lvl w:ilvl="0" w:tplc="19567322">
      <w:start w:val="1"/>
      <w:numFmt w:val="russianLower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3AE52D6D"/>
    <w:multiLevelType w:val="multilevel"/>
    <w:tmpl w:val="A0404A0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3B4471B7"/>
    <w:multiLevelType w:val="hybridMultilevel"/>
    <w:tmpl w:val="03FC216E"/>
    <w:lvl w:ilvl="0" w:tplc="E2428C28">
      <w:start w:val="1"/>
      <w:numFmt w:val="decimal"/>
      <w:lvlText w:val="%1)"/>
      <w:lvlJc w:val="left"/>
      <w:pPr>
        <w:ind w:left="15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8" w15:restartNumberingAfterBreak="0">
    <w:nsid w:val="49700A20"/>
    <w:multiLevelType w:val="multilevel"/>
    <w:tmpl w:val="ECECD19C"/>
    <w:numStyleLink w:val="111111"/>
  </w:abstractNum>
  <w:abstractNum w:abstractNumId="29" w15:restartNumberingAfterBreak="0">
    <w:nsid w:val="4BE1400B"/>
    <w:multiLevelType w:val="multilevel"/>
    <w:tmpl w:val="433A652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522D5F03"/>
    <w:multiLevelType w:val="hybridMultilevel"/>
    <w:tmpl w:val="F1F6EB5C"/>
    <w:lvl w:ilvl="0" w:tplc="D0DABBB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8395CFB"/>
    <w:multiLevelType w:val="multilevel"/>
    <w:tmpl w:val="433A652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5BDA0435"/>
    <w:multiLevelType w:val="hybridMultilevel"/>
    <w:tmpl w:val="338AA9AA"/>
    <w:lvl w:ilvl="0" w:tplc="4010375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3" w15:restartNumberingAfterBreak="0">
    <w:nsid w:val="6B8803EE"/>
    <w:multiLevelType w:val="hybridMultilevel"/>
    <w:tmpl w:val="0BD8AA5C"/>
    <w:lvl w:ilvl="0" w:tplc="D272D912">
      <w:start w:val="2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4" w15:restartNumberingAfterBreak="0">
    <w:nsid w:val="70AB19F7"/>
    <w:multiLevelType w:val="hybridMultilevel"/>
    <w:tmpl w:val="84AEB12A"/>
    <w:lvl w:ilvl="0" w:tplc="66BCB57C">
      <w:start w:val="5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143C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C151157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E832ABD"/>
    <w:multiLevelType w:val="hybridMultilevel"/>
    <w:tmpl w:val="DEBA0D84"/>
    <w:lvl w:ilvl="0" w:tplc="08BC8976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8"/>
  </w:num>
  <w:num w:numId="2">
    <w:abstractNumId w:val="29"/>
  </w:num>
  <w:num w:numId="3">
    <w:abstractNumId w:val="31"/>
  </w:num>
  <w:num w:numId="4">
    <w:abstractNumId w:val="13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9"/>
  </w:num>
  <w:num w:numId="18">
    <w:abstractNumId w:val="25"/>
  </w:num>
  <w:num w:numId="19">
    <w:abstractNumId w:val="12"/>
  </w:num>
  <w:num w:numId="20">
    <w:abstractNumId w:val="10"/>
  </w:num>
  <w:num w:numId="21">
    <w:abstractNumId w:val="21"/>
  </w:num>
  <w:num w:numId="22">
    <w:abstractNumId w:val="30"/>
  </w:num>
  <w:num w:numId="23">
    <w:abstractNumId w:val="34"/>
  </w:num>
  <w:num w:numId="24">
    <w:abstractNumId w:val="15"/>
  </w:num>
  <w:num w:numId="25">
    <w:abstractNumId w:val="14"/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6"/>
  </w:num>
  <w:num w:numId="29">
    <w:abstractNumId w:val="35"/>
  </w:num>
  <w:num w:numId="30">
    <w:abstractNumId w:val="26"/>
  </w:num>
  <w:num w:numId="31">
    <w:abstractNumId w:val="22"/>
  </w:num>
  <w:num w:numId="32">
    <w:abstractNumId w:val="20"/>
  </w:num>
  <w:num w:numId="33">
    <w:abstractNumId w:val="23"/>
  </w:num>
  <w:num w:numId="34">
    <w:abstractNumId w:val="11"/>
  </w:num>
  <w:num w:numId="35">
    <w:abstractNumId w:val="24"/>
  </w:num>
  <w:num w:numId="36">
    <w:abstractNumId w:val="27"/>
  </w:num>
  <w:num w:numId="37">
    <w:abstractNumId w:val="37"/>
  </w:num>
  <w:num w:numId="38">
    <w:abstractNumId w:val="32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attachedTemplate r:id="rId1"/>
  <w:stylePaneFormatFilter w:val="2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68C"/>
    <w:rsid w:val="00003DD4"/>
    <w:rsid w:val="00007B4E"/>
    <w:rsid w:val="00027E87"/>
    <w:rsid w:val="00047B51"/>
    <w:rsid w:val="00053056"/>
    <w:rsid w:val="00080DDB"/>
    <w:rsid w:val="00084692"/>
    <w:rsid w:val="00085540"/>
    <w:rsid w:val="000B0AB1"/>
    <w:rsid w:val="000C089B"/>
    <w:rsid w:val="000D0756"/>
    <w:rsid w:val="00100360"/>
    <w:rsid w:val="00101A99"/>
    <w:rsid w:val="00110D08"/>
    <w:rsid w:val="00130CB7"/>
    <w:rsid w:val="00144490"/>
    <w:rsid w:val="00151AF2"/>
    <w:rsid w:val="00151E60"/>
    <w:rsid w:val="0018106B"/>
    <w:rsid w:val="00185B12"/>
    <w:rsid w:val="001975D2"/>
    <w:rsid w:val="001A3030"/>
    <w:rsid w:val="001C5ABE"/>
    <w:rsid w:val="001E2665"/>
    <w:rsid w:val="0020520C"/>
    <w:rsid w:val="0021223A"/>
    <w:rsid w:val="0026067D"/>
    <w:rsid w:val="00263C3F"/>
    <w:rsid w:val="002751C7"/>
    <w:rsid w:val="00275F6E"/>
    <w:rsid w:val="00293D4C"/>
    <w:rsid w:val="002946BB"/>
    <w:rsid w:val="002A3100"/>
    <w:rsid w:val="002A3A56"/>
    <w:rsid w:val="002B2171"/>
    <w:rsid w:val="002C0FAF"/>
    <w:rsid w:val="002D3D7D"/>
    <w:rsid w:val="002D530C"/>
    <w:rsid w:val="002F1513"/>
    <w:rsid w:val="002F4C88"/>
    <w:rsid w:val="003137A2"/>
    <w:rsid w:val="0031427D"/>
    <w:rsid w:val="00330CF8"/>
    <w:rsid w:val="00331799"/>
    <w:rsid w:val="0033251E"/>
    <w:rsid w:val="00361F59"/>
    <w:rsid w:val="003646E1"/>
    <w:rsid w:val="0036631D"/>
    <w:rsid w:val="00376563"/>
    <w:rsid w:val="00381943"/>
    <w:rsid w:val="003934E1"/>
    <w:rsid w:val="00393A68"/>
    <w:rsid w:val="003D194B"/>
    <w:rsid w:val="00422776"/>
    <w:rsid w:val="00435EBF"/>
    <w:rsid w:val="00437585"/>
    <w:rsid w:val="004634B3"/>
    <w:rsid w:val="004728AB"/>
    <w:rsid w:val="004906F9"/>
    <w:rsid w:val="004D1348"/>
    <w:rsid w:val="004E3B82"/>
    <w:rsid w:val="004F3750"/>
    <w:rsid w:val="0051561E"/>
    <w:rsid w:val="005452E8"/>
    <w:rsid w:val="00547811"/>
    <w:rsid w:val="0055292F"/>
    <w:rsid w:val="0056750C"/>
    <w:rsid w:val="0057077B"/>
    <w:rsid w:val="00574052"/>
    <w:rsid w:val="00587683"/>
    <w:rsid w:val="00595773"/>
    <w:rsid w:val="005A54F6"/>
    <w:rsid w:val="005A65B5"/>
    <w:rsid w:val="005B4F3A"/>
    <w:rsid w:val="005B516B"/>
    <w:rsid w:val="005D4D28"/>
    <w:rsid w:val="005E545A"/>
    <w:rsid w:val="005E7B47"/>
    <w:rsid w:val="005F44F5"/>
    <w:rsid w:val="00607231"/>
    <w:rsid w:val="00614930"/>
    <w:rsid w:val="00617468"/>
    <w:rsid w:val="00625BBC"/>
    <w:rsid w:val="006268CA"/>
    <w:rsid w:val="00635DDD"/>
    <w:rsid w:val="00636C41"/>
    <w:rsid w:val="00653651"/>
    <w:rsid w:val="00654C04"/>
    <w:rsid w:val="006627E2"/>
    <w:rsid w:val="00676605"/>
    <w:rsid w:val="006941DD"/>
    <w:rsid w:val="006E2768"/>
    <w:rsid w:val="006E27F6"/>
    <w:rsid w:val="006E39C6"/>
    <w:rsid w:val="00710458"/>
    <w:rsid w:val="0072533F"/>
    <w:rsid w:val="00725ACB"/>
    <w:rsid w:val="00735830"/>
    <w:rsid w:val="00746FCF"/>
    <w:rsid w:val="007578CB"/>
    <w:rsid w:val="00771D3F"/>
    <w:rsid w:val="007758AF"/>
    <w:rsid w:val="00797D30"/>
    <w:rsid w:val="007A1822"/>
    <w:rsid w:val="007C7B78"/>
    <w:rsid w:val="007D354D"/>
    <w:rsid w:val="007E2A4A"/>
    <w:rsid w:val="007E4CD4"/>
    <w:rsid w:val="007F1A38"/>
    <w:rsid w:val="00843D08"/>
    <w:rsid w:val="0084764F"/>
    <w:rsid w:val="00863BA0"/>
    <w:rsid w:val="00863F01"/>
    <w:rsid w:val="008661A5"/>
    <w:rsid w:val="00873810"/>
    <w:rsid w:val="00873C5F"/>
    <w:rsid w:val="00882A42"/>
    <w:rsid w:val="00884270"/>
    <w:rsid w:val="00891BF5"/>
    <w:rsid w:val="008B4AE6"/>
    <w:rsid w:val="008F56AA"/>
    <w:rsid w:val="009302B0"/>
    <w:rsid w:val="009502DA"/>
    <w:rsid w:val="009712AD"/>
    <w:rsid w:val="00976EBF"/>
    <w:rsid w:val="009832D1"/>
    <w:rsid w:val="009A02C7"/>
    <w:rsid w:val="009A2AC9"/>
    <w:rsid w:val="009A5F90"/>
    <w:rsid w:val="009E16D5"/>
    <w:rsid w:val="009E2C01"/>
    <w:rsid w:val="009F0FEF"/>
    <w:rsid w:val="009F3AD1"/>
    <w:rsid w:val="00A000E7"/>
    <w:rsid w:val="00A15966"/>
    <w:rsid w:val="00A15EE1"/>
    <w:rsid w:val="00A33AD1"/>
    <w:rsid w:val="00A44A61"/>
    <w:rsid w:val="00A5505A"/>
    <w:rsid w:val="00A62211"/>
    <w:rsid w:val="00A81CA0"/>
    <w:rsid w:val="00A96455"/>
    <w:rsid w:val="00AB62F2"/>
    <w:rsid w:val="00AB7FAB"/>
    <w:rsid w:val="00AC4C74"/>
    <w:rsid w:val="00AE75FC"/>
    <w:rsid w:val="00B0370C"/>
    <w:rsid w:val="00B045DF"/>
    <w:rsid w:val="00B11656"/>
    <w:rsid w:val="00B11B81"/>
    <w:rsid w:val="00B26E29"/>
    <w:rsid w:val="00B32919"/>
    <w:rsid w:val="00B44615"/>
    <w:rsid w:val="00B56CFA"/>
    <w:rsid w:val="00B73DDE"/>
    <w:rsid w:val="00B7701D"/>
    <w:rsid w:val="00B93B26"/>
    <w:rsid w:val="00BB035D"/>
    <w:rsid w:val="00BB6B06"/>
    <w:rsid w:val="00BB6EE8"/>
    <w:rsid w:val="00BF02CA"/>
    <w:rsid w:val="00BF6A1A"/>
    <w:rsid w:val="00BF6FB3"/>
    <w:rsid w:val="00BF7F02"/>
    <w:rsid w:val="00C206E5"/>
    <w:rsid w:val="00C462E7"/>
    <w:rsid w:val="00C50471"/>
    <w:rsid w:val="00C56D07"/>
    <w:rsid w:val="00C579BC"/>
    <w:rsid w:val="00C61FAA"/>
    <w:rsid w:val="00C82BD8"/>
    <w:rsid w:val="00C95442"/>
    <w:rsid w:val="00CA0103"/>
    <w:rsid w:val="00CC0A3B"/>
    <w:rsid w:val="00CC0B26"/>
    <w:rsid w:val="00CC1D50"/>
    <w:rsid w:val="00CF0876"/>
    <w:rsid w:val="00CF568C"/>
    <w:rsid w:val="00D056F2"/>
    <w:rsid w:val="00D14C80"/>
    <w:rsid w:val="00D22585"/>
    <w:rsid w:val="00D336B9"/>
    <w:rsid w:val="00D35EDC"/>
    <w:rsid w:val="00D45B74"/>
    <w:rsid w:val="00D71ACD"/>
    <w:rsid w:val="00D73E62"/>
    <w:rsid w:val="00D85AA8"/>
    <w:rsid w:val="00DA198E"/>
    <w:rsid w:val="00DA285B"/>
    <w:rsid w:val="00DA318B"/>
    <w:rsid w:val="00DB42E7"/>
    <w:rsid w:val="00DD3FD1"/>
    <w:rsid w:val="00DD5EBD"/>
    <w:rsid w:val="00DF23FA"/>
    <w:rsid w:val="00DF3835"/>
    <w:rsid w:val="00DF53C2"/>
    <w:rsid w:val="00DF57D0"/>
    <w:rsid w:val="00DF6AF3"/>
    <w:rsid w:val="00E120A8"/>
    <w:rsid w:val="00E13DA2"/>
    <w:rsid w:val="00E17D2B"/>
    <w:rsid w:val="00E36928"/>
    <w:rsid w:val="00E4084E"/>
    <w:rsid w:val="00E52836"/>
    <w:rsid w:val="00E53F78"/>
    <w:rsid w:val="00E63473"/>
    <w:rsid w:val="00EA0632"/>
    <w:rsid w:val="00ED2075"/>
    <w:rsid w:val="00ED6EB2"/>
    <w:rsid w:val="00EE5592"/>
    <w:rsid w:val="00EF3B2A"/>
    <w:rsid w:val="00EF4194"/>
    <w:rsid w:val="00EF7A22"/>
    <w:rsid w:val="00EF7F44"/>
    <w:rsid w:val="00F203D6"/>
    <w:rsid w:val="00F47D0E"/>
    <w:rsid w:val="00F72C15"/>
    <w:rsid w:val="00FA2E37"/>
    <w:rsid w:val="00FB3924"/>
    <w:rsid w:val="00FC4642"/>
    <w:rsid w:val="00FD17DE"/>
    <w:rsid w:val="00FE202D"/>
    <w:rsid w:val="00FE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E9B935"/>
  <w15:chartTrackingRefBased/>
  <w15:docId w15:val="{03C33BAC-50EA-44A3-ACBC-8AEB4A5C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before="240" w:after="60" w:line="264" w:lineRule="auto"/>
        <w:ind w:left="431" w:hanging="431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100360"/>
    <w:rPr>
      <w:sz w:val="28"/>
      <w:szCs w:val="24"/>
    </w:rPr>
  </w:style>
  <w:style w:type="paragraph" w:styleId="1">
    <w:name w:val="heading 1"/>
    <w:basedOn w:val="a2"/>
    <w:next w:val="a2"/>
    <w:autoRedefine/>
    <w:qFormat/>
    <w:rsid w:val="0056750C"/>
    <w:pPr>
      <w:widowControl w:val="0"/>
      <w:ind w:left="0" w:firstLine="0"/>
      <w:jc w:val="center"/>
      <w:outlineLvl w:val="0"/>
    </w:pPr>
    <w:rPr>
      <w:rFonts w:ascii="Arial" w:hAnsi="Arial" w:cs="Arial"/>
      <w:b/>
      <w:bCs/>
      <w:kern w:val="32"/>
      <w:szCs w:val="32"/>
    </w:rPr>
  </w:style>
  <w:style w:type="paragraph" w:styleId="21">
    <w:name w:val="heading 2"/>
    <w:basedOn w:val="a2"/>
    <w:next w:val="a2"/>
    <w:qFormat/>
    <w:rsid w:val="00100360"/>
    <w:pPr>
      <w:keepNext/>
      <w:numPr>
        <w:ilvl w:val="1"/>
        <w:numId w:val="30"/>
      </w:numPr>
      <w:outlineLvl w:val="1"/>
    </w:pPr>
    <w:rPr>
      <w:rFonts w:ascii="Arial" w:hAnsi="Arial" w:cs="Arial"/>
      <w:b/>
      <w:bCs/>
      <w:iCs/>
      <w:szCs w:val="28"/>
    </w:rPr>
  </w:style>
  <w:style w:type="paragraph" w:styleId="31">
    <w:name w:val="heading 3"/>
    <w:basedOn w:val="a2"/>
    <w:next w:val="a2"/>
    <w:qFormat/>
    <w:pPr>
      <w:keepNext/>
      <w:numPr>
        <w:ilvl w:val="2"/>
        <w:numId w:val="1"/>
      </w:numPr>
      <w:outlineLvl w:val="2"/>
    </w:pPr>
    <w:rPr>
      <w:rFonts w:ascii="Arial" w:hAnsi="Arial" w:cs="Arial"/>
      <w:b/>
      <w:bCs/>
      <w:szCs w:val="26"/>
    </w:rPr>
  </w:style>
  <w:style w:type="paragraph" w:styleId="41">
    <w:name w:val="heading 4"/>
    <w:basedOn w:val="a2"/>
    <w:next w:val="a2"/>
    <w:qFormat/>
    <w:pPr>
      <w:keepNext/>
      <w:numPr>
        <w:ilvl w:val="3"/>
        <w:numId w:val="1"/>
      </w:numPr>
      <w:outlineLvl w:val="3"/>
    </w:pPr>
    <w:rPr>
      <w:b/>
      <w:bCs/>
      <w:szCs w:val="28"/>
    </w:rPr>
  </w:style>
  <w:style w:type="paragraph" w:styleId="51">
    <w:name w:val="heading 5"/>
    <w:basedOn w:val="a2"/>
    <w:next w:val="a2"/>
    <w:qFormat/>
    <w:pPr>
      <w:numPr>
        <w:ilvl w:val="4"/>
        <w:numId w:val="1"/>
      </w:numPr>
      <w:outlineLvl w:val="4"/>
    </w:pPr>
    <w:rPr>
      <w:b/>
      <w:bCs/>
      <w:i/>
      <w:iCs/>
      <w:szCs w:val="26"/>
    </w:rPr>
  </w:style>
  <w:style w:type="paragraph" w:styleId="6">
    <w:name w:val="heading 6"/>
    <w:basedOn w:val="a2"/>
    <w:next w:val="a2"/>
    <w:qFormat/>
    <w:pPr>
      <w:numPr>
        <w:ilvl w:val="5"/>
        <w:numId w:val="1"/>
      </w:numPr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qFormat/>
    <w:pPr>
      <w:numPr>
        <w:ilvl w:val="6"/>
        <w:numId w:val="1"/>
      </w:numPr>
      <w:outlineLvl w:val="6"/>
    </w:pPr>
    <w:rPr>
      <w:sz w:val="24"/>
    </w:rPr>
  </w:style>
  <w:style w:type="paragraph" w:styleId="8">
    <w:name w:val="heading 8"/>
    <w:basedOn w:val="a2"/>
    <w:next w:val="a2"/>
    <w:qFormat/>
    <w:pPr>
      <w:numPr>
        <w:ilvl w:val="7"/>
        <w:numId w:val="1"/>
      </w:numPr>
      <w:outlineLvl w:val="7"/>
    </w:pPr>
    <w:rPr>
      <w:i/>
      <w:iCs/>
      <w:sz w:val="24"/>
    </w:rPr>
  </w:style>
  <w:style w:type="paragraph" w:styleId="9">
    <w:name w:val="heading 9"/>
    <w:basedOn w:val="a2"/>
    <w:next w:val="a2"/>
    <w:qFormat/>
    <w:pPr>
      <w:numPr>
        <w:ilvl w:val="8"/>
        <w:numId w:val="1"/>
      </w:numPr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04fig">
    <w:name w:val="04_fig"/>
    <w:basedOn w:val="01"/>
    <w:rsid w:val="00100360"/>
    <w:pPr>
      <w:spacing w:before="60" w:after="120"/>
      <w:jc w:val="center"/>
    </w:pPr>
  </w:style>
  <w:style w:type="paragraph" w:customStyle="1" w:styleId="01">
    <w:name w:val="01_без_кр_строки"/>
    <w:basedOn w:val="a2"/>
    <w:rsid w:val="00B44615"/>
    <w:pPr>
      <w:spacing w:before="0" w:after="0"/>
      <w:jc w:val="both"/>
    </w:pPr>
  </w:style>
  <w:style w:type="paragraph" w:customStyle="1" w:styleId="02">
    <w:name w:val="02_с_кр_строкой"/>
    <w:basedOn w:val="01"/>
    <w:rsid w:val="00B44615"/>
    <w:pPr>
      <w:widowControl w:val="0"/>
      <w:ind w:firstLine="567"/>
    </w:pPr>
  </w:style>
  <w:style w:type="paragraph" w:customStyle="1" w:styleId="03">
    <w:name w:val="03_выражение"/>
    <w:basedOn w:val="01"/>
    <w:pPr>
      <w:spacing w:before="60"/>
      <w:jc w:val="right"/>
    </w:pPr>
  </w:style>
  <w:style w:type="paragraph" w:customStyle="1" w:styleId="05table">
    <w:name w:val="05_table"/>
    <w:basedOn w:val="01"/>
    <w:rsid w:val="00100360"/>
    <w:pPr>
      <w:spacing w:before="120"/>
      <w:jc w:val="left"/>
    </w:pPr>
  </w:style>
  <w:style w:type="table" w:styleId="a6">
    <w:name w:val="Table Grid"/>
    <w:basedOn w:val="a4"/>
    <w:semiHidden/>
    <w:rsid w:val="00ED2075"/>
    <w:pPr>
      <w:spacing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2"/>
    <w:next w:val="a2"/>
    <w:autoRedefine/>
    <w:uiPriority w:val="39"/>
    <w:rsid w:val="009F3AD1"/>
  </w:style>
  <w:style w:type="paragraph" w:styleId="a7">
    <w:name w:val="footer"/>
    <w:basedOn w:val="a2"/>
    <w:semiHidden/>
    <w:rsid w:val="009E2C01"/>
    <w:pPr>
      <w:tabs>
        <w:tab w:val="center" w:pos="4677"/>
        <w:tab w:val="right" w:pos="9355"/>
      </w:tabs>
    </w:pPr>
  </w:style>
  <w:style w:type="character" w:styleId="a8">
    <w:name w:val="page number"/>
    <w:basedOn w:val="a3"/>
    <w:semiHidden/>
    <w:rsid w:val="009E2C01"/>
  </w:style>
  <w:style w:type="numbering" w:styleId="111111">
    <w:name w:val="Outline List 2"/>
    <w:basedOn w:val="a5"/>
    <w:semiHidden/>
    <w:rsid w:val="00100360"/>
    <w:pPr>
      <w:numPr>
        <w:numId w:val="4"/>
      </w:numPr>
    </w:pPr>
  </w:style>
  <w:style w:type="numbering" w:styleId="1ai">
    <w:name w:val="Outline List 1"/>
    <w:basedOn w:val="a5"/>
    <w:semiHidden/>
    <w:rsid w:val="00100360"/>
    <w:pPr>
      <w:numPr>
        <w:numId w:val="5"/>
      </w:numPr>
    </w:pPr>
  </w:style>
  <w:style w:type="paragraph" w:styleId="HTML">
    <w:name w:val="HTML Address"/>
    <w:basedOn w:val="a2"/>
    <w:semiHidden/>
    <w:rsid w:val="00100360"/>
    <w:rPr>
      <w:i/>
      <w:iCs/>
    </w:rPr>
  </w:style>
  <w:style w:type="paragraph" w:styleId="a9">
    <w:name w:val="envelope address"/>
    <w:basedOn w:val="a2"/>
    <w:semiHidden/>
    <w:rsid w:val="00100360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character" w:styleId="HTML0">
    <w:name w:val="HTML Acronym"/>
    <w:basedOn w:val="a3"/>
    <w:semiHidden/>
    <w:rsid w:val="00100360"/>
  </w:style>
  <w:style w:type="table" w:styleId="-1">
    <w:name w:val="Table Web 1"/>
    <w:basedOn w:val="a4"/>
    <w:semiHidden/>
    <w:rsid w:val="0010036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10036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1003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">
    <w:name w:val="header"/>
    <w:basedOn w:val="a2"/>
    <w:semiHidden/>
    <w:rsid w:val="00100360"/>
    <w:pPr>
      <w:tabs>
        <w:tab w:val="center" w:pos="4677"/>
        <w:tab w:val="right" w:pos="9355"/>
      </w:tabs>
    </w:pPr>
  </w:style>
  <w:style w:type="character" w:styleId="ab">
    <w:name w:val="Emphasis"/>
    <w:qFormat/>
    <w:rsid w:val="00100360"/>
    <w:rPr>
      <w:i/>
      <w:iCs/>
    </w:rPr>
  </w:style>
  <w:style w:type="character" w:styleId="ac">
    <w:name w:val="Hyperlink"/>
    <w:uiPriority w:val="99"/>
    <w:rsid w:val="00100360"/>
    <w:rPr>
      <w:color w:val="0000FF"/>
      <w:u w:val="single"/>
    </w:rPr>
  </w:style>
  <w:style w:type="paragraph" w:styleId="ad">
    <w:name w:val="Date"/>
    <w:basedOn w:val="a2"/>
    <w:next w:val="a2"/>
    <w:semiHidden/>
    <w:rsid w:val="00100360"/>
  </w:style>
  <w:style w:type="paragraph" w:styleId="ae">
    <w:name w:val="Note Heading"/>
    <w:basedOn w:val="a2"/>
    <w:next w:val="a2"/>
    <w:semiHidden/>
    <w:rsid w:val="00100360"/>
  </w:style>
  <w:style w:type="table" w:styleId="af">
    <w:name w:val="Table Elegant"/>
    <w:basedOn w:val="a4"/>
    <w:semiHidden/>
    <w:rsid w:val="0010036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Subtle 1"/>
    <w:basedOn w:val="a4"/>
    <w:semiHidden/>
    <w:rsid w:val="0010036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Subtle 2"/>
    <w:basedOn w:val="a4"/>
    <w:semiHidden/>
    <w:rsid w:val="0010036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100360"/>
    <w:rPr>
      <w:rFonts w:ascii="Courier New" w:hAnsi="Courier New" w:cs="Courier New"/>
      <w:sz w:val="20"/>
      <w:szCs w:val="20"/>
    </w:rPr>
  </w:style>
  <w:style w:type="table" w:styleId="12">
    <w:name w:val="Table Classic 1"/>
    <w:basedOn w:val="a4"/>
    <w:semiHidden/>
    <w:rsid w:val="0010036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lassic 2"/>
    <w:basedOn w:val="a4"/>
    <w:semiHidden/>
    <w:rsid w:val="0010036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10036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10036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100360"/>
    <w:rPr>
      <w:rFonts w:ascii="Courier New" w:hAnsi="Courier New" w:cs="Courier New"/>
      <w:sz w:val="20"/>
      <w:szCs w:val="20"/>
    </w:rPr>
  </w:style>
  <w:style w:type="paragraph" w:styleId="af0">
    <w:name w:val="Body Text"/>
    <w:basedOn w:val="a2"/>
    <w:semiHidden/>
    <w:rsid w:val="00100360"/>
    <w:pPr>
      <w:spacing w:after="120"/>
    </w:pPr>
  </w:style>
  <w:style w:type="paragraph" w:styleId="af1">
    <w:name w:val="Body Text First Indent"/>
    <w:basedOn w:val="af0"/>
    <w:semiHidden/>
    <w:rsid w:val="00100360"/>
    <w:pPr>
      <w:ind w:firstLine="210"/>
    </w:pPr>
  </w:style>
  <w:style w:type="paragraph" w:styleId="af2">
    <w:name w:val="Body Text Indent"/>
    <w:basedOn w:val="a2"/>
    <w:semiHidden/>
    <w:rsid w:val="00100360"/>
    <w:pPr>
      <w:spacing w:after="120"/>
      <w:ind w:left="283"/>
    </w:pPr>
  </w:style>
  <w:style w:type="paragraph" w:styleId="24">
    <w:name w:val="Body Text First Indent 2"/>
    <w:basedOn w:val="af2"/>
    <w:semiHidden/>
    <w:rsid w:val="00100360"/>
    <w:pPr>
      <w:ind w:firstLine="210"/>
    </w:pPr>
  </w:style>
  <w:style w:type="paragraph" w:styleId="a0">
    <w:name w:val="List Bullet"/>
    <w:basedOn w:val="a2"/>
    <w:rsid w:val="00100360"/>
    <w:pPr>
      <w:numPr>
        <w:numId w:val="6"/>
      </w:numPr>
    </w:pPr>
  </w:style>
  <w:style w:type="paragraph" w:styleId="20">
    <w:name w:val="List Bullet 2"/>
    <w:basedOn w:val="a2"/>
    <w:semiHidden/>
    <w:rsid w:val="00100360"/>
    <w:pPr>
      <w:numPr>
        <w:numId w:val="7"/>
      </w:numPr>
    </w:pPr>
  </w:style>
  <w:style w:type="paragraph" w:styleId="30">
    <w:name w:val="List Bullet 3"/>
    <w:basedOn w:val="a2"/>
    <w:semiHidden/>
    <w:rsid w:val="00100360"/>
    <w:pPr>
      <w:numPr>
        <w:numId w:val="8"/>
      </w:numPr>
    </w:pPr>
  </w:style>
  <w:style w:type="paragraph" w:styleId="40">
    <w:name w:val="List Bullet 4"/>
    <w:basedOn w:val="a2"/>
    <w:semiHidden/>
    <w:rsid w:val="00100360"/>
    <w:pPr>
      <w:numPr>
        <w:numId w:val="9"/>
      </w:numPr>
    </w:pPr>
  </w:style>
  <w:style w:type="paragraph" w:styleId="50">
    <w:name w:val="List Bullet 5"/>
    <w:basedOn w:val="a2"/>
    <w:semiHidden/>
    <w:rsid w:val="00100360"/>
    <w:pPr>
      <w:numPr>
        <w:numId w:val="10"/>
      </w:numPr>
    </w:pPr>
  </w:style>
  <w:style w:type="paragraph" w:styleId="af3">
    <w:name w:val="Title"/>
    <w:basedOn w:val="a2"/>
    <w:qFormat/>
    <w:rsid w:val="00100360"/>
    <w:pPr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4">
    <w:name w:val="line number"/>
    <w:basedOn w:val="a3"/>
    <w:semiHidden/>
    <w:rsid w:val="00100360"/>
  </w:style>
  <w:style w:type="paragraph" w:styleId="a">
    <w:name w:val="List Number"/>
    <w:basedOn w:val="a2"/>
    <w:rsid w:val="00100360"/>
    <w:pPr>
      <w:numPr>
        <w:numId w:val="11"/>
      </w:numPr>
    </w:pPr>
  </w:style>
  <w:style w:type="paragraph" w:styleId="2">
    <w:name w:val="List Number 2"/>
    <w:basedOn w:val="a2"/>
    <w:semiHidden/>
    <w:rsid w:val="00100360"/>
    <w:pPr>
      <w:numPr>
        <w:numId w:val="12"/>
      </w:numPr>
    </w:pPr>
  </w:style>
  <w:style w:type="paragraph" w:styleId="3">
    <w:name w:val="List Number 3"/>
    <w:basedOn w:val="a2"/>
    <w:semiHidden/>
    <w:rsid w:val="00100360"/>
    <w:pPr>
      <w:numPr>
        <w:numId w:val="13"/>
      </w:numPr>
    </w:pPr>
  </w:style>
  <w:style w:type="paragraph" w:styleId="4">
    <w:name w:val="List Number 4"/>
    <w:basedOn w:val="a2"/>
    <w:semiHidden/>
    <w:rsid w:val="00100360"/>
    <w:pPr>
      <w:numPr>
        <w:numId w:val="14"/>
      </w:numPr>
    </w:pPr>
  </w:style>
  <w:style w:type="paragraph" w:styleId="5">
    <w:name w:val="List Number 5"/>
    <w:basedOn w:val="a2"/>
    <w:semiHidden/>
    <w:rsid w:val="00100360"/>
    <w:pPr>
      <w:numPr>
        <w:numId w:val="15"/>
      </w:numPr>
    </w:pPr>
  </w:style>
  <w:style w:type="character" w:styleId="HTML3">
    <w:name w:val="HTML Sample"/>
    <w:semiHidden/>
    <w:rsid w:val="00100360"/>
    <w:rPr>
      <w:rFonts w:ascii="Courier New" w:hAnsi="Courier New" w:cs="Courier New"/>
    </w:rPr>
  </w:style>
  <w:style w:type="paragraph" w:styleId="25">
    <w:name w:val="envelope return"/>
    <w:basedOn w:val="a2"/>
    <w:semiHidden/>
    <w:rsid w:val="00100360"/>
    <w:rPr>
      <w:rFonts w:ascii="Arial" w:hAnsi="Arial" w:cs="Arial"/>
      <w:sz w:val="20"/>
      <w:szCs w:val="20"/>
    </w:rPr>
  </w:style>
  <w:style w:type="table" w:styleId="13">
    <w:name w:val="Table 3D effects 1"/>
    <w:basedOn w:val="a4"/>
    <w:semiHidden/>
    <w:rsid w:val="0010036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semiHidden/>
    <w:rsid w:val="0010036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4"/>
    <w:semiHidden/>
    <w:rsid w:val="001003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5">
    <w:name w:val="Normal (Web)"/>
    <w:basedOn w:val="a2"/>
    <w:semiHidden/>
    <w:rsid w:val="00100360"/>
    <w:rPr>
      <w:sz w:val="24"/>
    </w:rPr>
  </w:style>
  <w:style w:type="paragraph" w:styleId="af6">
    <w:name w:val="Normal Indent"/>
    <w:basedOn w:val="a2"/>
    <w:semiHidden/>
    <w:rsid w:val="00100360"/>
    <w:pPr>
      <w:ind w:left="708"/>
    </w:pPr>
  </w:style>
  <w:style w:type="character" w:styleId="HTML4">
    <w:name w:val="HTML Definition"/>
    <w:semiHidden/>
    <w:rsid w:val="00100360"/>
    <w:rPr>
      <w:i/>
      <w:iCs/>
    </w:rPr>
  </w:style>
  <w:style w:type="paragraph" w:styleId="27">
    <w:name w:val="Body Text 2"/>
    <w:basedOn w:val="a2"/>
    <w:semiHidden/>
    <w:rsid w:val="00100360"/>
    <w:pPr>
      <w:spacing w:after="120" w:line="480" w:lineRule="auto"/>
    </w:pPr>
  </w:style>
  <w:style w:type="paragraph" w:styleId="34">
    <w:name w:val="Body Text 3"/>
    <w:basedOn w:val="a2"/>
    <w:semiHidden/>
    <w:rsid w:val="00100360"/>
    <w:pPr>
      <w:spacing w:after="120"/>
    </w:pPr>
    <w:rPr>
      <w:sz w:val="16"/>
      <w:szCs w:val="16"/>
    </w:rPr>
  </w:style>
  <w:style w:type="paragraph" w:styleId="28">
    <w:name w:val="Body Text Indent 2"/>
    <w:basedOn w:val="a2"/>
    <w:semiHidden/>
    <w:rsid w:val="00100360"/>
    <w:pPr>
      <w:spacing w:after="120" w:line="480" w:lineRule="auto"/>
      <w:ind w:left="283"/>
    </w:pPr>
  </w:style>
  <w:style w:type="paragraph" w:styleId="35">
    <w:name w:val="Body Text Indent 3"/>
    <w:basedOn w:val="a2"/>
    <w:semiHidden/>
    <w:rsid w:val="00100360"/>
    <w:pPr>
      <w:spacing w:after="120"/>
      <w:ind w:left="283"/>
    </w:pPr>
    <w:rPr>
      <w:sz w:val="16"/>
      <w:szCs w:val="16"/>
    </w:rPr>
  </w:style>
  <w:style w:type="character" w:styleId="HTML5">
    <w:name w:val="HTML Variable"/>
    <w:semiHidden/>
    <w:rsid w:val="00100360"/>
    <w:rPr>
      <w:i/>
      <w:iCs/>
    </w:rPr>
  </w:style>
  <w:style w:type="character" w:styleId="HTML6">
    <w:name w:val="HTML Typewriter"/>
    <w:semiHidden/>
    <w:rsid w:val="00100360"/>
    <w:rPr>
      <w:rFonts w:ascii="Courier New" w:hAnsi="Courier New" w:cs="Courier New"/>
      <w:sz w:val="20"/>
      <w:szCs w:val="20"/>
    </w:rPr>
  </w:style>
  <w:style w:type="paragraph" w:styleId="af7">
    <w:name w:val="Subtitle"/>
    <w:basedOn w:val="a2"/>
    <w:qFormat/>
    <w:rsid w:val="00100360"/>
    <w:pPr>
      <w:jc w:val="center"/>
      <w:outlineLvl w:val="1"/>
    </w:pPr>
    <w:rPr>
      <w:rFonts w:ascii="Arial" w:hAnsi="Arial" w:cs="Arial"/>
      <w:sz w:val="24"/>
    </w:rPr>
  </w:style>
  <w:style w:type="paragraph" w:styleId="af8">
    <w:name w:val="Signature"/>
    <w:basedOn w:val="a2"/>
    <w:semiHidden/>
    <w:rsid w:val="00100360"/>
    <w:pPr>
      <w:ind w:left="4252"/>
    </w:pPr>
  </w:style>
  <w:style w:type="paragraph" w:styleId="af9">
    <w:name w:val="Salutation"/>
    <w:basedOn w:val="a2"/>
    <w:next w:val="a2"/>
    <w:semiHidden/>
    <w:rsid w:val="00100360"/>
  </w:style>
  <w:style w:type="paragraph" w:styleId="afa">
    <w:name w:val="List Continue"/>
    <w:basedOn w:val="a2"/>
    <w:semiHidden/>
    <w:rsid w:val="00100360"/>
    <w:pPr>
      <w:spacing w:after="120"/>
      <w:ind w:left="283"/>
    </w:pPr>
  </w:style>
  <w:style w:type="paragraph" w:styleId="29">
    <w:name w:val="List Continue 2"/>
    <w:basedOn w:val="a2"/>
    <w:semiHidden/>
    <w:rsid w:val="00100360"/>
    <w:pPr>
      <w:spacing w:after="120"/>
      <w:ind w:left="566"/>
    </w:pPr>
  </w:style>
  <w:style w:type="paragraph" w:styleId="36">
    <w:name w:val="List Continue 3"/>
    <w:basedOn w:val="a2"/>
    <w:semiHidden/>
    <w:rsid w:val="00100360"/>
    <w:pPr>
      <w:spacing w:after="120"/>
      <w:ind w:left="849"/>
    </w:pPr>
  </w:style>
  <w:style w:type="paragraph" w:styleId="43">
    <w:name w:val="List Continue 4"/>
    <w:basedOn w:val="a2"/>
    <w:semiHidden/>
    <w:rsid w:val="00100360"/>
    <w:pPr>
      <w:spacing w:after="120"/>
      <w:ind w:left="1132"/>
    </w:pPr>
  </w:style>
  <w:style w:type="paragraph" w:styleId="52">
    <w:name w:val="List Continue 5"/>
    <w:basedOn w:val="a2"/>
    <w:semiHidden/>
    <w:rsid w:val="00100360"/>
    <w:pPr>
      <w:spacing w:after="120"/>
      <w:ind w:left="1415"/>
    </w:pPr>
  </w:style>
  <w:style w:type="character" w:styleId="afb">
    <w:name w:val="FollowedHyperlink"/>
    <w:semiHidden/>
    <w:rsid w:val="00100360"/>
    <w:rPr>
      <w:color w:val="800080"/>
      <w:u w:val="single"/>
    </w:rPr>
  </w:style>
  <w:style w:type="table" w:styleId="14">
    <w:name w:val="Table Simple 1"/>
    <w:basedOn w:val="a4"/>
    <w:semiHidden/>
    <w:rsid w:val="0010036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Simple 2"/>
    <w:basedOn w:val="a4"/>
    <w:semiHidden/>
    <w:rsid w:val="0010036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1003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Closing"/>
    <w:basedOn w:val="a2"/>
    <w:semiHidden/>
    <w:rsid w:val="00100360"/>
    <w:pPr>
      <w:ind w:left="4252"/>
    </w:pPr>
  </w:style>
  <w:style w:type="table" w:styleId="15">
    <w:name w:val="Table Grid 1"/>
    <w:basedOn w:val="a4"/>
    <w:semiHidden/>
    <w:rsid w:val="001003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Grid 2"/>
    <w:basedOn w:val="a4"/>
    <w:semiHidden/>
    <w:rsid w:val="0010036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10036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10036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1003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1003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10036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10036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d">
    <w:name w:val="Table Contemporary"/>
    <w:basedOn w:val="a4"/>
    <w:semiHidden/>
    <w:rsid w:val="0010036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e">
    <w:name w:val="List"/>
    <w:basedOn w:val="a2"/>
    <w:semiHidden/>
    <w:rsid w:val="00100360"/>
    <w:pPr>
      <w:ind w:left="283" w:hanging="283"/>
    </w:pPr>
  </w:style>
  <w:style w:type="paragraph" w:styleId="2c">
    <w:name w:val="List 2"/>
    <w:basedOn w:val="a2"/>
    <w:semiHidden/>
    <w:rsid w:val="00100360"/>
    <w:pPr>
      <w:ind w:left="566" w:hanging="283"/>
    </w:pPr>
  </w:style>
  <w:style w:type="paragraph" w:styleId="39">
    <w:name w:val="List 3"/>
    <w:basedOn w:val="a2"/>
    <w:semiHidden/>
    <w:rsid w:val="00100360"/>
    <w:pPr>
      <w:ind w:left="849" w:hanging="283"/>
    </w:pPr>
  </w:style>
  <w:style w:type="paragraph" w:styleId="45">
    <w:name w:val="List 4"/>
    <w:basedOn w:val="a2"/>
    <w:semiHidden/>
    <w:rsid w:val="00100360"/>
    <w:pPr>
      <w:ind w:left="1132" w:hanging="283"/>
    </w:pPr>
  </w:style>
  <w:style w:type="paragraph" w:styleId="54">
    <w:name w:val="List 5"/>
    <w:basedOn w:val="a2"/>
    <w:semiHidden/>
    <w:rsid w:val="00100360"/>
    <w:pPr>
      <w:ind w:left="1415" w:hanging="283"/>
    </w:pPr>
  </w:style>
  <w:style w:type="table" w:styleId="aff">
    <w:name w:val="Table Professional"/>
    <w:basedOn w:val="a4"/>
    <w:semiHidden/>
    <w:rsid w:val="001003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semiHidden/>
    <w:rsid w:val="00100360"/>
    <w:rPr>
      <w:rFonts w:ascii="Courier New" w:hAnsi="Courier New" w:cs="Courier New"/>
      <w:sz w:val="20"/>
      <w:szCs w:val="20"/>
    </w:rPr>
  </w:style>
  <w:style w:type="numbering" w:styleId="a1">
    <w:name w:val="Outline List 3"/>
    <w:basedOn w:val="a5"/>
    <w:semiHidden/>
    <w:rsid w:val="00100360"/>
    <w:pPr>
      <w:numPr>
        <w:numId w:val="16"/>
      </w:numPr>
    </w:pPr>
  </w:style>
  <w:style w:type="table" w:styleId="16">
    <w:name w:val="Table Columns 1"/>
    <w:basedOn w:val="a4"/>
    <w:semiHidden/>
    <w:rsid w:val="0010036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10036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10036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semiHidden/>
    <w:rsid w:val="0010036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10036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0">
    <w:name w:val="Strong"/>
    <w:qFormat/>
    <w:rsid w:val="00100360"/>
    <w:rPr>
      <w:b/>
      <w:bCs/>
    </w:rPr>
  </w:style>
  <w:style w:type="table" w:styleId="-10">
    <w:name w:val="Table List 1"/>
    <w:basedOn w:val="a4"/>
    <w:semiHidden/>
    <w:rsid w:val="0010036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10036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10036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1003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1003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10036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10036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10036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1">
    <w:name w:val="Plain Text"/>
    <w:basedOn w:val="a2"/>
    <w:link w:val="aff2"/>
    <w:uiPriority w:val="99"/>
    <w:semiHidden/>
    <w:rsid w:val="00100360"/>
    <w:rPr>
      <w:rFonts w:ascii="Courier New" w:hAnsi="Courier New" w:cs="Courier New"/>
      <w:sz w:val="20"/>
      <w:szCs w:val="20"/>
    </w:rPr>
  </w:style>
  <w:style w:type="table" w:styleId="aff3">
    <w:name w:val="Table Theme"/>
    <w:basedOn w:val="a4"/>
    <w:semiHidden/>
    <w:rsid w:val="001003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7">
    <w:name w:val="Table Colorful 1"/>
    <w:basedOn w:val="a4"/>
    <w:semiHidden/>
    <w:rsid w:val="0010036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4"/>
    <w:semiHidden/>
    <w:rsid w:val="0010036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10036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4">
    <w:name w:val="Block Text"/>
    <w:basedOn w:val="a2"/>
    <w:semiHidden/>
    <w:rsid w:val="00100360"/>
    <w:pPr>
      <w:spacing w:after="120"/>
      <w:ind w:left="1440" w:right="1440"/>
    </w:pPr>
  </w:style>
  <w:style w:type="character" w:styleId="HTML8">
    <w:name w:val="HTML Cite"/>
    <w:semiHidden/>
    <w:rsid w:val="00100360"/>
    <w:rPr>
      <w:i/>
      <w:iCs/>
    </w:rPr>
  </w:style>
  <w:style w:type="paragraph" w:styleId="aff5">
    <w:name w:val="Message Header"/>
    <w:basedOn w:val="a2"/>
    <w:semiHidden/>
    <w:rsid w:val="001003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paragraph" w:styleId="aff6">
    <w:name w:val="E-mail Signature"/>
    <w:basedOn w:val="a2"/>
    <w:semiHidden/>
    <w:rsid w:val="00100360"/>
  </w:style>
  <w:style w:type="paragraph" w:customStyle="1" w:styleId="06">
    <w:name w:val="06_Код_программы"/>
    <w:basedOn w:val="a2"/>
    <w:rsid w:val="00EA0632"/>
    <w:pPr>
      <w:keepNext/>
      <w:contextualSpacing/>
    </w:pPr>
    <w:rPr>
      <w:rFonts w:ascii="Courier New" w:hAnsi="Courier New"/>
      <w:sz w:val="24"/>
    </w:rPr>
  </w:style>
  <w:style w:type="character" w:customStyle="1" w:styleId="aff7">
    <w:name w:val="Ключевое слово"/>
    <w:rsid w:val="00A81CA0"/>
    <w:rPr>
      <w:rFonts w:ascii="Courier New" w:hAnsi="Courier New"/>
      <w:b/>
      <w:sz w:val="24"/>
      <w:lang w:val="en-US"/>
    </w:rPr>
  </w:style>
  <w:style w:type="paragraph" w:customStyle="1" w:styleId="07">
    <w:name w:val="07_ код_с_выделением"/>
    <w:basedOn w:val="06"/>
    <w:rsid w:val="00330CF8"/>
    <w:pPr>
      <w:keepNext w:val="0"/>
      <w:widowControl w:val="0"/>
      <w:pBdr>
        <w:left w:val="single" w:sz="4" w:space="4" w:color="auto"/>
      </w:pBdr>
      <w:spacing w:line="240" w:lineRule="auto"/>
    </w:pPr>
  </w:style>
  <w:style w:type="paragraph" w:styleId="2f">
    <w:name w:val="toc 2"/>
    <w:basedOn w:val="a2"/>
    <w:next w:val="a2"/>
    <w:autoRedefine/>
    <w:uiPriority w:val="39"/>
    <w:rsid w:val="00B56CFA"/>
    <w:pPr>
      <w:ind w:left="280"/>
    </w:pPr>
  </w:style>
  <w:style w:type="paragraph" w:styleId="3c">
    <w:name w:val="toc 3"/>
    <w:basedOn w:val="a2"/>
    <w:next w:val="a2"/>
    <w:autoRedefine/>
    <w:uiPriority w:val="39"/>
    <w:rsid w:val="00B56CFA"/>
    <w:pPr>
      <w:ind w:left="560"/>
    </w:pPr>
  </w:style>
  <w:style w:type="paragraph" w:styleId="aff8">
    <w:name w:val="Balloon Text"/>
    <w:basedOn w:val="a2"/>
    <w:link w:val="aff9"/>
    <w:rsid w:val="00B56C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9">
    <w:name w:val="Текст выноски Знак"/>
    <w:basedOn w:val="a3"/>
    <w:link w:val="aff8"/>
    <w:rsid w:val="00B56CFA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3"/>
    <w:rsid w:val="00C579BC"/>
  </w:style>
  <w:style w:type="character" w:customStyle="1" w:styleId="aff2">
    <w:name w:val="Текст Знак"/>
    <w:basedOn w:val="a3"/>
    <w:link w:val="aff1"/>
    <w:uiPriority w:val="99"/>
    <w:semiHidden/>
    <w:rsid w:val="00C579BC"/>
    <w:rPr>
      <w:rFonts w:ascii="Courier New" w:hAnsi="Courier New" w:cs="Courier New"/>
    </w:rPr>
  </w:style>
  <w:style w:type="paragraph" w:styleId="affa">
    <w:name w:val="caption"/>
    <w:basedOn w:val="a2"/>
    <w:next w:val="a2"/>
    <w:unhideWhenUsed/>
    <w:qFormat/>
    <w:rsid w:val="005E54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b">
    <w:name w:val="List Paragraph"/>
    <w:basedOn w:val="a2"/>
    <w:uiPriority w:val="34"/>
    <w:qFormat/>
    <w:rsid w:val="00635DDD"/>
    <w:pPr>
      <w:ind w:left="720"/>
      <w:contextualSpacing/>
    </w:pPr>
  </w:style>
  <w:style w:type="paragraph" w:customStyle="1" w:styleId="TableParagraph">
    <w:name w:val="Table Paragraph"/>
    <w:basedOn w:val="a2"/>
    <w:uiPriority w:val="1"/>
    <w:qFormat/>
    <w:rsid w:val="00574052"/>
    <w:pPr>
      <w:widowControl w:val="0"/>
      <w:autoSpaceDE w:val="0"/>
      <w:autoSpaceDN w:val="0"/>
      <w:spacing w:before="0" w:after="0" w:line="240" w:lineRule="auto"/>
      <w:ind w:left="106" w:firstLine="0"/>
    </w:pPr>
    <w:rPr>
      <w:rFonts w:ascii="Verdana" w:eastAsia="Verdana" w:hAnsi="Verdana" w:cs="Verdana"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574052"/>
    <w:pPr>
      <w:widowControl w:val="0"/>
      <w:autoSpaceDE w:val="0"/>
      <w:autoSpaceDN w:val="0"/>
      <w:spacing w:before="0" w:after="0" w:line="240" w:lineRule="auto"/>
      <w:ind w:left="0" w:firstLine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1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2016_12_06\&#1051;&#1056;_3_tmpl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ЛР_3_tmpl.dotx</Template>
  <TotalTime>554</TotalTime>
  <Pages>12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 «ВОЕННАЯ АКАДЕМИЯ РЕСПУБЛИКИ БЕЛАРУСЬ»</vt:lpstr>
    </vt:vector>
  </TitlesOfParts>
  <Company>DELS</Company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 «ВОЕННАЯ АКАДЕМИЯ РЕСПУБЛИКИ БЕЛАРУСЬ»</dc:title>
  <dc:subject/>
  <dc:creator>1</dc:creator>
  <cp:keywords/>
  <dc:description/>
  <cp:lastModifiedBy>User</cp:lastModifiedBy>
  <cp:revision>11</cp:revision>
  <cp:lastPrinted>2016-11-03T04:03:00Z</cp:lastPrinted>
  <dcterms:created xsi:type="dcterms:W3CDTF">2020-04-28T09:19:00Z</dcterms:created>
  <dcterms:modified xsi:type="dcterms:W3CDTF">2020-04-29T12:07:00Z</dcterms:modified>
</cp:coreProperties>
</file>