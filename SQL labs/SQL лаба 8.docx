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5130" w14:textId="77777777" w:rsidR="00EF3B2A" w:rsidRDefault="00EF3B2A" w:rsidP="00EF3B2A">
      <w:pPr>
        <w:pStyle w:val="01"/>
        <w:jc w:val="center"/>
      </w:pPr>
      <w:r>
        <w:t>ИНСТИТУТ ИНФОРМАЦИОННЫХ ТЕХНОЛОГИЙТ БГУИР</w:t>
      </w:r>
    </w:p>
    <w:p w14:paraId="207DAD1A" w14:textId="77777777" w:rsidR="00EF3B2A" w:rsidRDefault="00EF3B2A" w:rsidP="00EF3B2A">
      <w:pPr>
        <w:pStyle w:val="01"/>
      </w:pPr>
    </w:p>
    <w:p w14:paraId="1066924B" w14:textId="77777777" w:rsidR="00EF3B2A" w:rsidRDefault="00EF3B2A" w:rsidP="00EF3B2A">
      <w:pPr>
        <w:pStyle w:val="01"/>
      </w:pPr>
    </w:p>
    <w:p w14:paraId="4A07048A" w14:textId="77777777" w:rsidR="00EF3B2A" w:rsidRDefault="00EF3B2A" w:rsidP="00EF3B2A">
      <w:pPr>
        <w:pStyle w:val="01"/>
      </w:pPr>
    </w:p>
    <w:p w14:paraId="0A45EBF1" w14:textId="77777777" w:rsidR="00EF3B2A" w:rsidRDefault="00EF3B2A" w:rsidP="00EF3B2A">
      <w:pPr>
        <w:pStyle w:val="01"/>
      </w:pPr>
    </w:p>
    <w:p w14:paraId="37792CCE" w14:textId="77777777" w:rsidR="00EF3B2A" w:rsidRDefault="00EF3B2A" w:rsidP="00EF3B2A">
      <w:pPr>
        <w:pStyle w:val="01"/>
      </w:pPr>
    </w:p>
    <w:p w14:paraId="3EB8B3C7" w14:textId="77777777" w:rsidR="00EF3B2A" w:rsidRDefault="00EF3B2A" w:rsidP="00EF3B2A">
      <w:pPr>
        <w:pStyle w:val="01"/>
      </w:pPr>
    </w:p>
    <w:p w14:paraId="4ED5A412" w14:textId="77777777" w:rsidR="00EF3B2A" w:rsidRDefault="00EF3B2A" w:rsidP="00EF3B2A">
      <w:pPr>
        <w:pStyle w:val="01"/>
      </w:pPr>
    </w:p>
    <w:p w14:paraId="75042B04" w14:textId="77777777" w:rsidR="00EF3B2A" w:rsidRDefault="00EF3B2A" w:rsidP="00EF3B2A">
      <w:pPr>
        <w:pStyle w:val="01"/>
      </w:pPr>
    </w:p>
    <w:p w14:paraId="3BF3288C" w14:textId="77777777" w:rsidR="00EF3B2A" w:rsidRDefault="00EF3B2A" w:rsidP="00EF3B2A">
      <w:pPr>
        <w:pStyle w:val="01"/>
      </w:pPr>
    </w:p>
    <w:p w14:paraId="7A675281" w14:textId="77777777" w:rsidR="00EF3B2A" w:rsidRDefault="00EF3B2A" w:rsidP="00EF3B2A">
      <w:pPr>
        <w:pStyle w:val="01"/>
      </w:pPr>
    </w:p>
    <w:p w14:paraId="68D52249" w14:textId="77777777" w:rsidR="00EF3B2A" w:rsidRDefault="00EF3B2A" w:rsidP="00EF3B2A">
      <w:pPr>
        <w:pStyle w:val="01"/>
      </w:pPr>
    </w:p>
    <w:p w14:paraId="53913B70" w14:textId="77777777" w:rsidR="00EF3B2A" w:rsidRDefault="00EF3B2A" w:rsidP="00EF3B2A">
      <w:pPr>
        <w:pStyle w:val="01"/>
      </w:pPr>
    </w:p>
    <w:p w14:paraId="05A20744" w14:textId="77777777" w:rsidR="00EF3B2A" w:rsidRDefault="00EF3B2A" w:rsidP="00EF3B2A">
      <w:pPr>
        <w:pStyle w:val="01"/>
      </w:pPr>
    </w:p>
    <w:p w14:paraId="33FD6B6F" w14:textId="77777777" w:rsidR="00EF3B2A" w:rsidRDefault="00EF3B2A" w:rsidP="00EF3B2A">
      <w:pPr>
        <w:pStyle w:val="01"/>
      </w:pPr>
    </w:p>
    <w:p w14:paraId="1C0F4FDA" w14:textId="77777777" w:rsidR="00EF3B2A" w:rsidRDefault="00EF3B2A" w:rsidP="00EF3B2A">
      <w:pPr>
        <w:pStyle w:val="01"/>
      </w:pPr>
    </w:p>
    <w:p w14:paraId="12771F76" w14:textId="77777777" w:rsidR="00EF3B2A" w:rsidRDefault="00EF3B2A" w:rsidP="00EF3B2A">
      <w:pPr>
        <w:pStyle w:val="01"/>
      </w:pPr>
    </w:p>
    <w:p w14:paraId="7EFEAD5B" w14:textId="1DCBA62B" w:rsidR="00EF3B2A" w:rsidRPr="00E53F78" w:rsidRDefault="00E53F78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ОСНОВЫ ПРОЕКТИРОВАНИЯ БАЗ ДАННЫХ</w:t>
      </w:r>
    </w:p>
    <w:p w14:paraId="0B4D84CE" w14:textId="0DC240B4" w:rsidR="00EF3B2A" w:rsidRPr="00AE40F9" w:rsidRDefault="00EF3B2A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 </w:t>
      </w:r>
      <w:r w:rsidR="004847D3">
        <w:rPr>
          <w:b/>
          <w:szCs w:val="28"/>
        </w:rPr>
        <w:t>8</w:t>
      </w:r>
    </w:p>
    <w:p w14:paraId="37EC9958" w14:textId="77777777" w:rsidR="00EF3B2A" w:rsidRDefault="00EF3B2A" w:rsidP="00EF3B2A">
      <w:pPr>
        <w:pStyle w:val="02"/>
        <w:rPr>
          <w:b/>
          <w:i/>
        </w:rPr>
      </w:pPr>
    </w:p>
    <w:p w14:paraId="0AC39BE4" w14:textId="77777777" w:rsidR="00EF3B2A" w:rsidRDefault="00EF3B2A" w:rsidP="00EF3B2A">
      <w:pPr>
        <w:pStyle w:val="02"/>
        <w:rPr>
          <w:b/>
          <w:i/>
        </w:rPr>
      </w:pPr>
    </w:p>
    <w:p w14:paraId="0D4021EB" w14:textId="77777777" w:rsidR="00EF3B2A" w:rsidRDefault="00EF3B2A" w:rsidP="00EF3B2A">
      <w:pPr>
        <w:pStyle w:val="02"/>
        <w:rPr>
          <w:b/>
          <w:i/>
        </w:rPr>
      </w:pPr>
    </w:p>
    <w:p w14:paraId="7061EEAA" w14:textId="77777777" w:rsidR="00EF3B2A" w:rsidRDefault="00EF3B2A" w:rsidP="00EF3B2A">
      <w:pPr>
        <w:pStyle w:val="02"/>
        <w:rPr>
          <w:b/>
          <w:i/>
        </w:rPr>
      </w:pPr>
    </w:p>
    <w:p w14:paraId="780DD5BB" w14:textId="77777777" w:rsidR="00EF3B2A" w:rsidRDefault="00EF3B2A" w:rsidP="00EF3B2A">
      <w:pPr>
        <w:pStyle w:val="02"/>
        <w:rPr>
          <w:b/>
          <w:i/>
        </w:rPr>
      </w:pPr>
    </w:p>
    <w:p w14:paraId="7536AD3C" w14:textId="493F519C" w:rsidR="00EF3B2A" w:rsidRPr="00725ACB" w:rsidRDefault="00EF3B2A" w:rsidP="00EF3B2A">
      <w:pPr>
        <w:pStyle w:val="02"/>
      </w:pPr>
      <w:r>
        <w:t xml:space="preserve">Выполнил: слушатель </w:t>
      </w:r>
      <w:r w:rsidR="00725ACB" w:rsidRPr="00725ACB">
        <w:t>80333</w:t>
      </w:r>
      <w:r w:rsidRPr="00EF3B2A">
        <w:t xml:space="preserve"> </w:t>
      </w:r>
      <w:r>
        <w:t xml:space="preserve">группы, </w:t>
      </w:r>
      <w:r w:rsidR="00725ACB">
        <w:t>Патрусова Марианна Игоревна</w:t>
      </w:r>
    </w:p>
    <w:p w14:paraId="4DA0BE33" w14:textId="77777777" w:rsidR="00EF3B2A" w:rsidRPr="00EF3B2A" w:rsidRDefault="00EF3B2A" w:rsidP="00EF3B2A">
      <w:pPr>
        <w:pStyle w:val="02"/>
      </w:pPr>
    </w:p>
    <w:p w14:paraId="2AAD777B" w14:textId="77777777" w:rsidR="00EF3B2A" w:rsidRPr="00EF3B2A" w:rsidRDefault="00EF3B2A" w:rsidP="00EF3B2A">
      <w:pPr>
        <w:pStyle w:val="02"/>
      </w:pPr>
    </w:p>
    <w:p w14:paraId="5BCD7210" w14:textId="77777777" w:rsidR="00EF3B2A" w:rsidRPr="00EF3B2A" w:rsidRDefault="00EF3B2A" w:rsidP="00EF3B2A">
      <w:pPr>
        <w:pStyle w:val="02"/>
      </w:pPr>
    </w:p>
    <w:p w14:paraId="739DBB7B" w14:textId="77777777" w:rsidR="00EF3B2A" w:rsidRDefault="00EF3B2A" w:rsidP="00EF3B2A">
      <w:pPr>
        <w:pStyle w:val="02"/>
      </w:pPr>
    </w:p>
    <w:p w14:paraId="052E5E90" w14:textId="77777777" w:rsidR="00EF3B2A" w:rsidRDefault="00EF3B2A" w:rsidP="00EF3B2A">
      <w:pPr>
        <w:pStyle w:val="02"/>
      </w:pPr>
    </w:p>
    <w:p w14:paraId="5EEE7DF9" w14:textId="77777777" w:rsidR="00EF3B2A" w:rsidRDefault="00EF3B2A" w:rsidP="00EF3B2A">
      <w:pPr>
        <w:pStyle w:val="02"/>
      </w:pPr>
    </w:p>
    <w:p w14:paraId="7E63941E" w14:textId="77777777" w:rsidR="00EF3B2A" w:rsidRDefault="00EF3B2A" w:rsidP="00EF3B2A">
      <w:pPr>
        <w:pStyle w:val="02"/>
      </w:pPr>
    </w:p>
    <w:p w14:paraId="4D363ADC" w14:textId="77777777" w:rsidR="00EF3B2A" w:rsidRDefault="00EF3B2A" w:rsidP="00EF3B2A">
      <w:pPr>
        <w:pStyle w:val="02"/>
      </w:pPr>
    </w:p>
    <w:p w14:paraId="347CDC6B" w14:textId="77777777" w:rsidR="00EF3B2A" w:rsidRDefault="00EF3B2A" w:rsidP="00EF3B2A">
      <w:pPr>
        <w:pStyle w:val="02"/>
      </w:pPr>
    </w:p>
    <w:p w14:paraId="3520CE30" w14:textId="77777777" w:rsidR="00EF3B2A" w:rsidRDefault="00EF3B2A" w:rsidP="00EF3B2A">
      <w:pPr>
        <w:pStyle w:val="02"/>
      </w:pPr>
    </w:p>
    <w:p w14:paraId="4692CEB2" w14:textId="77777777" w:rsidR="00EF3B2A" w:rsidRDefault="00EF3B2A" w:rsidP="00EF3B2A">
      <w:pPr>
        <w:pStyle w:val="02"/>
      </w:pPr>
    </w:p>
    <w:p w14:paraId="0910528B" w14:textId="77777777" w:rsidR="00EF3B2A" w:rsidRDefault="00EF3B2A" w:rsidP="00EF3B2A">
      <w:pPr>
        <w:pStyle w:val="02"/>
      </w:pPr>
    </w:p>
    <w:p w14:paraId="523B43BC" w14:textId="77777777" w:rsidR="00EF3B2A" w:rsidRDefault="00EF3B2A" w:rsidP="00EF3B2A">
      <w:pPr>
        <w:pStyle w:val="02"/>
      </w:pPr>
    </w:p>
    <w:p w14:paraId="46A267B3" w14:textId="77777777" w:rsidR="00EF3B2A" w:rsidRDefault="00EF3B2A" w:rsidP="00EF3B2A">
      <w:pPr>
        <w:pStyle w:val="02"/>
      </w:pPr>
    </w:p>
    <w:p w14:paraId="5F712726" w14:textId="124007BA" w:rsidR="00E53F78" w:rsidRDefault="00EF3B2A" w:rsidP="00EF3B2A">
      <w:pPr>
        <w:pStyle w:val="01"/>
        <w:jc w:val="center"/>
      </w:pPr>
      <w:r>
        <w:t xml:space="preserve">МИНСК – </w:t>
      </w:r>
      <w:r w:rsidR="00725ACB" w:rsidRPr="00725ACB">
        <w:t>2020</w:t>
      </w:r>
    </w:p>
    <w:p w14:paraId="78091AD2" w14:textId="53DF697C" w:rsidR="00574052" w:rsidRDefault="00E53F78" w:rsidP="00574052">
      <w:pPr>
        <w:ind w:left="0" w:firstLine="709"/>
        <w:jc w:val="both"/>
      </w:pPr>
      <w:r>
        <w:br w:type="page"/>
      </w:r>
      <w:r w:rsidR="00574052" w:rsidRPr="00617468">
        <w:rPr>
          <w:b/>
          <w:bCs/>
        </w:rPr>
        <w:lastRenderedPageBreak/>
        <w:t>ЗАДАНИЕ</w:t>
      </w:r>
      <w:r w:rsidR="00574052">
        <w:t xml:space="preserve">: </w:t>
      </w:r>
    </w:p>
    <w:p w14:paraId="7AE79496" w14:textId="770870B0" w:rsidR="004847D3" w:rsidRDefault="004847D3" w:rsidP="004847D3">
      <w:pPr>
        <w:pStyle w:val="af0"/>
        <w:ind w:right="617" w:firstLine="720"/>
        <w:jc w:val="both"/>
      </w:pPr>
      <w:r w:rsidRPr="004A054E">
        <w:t xml:space="preserve">Задание 1. </w:t>
      </w:r>
      <w:r>
        <w:t xml:space="preserve">Создать курсор </w:t>
      </w:r>
      <w:proofErr w:type="spellStart"/>
      <w:r>
        <w:t>curs</w:t>
      </w:r>
      <w:proofErr w:type="spellEnd"/>
      <w:r>
        <w:t xml:space="preserve"> для таблицы </w:t>
      </w:r>
      <w:proofErr w:type="spellStart"/>
      <w:r>
        <w:t>authors</w:t>
      </w:r>
      <w:proofErr w:type="spellEnd"/>
      <w:r>
        <w:t xml:space="preserve"> базы данных </w:t>
      </w:r>
      <w:proofErr w:type="spellStart"/>
      <w:r>
        <w:t>Pubs</w:t>
      </w:r>
      <w:proofErr w:type="spellEnd"/>
      <w:r>
        <w:t>, выполнив следующие действия:</w:t>
      </w:r>
    </w:p>
    <w:p w14:paraId="217E8345" w14:textId="77777777" w:rsidR="004847D3" w:rsidRPr="004847D3" w:rsidRDefault="004847D3" w:rsidP="004847D3">
      <w:pPr>
        <w:pStyle w:val="HTML7"/>
        <w:spacing w:before="0" w:after="0" w:line="240" w:lineRule="auto"/>
        <w:rPr>
          <w:b/>
          <w:bCs/>
          <w:lang w:val="en-US"/>
        </w:rPr>
      </w:pPr>
      <w:r w:rsidRPr="004847D3">
        <w:rPr>
          <w:b/>
          <w:bCs/>
        </w:rPr>
        <w:t>Создание</w:t>
      </w:r>
      <w:r w:rsidRPr="004847D3">
        <w:rPr>
          <w:b/>
          <w:bCs/>
          <w:lang w:val="en-US"/>
        </w:rPr>
        <w:t xml:space="preserve"> </w:t>
      </w:r>
      <w:r w:rsidRPr="004847D3">
        <w:rPr>
          <w:b/>
          <w:bCs/>
        </w:rPr>
        <w:t>курсора</w:t>
      </w:r>
      <w:r w:rsidRPr="004847D3">
        <w:rPr>
          <w:b/>
          <w:bCs/>
          <w:lang w:val="en-US"/>
        </w:rPr>
        <w:t>:</w:t>
      </w:r>
    </w:p>
    <w:p w14:paraId="0D7EC510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DECLARE</w:t>
      </w:r>
      <w:r w:rsidRPr="005A12F9">
        <w:rPr>
          <w:lang w:val="en-US"/>
        </w:rPr>
        <w:t xml:space="preserve"> </w:t>
      </w:r>
      <w:proofErr w:type="gramStart"/>
      <w:r w:rsidRPr="005A12F9">
        <w:rPr>
          <w:lang w:val="en-US"/>
        </w:rPr>
        <w:t>curs</w:t>
      </w:r>
      <w:proofErr w:type="gramEnd"/>
      <w:r w:rsidRPr="005A12F9">
        <w:rPr>
          <w:lang w:val="en-US"/>
        </w:rPr>
        <w:t xml:space="preserve"> cursor</w:t>
      </w:r>
    </w:p>
    <w:p w14:paraId="535AA5DE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lang w:val="en-US"/>
        </w:rPr>
        <w:t>GLOBAL SCROLL KEYSET TYPE_WARNING</w:t>
      </w:r>
    </w:p>
    <w:p w14:paraId="579A122F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FOR</w:t>
      </w:r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SELECT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au_lname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au_fname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phone</w:t>
      </w:r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title</w:t>
      </w:r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price</w:t>
      </w:r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advance</w:t>
      </w:r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sales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ytd_sales</w:t>
      </w:r>
      <w:proofErr w:type="spellEnd"/>
    </w:p>
    <w:p w14:paraId="4CB87B6D" w14:textId="77777777" w:rsidR="004847D3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FROM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titleauthor</w:t>
      </w:r>
      <w:proofErr w:type="spellEnd"/>
      <w:r w:rsidRPr="005A12F9">
        <w:rPr>
          <w:lang w:val="en-US"/>
        </w:rPr>
        <w:t xml:space="preserve"> </w:t>
      </w:r>
    </w:p>
    <w:p w14:paraId="5C63E315" w14:textId="77777777" w:rsidR="004847D3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INNER</w:t>
      </w:r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JOIN</w:t>
      </w:r>
      <w:r w:rsidRPr="005A12F9">
        <w:rPr>
          <w:lang w:val="en-US"/>
        </w:rPr>
        <w:t xml:space="preserve"> authors </w:t>
      </w:r>
      <w:r w:rsidRPr="005A12F9">
        <w:rPr>
          <w:b/>
          <w:bCs/>
          <w:color w:val="993333"/>
          <w:lang w:val="en-US"/>
        </w:rPr>
        <w:t>ON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titleauthor</w:t>
      </w:r>
      <w:proofErr w:type="spellEnd"/>
      <w:r w:rsidRPr="005A12F9">
        <w:rPr>
          <w:color w:val="66CC66"/>
          <w:lang w:val="en-US"/>
        </w:rPr>
        <w:t>.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au_id</w:t>
      </w:r>
      <w:proofErr w:type="spellEnd"/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authors</w:t>
      </w:r>
      <w:r w:rsidRPr="005A12F9">
        <w:rPr>
          <w:color w:val="66CC66"/>
          <w:lang w:val="en-US"/>
        </w:rPr>
        <w:t>.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au_id</w:t>
      </w:r>
      <w:proofErr w:type="spellEnd"/>
      <w:r w:rsidRPr="005A12F9">
        <w:rPr>
          <w:lang w:val="en-US"/>
        </w:rPr>
        <w:t xml:space="preserve"> </w:t>
      </w:r>
    </w:p>
    <w:p w14:paraId="7F0B7856" w14:textId="77777777" w:rsidR="004847D3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INNER</w:t>
      </w:r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JOIN</w:t>
      </w:r>
      <w:r w:rsidRPr="005A12F9">
        <w:rPr>
          <w:lang w:val="en-US"/>
        </w:rPr>
        <w:t xml:space="preserve"> titles</w:t>
      </w:r>
      <w:r w:rsidRPr="00F33F55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ON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titleauthor</w:t>
      </w:r>
      <w:proofErr w:type="spellEnd"/>
      <w:r w:rsidRPr="005A12F9">
        <w:rPr>
          <w:color w:val="66CC66"/>
          <w:lang w:val="en-US"/>
        </w:rPr>
        <w:t>.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title_id</w:t>
      </w:r>
      <w:proofErr w:type="spellEnd"/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titles</w:t>
      </w:r>
      <w:r w:rsidRPr="005A12F9">
        <w:rPr>
          <w:color w:val="66CC66"/>
          <w:lang w:val="en-US"/>
        </w:rPr>
        <w:t>.</w:t>
      </w:r>
      <w:r w:rsidRPr="005A12F9">
        <w:rPr>
          <w:lang w:val="en-US"/>
        </w:rPr>
        <w:t xml:space="preserve"> </w:t>
      </w:r>
      <w:proofErr w:type="spellStart"/>
      <w:r w:rsidRPr="005A12F9">
        <w:rPr>
          <w:lang w:val="en-US"/>
        </w:rPr>
        <w:t>titles_id</w:t>
      </w:r>
      <w:proofErr w:type="spellEnd"/>
      <w:r w:rsidRPr="005A12F9">
        <w:rPr>
          <w:lang w:val="en-US"/>
        </w:rPr>
        <w:t xml:space="preserve"> </w:t>
      </w:r>
    </w:p>
    <w:p w14:paraId="76148808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WHERE</w:t>
      </w:r>
      <w:r w:rsidRPr="005A12F9">
        <w:rPr>
          <w:lang w:val="en-US"/>
        </w:rPr>
        <w:t xml:space="preserve"> authors</w:t>
      </w:r>
      <w:r w:rsidRPr="005A12F9">
        <w:rPr>
          <w:color w:val="66CC66"/>
          <w:lang w:val="en-US"/>
        </w:rPr>
        <w:t>.</w:t>
      </w:r>
      <w:r w:rsidRPr="005A12F9">
        <w:rPr>
          <w:lang w:val="en-US"/>
        </w:rPr>
        <w:t xml:space="preserve"> state </w:t>
      </w:r>
      <w:r w:rsidRPr="005A12F9">
        <w:rPr>
          <w:color w:val="66CC66"/>
          <w:lang w:val="en-US"/>
        </w:rPr>
        <w:t>&lt;&gt;</w:t>
      </w:r>
      <w:r w:rsidRPr="005A12F9">
        <w:rPr>
          <w:lang w:val="en-US"/>
        </w:rPr>
        <w:t xml:space="preserve"> ‘CA’</w:t>
      </w:r>
    </w:p>
    <w:p w14:paraId="0CB38070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FOR</w:t>
      </w:r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UPDATE</w:t>
      </w:r>
      <w:r w:rsidRPr="005A12F9">
        <w:rPr>
          <w:color w:val="66CC66"/>
          <w:lang w:val="en-US"/>
        </w:rPr>
        <w:t>.</w:t>
      </w:r>
    </w:p>
    <w:p w14:paraId="5D5300F5" w14:textId="77777777" w:rsidR="004847D3" w:rsidRPr="007A2A5B" w:rsidRDefault="004847D3" w:rsidP="004847D3">
      <w:pPr>
        <w:pStyle w:val="HTML7"/>
        <w:spacing w:before="0" w:after="0" w:line="240" w:lineRule="auto"/>
        <w:rPr>
          <w:b/>
          <w:bCs/>
        </w:rPr>
      </w:pPr>
      <w:r w:rsidRPr="004847D3">
        <w:rPr>
          <w:b/>
          <w:bCs/>
        </w:rPr>
        <w:t>Открытие</w:t>
      </w:r>
      <w:r w:rsidRPr="007A2A5B">
        <w:rPr>
          <w:b/>
          <w:bCs/>
        </w:rPr>
        <w:t xml:space="preserve"> </w:t>
      </w:r>
      <w:r w:rsidRPr="004847D3">
        <w:rPr>
          <w:b/>
          <w:bCs/>
        </w:rPr>
        <w:t>курсора</w:t>
      </w:r>
      <w:r w:rsidRPr="007A2A5B">
        <w:rPr>
          <w:b/>
          <w:bCs/>
        </w:rPr>
        <w:t>:</w:t>
      </w:r>
    </w:p>
    <w:p w14:paraId="5458A0A7" w14:textId="77777777" w:rsidR="004847D3" w:rsidRPr="007A2A5B" w:rsidRDefault="004847D3" w:rsidP="004847D3">
      <w:pPr>
        <w:pStyle w:val="HTML7"/>
        <w:spacing w:before="0" w:after="0" w:line="240" w:lineRule="auto"/>
      </w:pPr>
      <w:r w:rsidRPr="005A12F9">
        <w:rPr>
          <w:b/>
          <w:bCs/>
          <w:color w:val="993333"/>
          <w:lang w:val="en-US"/>
        </w:rPr>
        <w:t>OPEN</w:t>
      </w:r>
      <w:r w:rsidRPr="007A2A5B">
        <w:t xml:space="preserve"> </w:t>
      </w:r>
      <w:r w:rsidRPr="005A12F9">
        <w:rPr>
          <w:lang w:val="en-US"/>
        </w:rPr>
        <w:t>curs</w:t>
      </w:r>
    </w:p>
    <w:p w14:paraId="1157822C" w14:textId="77777777" w:rsidR="004847D3" w:rsidRPr="007A2A5B" w:rsidRDefault="004847D3" w:rsidP="004847D3">
      <w:pPr>
        <w:pStyle w:val="HTML7"/>
        <w:spacing w:before="0" w:after="0" w:line="240" w:lineRule="auto"/>
        <w:rPr>
          <w:b/>
          <w:bCs/>
        </w:rPr>
      </w:pPr>
      <w:r w:rsidRPr="004847D3">
        <w:rPr>
          <w:b/>
          <w:bCs/>
        </w:rPr>
        <w:t>Выборка</w:t>
      </w:r>
      <w:r w:rsidRPr="007A2A5B">
        <w:rPr>
          <w:b/>
          <w:bCs/>
        </w:rPr>
        <w:t xml:space="preserve"> </w:t>
      </w:r>
      <w:r w:rsidRPr="004847D3">
        <w:rPr>
          <w:b/>
          <w:bCs/>
        </w:rPr>
        <w:t>данных</w:t>
      </w:r>
      <w:r w:rsidRPr="007A2A5B">
        <w:rPr>
          <w:b/>
          <w:bCs/>
        </w:rPr>
        <w:t xml:space="preserve">: </w:t>
      </w:r>
    </w:p>
    <w:p w14:paraId="671804DA" w14:textId="19D812D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DECLARE</w:t>
      </w:r>
      <w:r w:rsidRPr="005A12F9">
        <w:rPr>
          <w:lang w:val="en-US"/>
        </w:rPr>
        <w:t xml:space="preserve"> @@Str1 </w:t>
      </w:r>
      <w:r w:rsidRPr="005A12F9">
        <w:rPr>
          <w:b/>
          <w:bCs/>
          <w:color w:val="993333"/>
          <w:lang w:val="en-US"/>
        </w:rPr>
        <w:t>CHAR</w:t>
      </w:r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(</w:t>
      </w:r>
      <w:r w:rsidRPr="005A12F9">
        <w:rPr>
          <w:color w:val="CC66CC"/>
          <w:lang w:val="en-US"/>
        </w:rPr>
        <w:t>5</w:t>
      </w:r>
      <w:r w:rsidRPr="005A12F9">
        <w:rPr>
          <w:color w:val="66CC66"/>
          <w:lang w:val="en-US"/>
        </w:rPr>
        <w:t>),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VFName</w:t>
      </w:r>
      <w:proofErr w:type="spellEnd"/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VARCHAR</w:t>
      </w:r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(</w:t>
      </w:r>
      <w:r w:rsidRPr="005A12F9">
        <w:rPr>
          <w:color w:val="CC66CC"/>
          <w:lang w:val="en-US"/>
        </w:rPr>
        <w:t>20</w:t>
      </w:r>
      <w:r w:rsidRPr="005A12F9">
        <w:rPr>
          <w:color w:val="66CC66"/>
          <w:lang w:val="en-US"/>
        </w:rPr>
        <w:t>),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VLName</w:t>
      </w:r>
      <w:proofErr w:type="spellEnd"/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VARCHAR</w:t>
      </w:r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(</w:t>
      </w:r>
      <w:r w:rsidRPr="005A12F9">
        <w:rPr>
          <w:color w:val="CC66CC"/>
          <w:lang w:val="en-US"/>
        </w:rPr>
        <w:t>40</w:t>
      </w:r>
      <w:r w:rsidRPr="005A12F9">
        <w:rPr>
          <w:color w:val="66CC66"/>
          <w:lang w:val="en-US"/>
        </w:rPr>
        <w:t>),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VPhone</w:t>
      </w:r>
      <w:proofErr w:type="spellEnd"/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CHAR</w:t>
      </w:r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(</w:t>
      </w:r>
      <w:r w:rsidRPr="005A12F9">
        <w:rPr>
          <w:color w:val="CC66CC"/>
          <w:lang w:val="en-US"/>
        </w:rPr>
        <w:t>12</w:t>
      </w:r>
      <w:r w:rsidRPr="005A12F9">
        <w:rPr>
          <w:color w:val="66CC66"/>
          <w:lang w:val="en-US"/>
        </w:rPr>
        <w:t>),</w:t>
      </w:r>
    </w:p>
    <w:p w14:paraId="1F7F0566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lang w:val="en-US"/>
        </w:rPr>
        <w:t xml:space="preserve">@@ </w:t>
      </w:r>
      <w:proofErr w:type="spellStart"/>
      <w:r w:rsidRPr="005A12F9">
        <w:rPr>
          <w:lang w:val="en-US"/>
        </w:rPr>
        <w:t>VTitle</w:t>
      </w:r>
      <w:proofErr w:type="spellEnd"/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VARCHAR</w:t>
      </w:r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(</w:t>
      </w:r>
      <w:r w:rsidRPr="005A12F9">
        <w:rPr>
          <w:color w:val="CC66CC"/>
          <w:lang w:val="en-US"/>
        </w:rPr>
        <w:t>80</w:t>
      </w:r>
      <w:r w:rsidRPr="005A12F9">
        <w:rPr>
          <w:color w:val="66CC66"/>
          <w:lang w:val="en-US"/>
        </w:rPr>
        <w:t>),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VPrice</w:t>
      </w:r>
      <w:proofErr w:type="spellEnd"/>
      <w:r w:rsidRPr="005A12F9">
        <w:rPr>
          <w:lang w:val="en-US"/>
        </w:rPr>
        <w:t xml:space="preserve"> money</w:t>
      </w:r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VAdrance</w:t>
      </w:r>
      <w:proofErr w:type="spellEnd"/>
      <w:r w:rsidRPr="005A12F9">
        <w:rPr>
          <w:lang w:val="en-US"/>
        </w:rPr>
        <w:t xml:space="preserve"> money</w:t>
      </w:r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VSales</w:t>
      </w:r>
      <w:proofErr w:type="spellEnd"/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INT</w:t>
      </w:r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@@Count1 </w:t>
      </w:r>
      <w:proofErr w:type="spellStart"/>
      <w:r w:rsidRPr="005A12F9">
        <w:rPr>
          <w:lang w:val="en-US"/>
        </w:rPr>
        <w:t>timyint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@@Var1 money</w:t>
      </w:r>
    </w:p>
    <w:p w14:paraId="66FEEA9A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SET</w:t>
      </w:r>
      <w:r w:rsidRPr="005A12F9">
        <w:rPr>
          <w:lang w:val="en-US"/>
        </w:rPr>
        <w:t xml:space="preserve"> @@</w:t>
      </w:r>
      <w:r w:rsidRPr="005A12F9">
        <w:rPr>
          <w:b/>
          <w:bCs/>
          <w:color w:val="993333"/>
          <w:lang w:val="en-US"/>
        </w:rPr>
        <w:t>COUNT</w:t>
      </w:r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</w:t>
      </w:r>
      <w:r w:rsidRPr="005A12F9">
        <w:rPr>
          <w:color w:val="CC66CC"/>
          <w:lang w:val="en-US"/>
        </w:rPr>
        <w:t>1</w:t>
      </w:r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SET</w:t>
      </w:r>
      <w:r w:rsidRPr="005A12F9">
        <w:rPr>
          <w:lang w:val="en-US"/>
        </w:rPr>
        <w:t xml:space="preserve"> @@Var1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</w:t>
      </w:r>
      <w:r w:rsidRPr="005A12F9">
        <w:rPr>
          <w:color w:val="CC66CC"/>
          <w:lang w:val="en-US"/>
        </w:rPr>
        <w:t>0</w:t>
      </w:r>
    </w:p>
    <w:p w14:paraId="5C7AF9E6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lang w:val="en-US"/>
        </w:rPr>
        <w:t xml:space="preserve">WHILE @@Count1 </w:t>
      </w:r>
      <w:r w:rsidRPr="005A12F9">
        <w:rPr>
          <w:color w:val="66CC66"/>
          <w:lang w:val="en-US"/>
        </w:rPr>
        <w:t>&lt;</w:t>
      </w:r>
      <w:r w:rsidRPr="005A12F9">
        <w:rPr>
          <w:lang w:val="en-US"/>
        </w:rPr>
        <w:t xml:space="preserve">@@CURSOR_ROWS </w:t>
      </w:r>
      <w:r w:rsidRPr="005A12F9">
        <w:rPr>
          <w:b/>
          <w:bCs/>
          <w:color w:val="993333"/>
          <w:lang w:val="en-US"/>
        </w:rPr>
        <w:t>BEGIN</w:t>
      </w:r>
    </w:p>
    <w:p w14:paraId="74D1D23B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IF</w:t>
      </w:r>
      <w:r w:rsidRPr="005A12F9">
        <w:rPr>
          <w:lang w:val="en-US"/>
        </w:rPr>
        <w:t xml:space="preserve"> @@</w:t>
      </w:r>
      <w:r w:rsidRPr="005A12F9">
        <w:rPr>
          <w:b/>
          <w:bCs/>
          <w:color w:val="993333"/>
          <w:lang w:val="en-US"/>
        </w:rPr>
        <w:t>COUNT</w:t>
      </w:r>
      <w:r w:rsidRPr="005A12F9">
        <w:rPr>
          <w:lang w:val="en-US"/>
        </w:rPr>
        <w:t xml:space="preserve">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</w:t>
      </w:r>
      <w:r w:rsidRPr="005A12F9">
        <w:rPr>
          <w:color w:val="CC66CC"/>
          <w:lang w:val="en-US"/>
        </w:rPr>
        <w:t>1</w:t>
      </w:r>
    </w:p>
    <w:p w14:paraId="307B0DEE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lang w:val="en-US"/>
        </w:rPr>
        <w:t xml:space="preserve">FETCH ABSOLUTE </w:t>
      </w:r>
      <w:r w:rsidRPr="005A12F9">
        <w:rPr>
          <w:color w:val="CC66CC"/>
          <w:lang w:val="en-US"/>
        </w:rPr>
        <w:t>1</w:t>
      </w:r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FROM</w:t>
      </w:r>
      <w:r w:rsidRPr="005A12F9">
        <w:rPr>
          <w:lang w:val="en-US"/>
        </w:rPr>
        <w:t xml:space="preserve"> CURS </w:t>
      </w:r>
      <w:r w:rsidRPr="005A12F9">
        <w:rPr>
          <w:b/>
          <w:bCs/>
          <w:color w:val="993333"/>
          <w:lang w:val="en-US"/>
        </w:rPr>
        <w:t>INTO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VFName</w:t>
      </w:r>
      <w:proofErr w:type="spellEnd"/>
      <w:r w:rsidRPr="005A12F9">
        <w:rPr>
          <w:color w:val="66CC66"/>
          <w:lang w:val="en-US"/>
        </w:rPr>
        <w:t>,</w:t>
      </w:r>
    </w:p>
    <w:p w14:paraId="7BD23DE5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lang w:val="en-US"/>
        </w:rPr>
        <w:t>@@</w:t>
      </w:r>
      <w:proofErr w:type="spellStart"/>
      <w:r w:rsidRPr="005A12F9">
        <w:rPr>
          <w:lang w:val="en-US"/>
        </w:rPr>
        <w:t>VLName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VPhone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VTitle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VPrice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VAdrance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VSales</w:t>
      </w:r>
      <w:proofErr w:type="spellEnd"/>
    </w:p>
    <w:p w14:paraId="4B9D839C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ELSE</w:t>
      </w:r>
    </w:p>
    <w:p w14:paraId="74CED69A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lang w:val="en-US"/>
        </w:rPr>
        <w:t xml:space="preserve">FETCH curs </w:t>
      </w:r>
      <w:r w:rsidRPr="005A12F9">
        <w:rPr>
          <w:b/>
          <w:bCs/>
          <w:color w:val="993333"/>
          <w:lang w:val="en-US"/>
        </w:rPr>
        <w:t>INTO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VFName</w:t>
      </w:r>
      <w:proofErr w:type="spellEnd"/>
      <w:r w:rsidRPr="005A12F9">
        <w:rPr>
          <w:color w:val="66CC66"/>
          <w:lang w:val="en-US"/>
        </w:rPr>
        <w:t>,</w:t>
      </w:r>
    </w:p>
    <w:p w14:paraId="3E0BD778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lang w:val="en-US"/>
        </w:rPr>
        <w:t>@@</w:t>
      </w:r>
      <w:proofErr w:type="spellStart"/>
      <w:r w:rsidRPr="005A12F9">
        <w:rPr>
          <w:lang w:val="en-US"/>
        </w:rPr>
        <w:t>VLName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VPhone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VTitle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VPrice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VAdrance</w:t>
      </w:r>
      <w:proofErr w:type="spellEnd"/>
      <w:r w:rsidRPr="005A12F9">
        <w:rPr>
          <w:color w:val="66CC66"/>
          <w:lang w:val="en-US"/>
        </w:rPr>
        <w:t>,</w:t>
      </w:r>
      <w:r w:rsidRPr="005A12F9">
        <w:rPr>
          <w:lang w:val="en-US"/>
        </w:rPr>
        <w:t xml:space="preserve"> @@</w:t>
      </w:r>
      <w:proofErr w:type="spellStart"/>
      <w:r w:rsidRPr="005A12F9">
        <w:rPr>
          <w:lang w:val="en-US"/>
        </w:rPr>
        <w:t>VSales</w:t>
      </w:r>
      <w:proofErr w:type="spellEnd"/>
    </w:p>
    <w:p w14:paraId="6755E471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SET</w:t>
      </w:r>
      <w:r w:rsidRPr="005A12F9">
        <w:rPr>
          <w:lang w:val="en-US"/>
        </w:rPr>
        <w:t xml:space="preserve"> @@Count1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@@Count1</w:t>
      </w:r>
      <w:r w:rsidRPr="005A12F9">
        <w:rPr>
          <w:color w:val="66CC66"/>
          <w:lang w:val="en-US"/>
        </w:rPr>
        <w:t>+</w:t>
      </w:r>
      <w:r w:rsidRPr="005A12F9">
        <w:rPr>
          <w:color w:val="CC66CC"/>
          <w:lang w:val="en-US"/>
        </w:rPr>
        <w:t>1</w:t>
      </w:r>
    </w:p>
    <w:p w14:paraId="6529B8B0" w14:textId="77777777" w:rsidR="004847D3" w:rsidRPr="005A12F9" w:rsidRDefault="004847D3" w:rsidP="004847D3">
      <w:pPr>
        <w:pStyle w:val="HTML7"/>
        <w:spacing w:before="0" w:after="0" w:line="240" w:lineRule="auto"/>
        <w:rPr>
          <w:lang w:val="en-US"/>
        </w:rPr>
      </w:pPr>
      <w:r w:rsidRPr="005A12F9">
        <w:rPr>
          <w:b/>
          <w:bCs/>
          <w:color w:val="993333"/>
          <w:lang w:val="en-US"/>
        </w:rPr>
        <w:t>SET</w:t>
      </w:r>
      <w:r w:rsidRPr="005A12F9">
        <w:rPr>
          <w:lang w:val="en-US"/>
        </w:rPr>
        <w:t xml:space="preserve"> @@Var1 </w:t>
      </w:r>
      <w:r w:rsidRPr="005A12F9">
        <w:rPr>
          <w:color w:val="66CC66"/>
          <w:lang w:val="en-US"/>
        </w:rPr>
        <w:t>=</w:t>
      </w:r>
      <w:r w:rsidRPr="005A12F9">
        <w:rPr>
          <w:lang w:val="en-US"/>
        </w:rPr>
        <w:t xml:space="preserve"> @@Var1</w:t>
      </w:r>
      <w:r w:rsidRPr="005A12F9">
        <w:rPr>
          <w:color w:val="66CC66"/>
          <w:lang w:val="en-US"/>
        </w:rPr>
        <w:t>+</w:t>
      </w:r>
      <w:r w:rsidRPr="005A12F9">
        <w:rPr>
          <w:lang w:val="en-US"/>
        </w:rPr>
        <w:t>@@</w:t>
      </w:r>
      <w:proofErr w:type="spellStart"/>
      <w:r w:rsidRPr="005A12F9">
        <w:rPr>
          <w:lang w:val="en-US"/>
        </w:rPr>
        <w:t>Vprice</w:t>
      </w:r>
      <w:proofErr w:type="spellEnd"/>
      <w:r w:rsidRPr="005A12F9">
        <w:rPr>
          <w:color w:val="66CC66"/>
          <w:lang w:val="en-US"/>
        </w:rPr>
        <w:t>*</w:t>
      </w:r>
      <w:r w:rsidRPr="005A12F9">
        <w:rPr>
          <w:lang w:val="en-US"/>
        </w:rPr>
        <w:t>@@</w:t>
      </w:r>
      <w:proofErr w:type="spellStart"/>
      <w:r w:rsidRPr="005A12F9">
        <w:rPr>
          <w:lang w:val="en-US"/>
        </w:rPr>
        <w:t>VSales</w:t>
      </w:r>
      <w:proofErr w:type="spellEnd"/>
      <w:r w:rsidRPr="005A12F9">
        <w:rPr>
          <w:color w:val="66CC66"/>
          <w:lang w:val="en-US"/>
        </w:rPr>
        <w:t>-</w:t>
      </w:r>
      <w:r w:rsidRPr="005A12F9">
        <w:rPr>
          <w:lang w:val="en-US"/>
        </w:rPr>
        <w:t>@@</w:t>
      </w:r>
      <w:proofErr w:type="spellStart"/>
      <w:r w:rsidRPr="005A12F9">
        <w:rPr>
          <w:lang w:val="en-US"/>
        </w:rPr>
        <w:t>VAdrance</w:t>
      </w:r>
      <w:proofErr w:type="spellEnd"/>
      <w:r w:rsidRPr="005A12F9">
        <w:rPr>
          <w:lang w:val="en-US"/>
        </w:rPr>
        <w:t xml:space="preserve"> </w:t>
      </w:r>
      <w:r w:rsidRPr="005A12F9">
        <w:rPr>
          <w:b/>
          <w:bCs/>
          <w:color w:val="993333"/>
          <w:lang w:val="en-US"/>
        </w:rPr>
        <w:t>END</w:t>
      </w:r>
    </w:p>
    <w:p w14:paraId="0C9F1886" w14:textId="77777777" w:rsidR="004847D3" w:rsidRDefault="004847D3" w:rsidP="004847D3">
      <w:pPr>
        <w:pStyle w:val="HTML7"/>
        <w:spacing w:before="0" w:after="0" w:line="240" w:lineRule="auto"/>
      </w:pPr>
      <w:r>
        <w:rPr>
          <w:b/>
          <w:bCs/>
          <w:color w:val="993333"/>
        </w:rPr>
        <w:t>SELECT</w:t>
      </w:r>
      <w:r>
        <w:t xml:space="preserve"> ‘Итого </w:t>
      </w:r>
      <w:proofErr w:type="gramStart"/>
      <w:r>
        <w:t>прибыли:’</w:t>
      </w:r>
      <w:proofErr w:type="gramEnd"/>
      <w:r>
        <w:rPr>
          <w:color w:val="66CC66"/>
        </w:rPr>
        <w:t>,</w:t>
      </w:r>
      <w:r>
        <w:t xml:space="preserve"> @@Var1</w:t>
      </w:r>
    </w:p>
    <w:p w14:paraId="4E7C8553" w14:textId="77777777" w:rsidR="004847D3" w:rsidRPr="004847D3" w:rsidRDefault="004847D3" w:rsidP="004847D3">
      <w:pPr>
        <w:pStyle w:val="HTML7"/>
        <w:spacing w:before="0" w:after="0" w:line="240" w:lineRule="auto"/>
        <w:rPr>
          <w:b/>
          <w:bCs/>
        </w:rPr>
      </w:pPr>
      <w:r w:rsidRPr="004847D3">
        <w:rPr>
          <w:b/>
          <w:bCs/>
        </w:rPr>
        <w:t>Закрытие и освобождение курсора:</w:t>
      </w:r>
    </w:p>
    <w:p w14:paraId="1A13A748" w14:textId="77777777" w:rsidR="004847D3" w:rsidRPr="007A2A5B" w:rsidRDefault="004847D3" w:rsidP="004847D3">
      <w:pPr>
        <w:pStyle w:val="HTML7"/>
        <w:spacing w:before="0" w:after="0" w:line="240" w:lineRule="auto"/>
        <w:rPr>
          <w:lang w:val="en-US"/>
        </w:rPr>
      </w:pPr>
      <w:r w:rsidRPr="007A2A5B">
        <w:rPr>
          <w:lang w:val="en-US"/>
        </w:rPr>
        <w:t>CLOSE curs DEALLOCATE curs</w:t>
      </w:r>
      <w:r w:rsidRPr="007A2A5B">
        <w:rPr>
          <w:color w:val="66CC66"/>
          <w:lang w:val="en-US"/>
        </w:rPr>
        <w:t>.</w:t>
      </w:r>
    </w:p>
    <w:p w14:paraId="7F053EBB" w14:textId="77777777" w:rsidR="004847D3" w:rsidRPr="007A2A5B" w:rsidRDefault="004847D3" w:rsidP="004847D3">
      <w:pPr>
        <w:pStyle w:val="af0"/>
        <w:ind w:right="617" w:firstLine="720"/>
        <w:jc w:val="both"/>
        <w:rPr>
          <w:lang w:val="en-US"/>
        </w:rPr>
      </w:pPr>
    </w:p>
    <w:p w14:paraId="2A123082" w14:textId="77777777" w:rsidR="00AE40F9" w:rsidRPr="007A2A5B" w:rsidRDefault="00AE40F9" w:rsidP="00AE40F9">
      <w:pPr>
        <w:rPr>
          <w:lang w:val="en-US"/>
        </w:rPr>
      </w:pPr>
    </w:p>
    <w:p w14:paraId="72FFF9AB" w14:textId="47270184" w:rsidR="00151E60" w:rsidRPr="007A2A5B" w:rsidRDefault="00151E60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3E720FCD" w14:textId="10E04DC1" w:rsidR="000130FB" w:rsidRPr="007A2A5B" w:rsidRDefault="000130FB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08139CB7" w14:textId="736FC369" w:rsidR="004847D3" w:rsidRPr="007A2A5B" w:rsidRDefault="004847D3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21A8966C" w14:textId="5B9F69B3" w:rsidR="004847D3" w:rsidRPr="007A2A5B" w:rsidRDefault="004847D3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0DA6E846" w14:textId="57297CA7" w:rsidR="004847D3" w:rsidRPr="007A2A5B" w:rsidRDefault="004847D3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6D9FE77C" w14:textId="2A807191" w:rsidR="004847D3" w:rsidRPr="007A2A5B" w:rsidRDefault="004847D3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1C918259" w14:textId="15424C6D" w:rsidR="004847D3" w:rsidRPr="007A2A5B" w:rsidRDefault="004847D3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2B7ABF00" w14:textId="77777777" w:rsidR="004847D3" w:rsidRPr="007A2A5B" w:rsidRDefault="004847D3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24A756EB" w14:textId="77777777" w:rsidR="00AE40F9" w:rsidRPr="007A2A5B" w:rsidRDefault="00AE40F9" w:rsidP="00DA3B0F">
      <w:pPr>
        <w:widowControl w:val="0"/>
        <w:autoSpaceDE w:val="0"/>
        <w:autoSpaceDN w:val="0"/>
        <w:ind w:left="0" w:firstLine="0"/>
        <w:jc w:val="both"/>
        <w:rPr>
          <w:szCs w:val="28"/>
          <w:lang w:val="en-US"/>
        </w:rPr>
      </w:pPr>
    </w:p>
    <w:p w14:paraId="5F565E71" w14:textId="2A9B23F4" w:rsidR="000130FB" w:rsidRPr="007A2A5B" w:rsidRDefault="000130FB" w:rsidP="000130FB">
      <w:pPr>
        <w:widowControl w:val="0"/>
        <w:autoSpaceDE w:val="0"/>
        <w:autoSpaceDN w:val="0"/>
        <w:ind w:left="0" w:firstLine="851"/>
        <w:jc w:val="both"/>
        <w:rPr>
          <w:lang w:val="en-US"/>
        </w:rPr>
      </w:pPr>
      <w:r>
        <w:rPr>
          <w:b/>
          <w:bCs/>
        </w:rPr>
        <w:lastRenderedPageBreak/>
        <w:t>ВЫПОЛНЕНИЕ</w:t>
      </w:r>
      <w:r w:rsidRPr="007A2A5B">
        <w:rPr>
          <w:lang w:val="en-US"/>
        </w:rPr>
        <w:t>:</w:t>
      </w:r>
    </w:p>
    <w:p w14:paraId="1CBF151E" w14:textId="6999F2B1" w:rsidR="007A2A5B" w:rsidRDefault="007A2A5B" w:rsidP="000130FB">
      <w:pPr>
        <w:widowControl w:val="0"/>
        <w:autoSpaceDE w:val="0"/>
        <w:autoSpaceDN w:val="0"/>
        <w:ind w:left="0" w:firstLine="851"/>
        <w:jc w:val="both"/>
        <w:rPr>
          <w:lang w:val="en-US"/>
        </w:rPr>
      </w:pPr>
    </w:p>
    <w:p w14:paraId="5200657D" w14:textId="4A48EEE1" w:rsidR="007A2A5B" w:rsidRDefault="007A2A5B" w:rsidP="007A2A5B">
      <w:pPr>
        <w:pStyle w:val="affb"/>
        <w:widowControl w:val="0"/>
        <w:numPr>
          <w:ilvl w:val="0"/>
          <w:numId w:val="40"/>
        </w:numPr>
        <w:autoSpaceDE w:val="0"/>
        <w:autoSpaceDN w:val="0"/>
        <w:jc w:val="both"/>
      </w:pPr>
      <w:r>
        <w:t>Создаём курсор.</w:t>
      </w:r>
    </w:p>
    <w:p w14:paraId="6B010ED8" w14:textId="77777777" w:rsidR="007A2A5B" w:rsidRPr="007A2A5B" w:rsidRDefault="007A2A5B" w:rsidP="007A2A5B">
      <w:pPr>
        <w:pStyle w:val="affb"/>
        <w:widowControl w:val="0"/>
        <w:autoSpaceDE w:val="0"/>
        <w:autoSpaceDN w:val="0"/>
        <w:ind w:left="1211" w:firstLine="0"/>
        <w:jc w:val="both"/>
      </w:pPr>
    </w:p>
    <w:p w14:paraId="7D144EFF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 w:rsidRPr="008F32F5">
        <w:rPr>
          <w:rFonts w:ascii="Consolas" w:hAnsi="Consolas" w:cs="Consolas"/>
          <w:color w:val="0000FF"/>
          <w:sz w:val="19"/>
          <w:szCs w:val="19"/>
        </w:rPr>
        <w:t>DECLARE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</w:rPr>
        <w:t>curs</w:t>
      </w:r>
      <w:proofErr w:type="spellEnd"/>
      <w:r w:rsidRPr="008F32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32F5">
        <w:rPr>
          <w:rFonts w:ascii="Consolas" w:hAnsi="Consolas" w:cs="Consolas"/>
          <w:color w:val="0000FF"/>
          <w:sz w:val="19"/>
          <w:szCs w:val="19"/>
        </w:rPr>
        <w:t>cursor</w:t>
      </w:r>
      <w:proofErr w:type="spellEnd"/>
    </w:p>
    <w:p w14:paraId="0F277E28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 w:rsidRPr="008F32F5">
        <w:rPr>
          <w:rFonts w:ascii="Consolas" w:hAnsi="Consolas" w:cs="Consolas"/>
          <w:color w:val="0000FF"/>
          <w:sz w:val="19"/>
          <w:szCs w:val="19"/>
        </w:rPr>
        <w:t>GLOBAL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r w:rsidRPr="008F32F5">
        <w:rPr>
          <w:rFonts w:ascii="Consolas" w:hAnsi="Consolas" w:cs="Consolas"/>
          <w:color w:val="0000FF"/>
          <w:sz w:val="19"/>
          <w:szCs w:val="19"/>
        </w:rPr>
        <w:t>SCROLL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r w:rsidRPr="008F32F5">
        <w:rPr>
          <w:rFonts w:ascii="Consolas" w:hAnsi="Consolas" w:cs="Consolas"/>
          <w:color w:val="0000FF"/>
          <w:sz w:val="19"/>
          <w:szCs w:val="19"/>
        </w:rPr>
        <w:t>KEYSET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r w:rsidRPr="008F32F5">
        <w:rPr>
          <w:rFonts w:ascii="Consolas" w:hAnsi="Consolas" w:cs="Consolas"/>
          <w:color w:val="0000FF"/>
          <w:sz w:val="19"/>
          <w:szCs w:val="19"/>
        </w:rPr>
        <w:t>TYPE_WARNING</w:t>
      </w:r>
    </w:p>
    <w:p w14:paraId="791F7F32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F32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2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PROPERTY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City</w:t>
      </w:r>
      <w:proofErr w:type="spellEnd"/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PROPERTY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Street</w:t>
      </w:r>
      <w:proofErr w:type="spellEnd"/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85FA9FC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PROPERTY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House</w:t>
      </w:r>
      <w:proofErr w:type="spellEnd"/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PROPERTY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Flat</w:t>
      </w:r>
      <w:proofErr w:type="spellEnd"/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BRANCH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Btel_no</w:t>
      </w:r>
      <w:proofErr w:type="spellEnd"/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</w:p>
    <w:p w14:paraId="1908F61A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 w:rsidRPr="008F32F5">
        <w:rPr>
          <w:rFonts w:ascii="Consolas" w:hAnsi="Consolas" w:cs="Consolas"/>
          <w:color w:val="0000FF"/>
          <w:sz w:val="19"/>
          <w:szCs w:val="19"/>
        </w:rPr>
        <w:t>FROM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r w:rsidRPr="008F32F5">
        <w:rPr>
          <w:rFonts w:ascii="Consolas" w:hAnsi="Consolas" w:cs="Consolas"/>
          <w:color w:val="0000FF"/>
          <w:sz w:val="19"/>
          <w:szCs w:val="19"/>
        </w:rPr>
        <w:t>OWNER</w:t>
      </w:r>
    </w:p>
    <w:p w14:paraId="07D5F6DA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 w:rsidRPr="008F32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PROPERTY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</w:p>
    <w:p w14:paraId="366BAD89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BRANCH </w:t>
      </w:r>
      <w:r w:rsidRPr="008F32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BRANCH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32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  <w:lang w:val="en-US"/>
        </w:rPr>
        <w:t>PROPERTY</w:t>
      </w:r>
      <w:r w:rsidRPr="008F32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32F5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</w:p>
    <w:p w14:paraId="5BED3E47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 w:rsidRPr="008F32F5">
        <w:rPr>
          <w:rFonts w:ascii="Consolas" w:hAnsi="Consolas" w:cs="Consolas"/>
          <w:color w:val="0000FF"/>
          <w:sz w:val="19"/>
          <w:szCs w:val="19"/>
        </w:rPr>
        <w:t>WHERE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</w:rPr>
        <w:t>BRANCH</w:t>
      </w:r>
      <w:r w:rsidRPr="008F32F5">
        <w:rPr>
          <w:rFonts w:ascii="Consolas" w:hAnsi="Consolas" w:cs="Consolas"/>
          <w:color w:val="808080"/>
          <w:sz w:val="19"/>
          <w:szCs w:val="19"/>
        </w:rPr>
        <w:t>.</w:t>
      </w:r>
      <w:r w:rsidRPr="008F32F5">
        <w:rPr>
          <w:rFonts w:ascii="Consolas" w:hAnsi="Consolas" w:cs="Consolas"/>
          <w:sz w:val="19"/>
          <w:szCs w:val="19"/>
        </w:rPr>
        <w:t>City</w:t>
      </w:r>
      <w:proofErr w:type="spellEnd"/>
      <w:r w:rsidRPr="008F32F5">
        <w:rPr>
          <w:rFonts w:ascii="Consolas" w:hAnsi="Consolas" w:cs="Consolas"/>
          <w:sz w:val="19"/>
          <w:szCs w:val="19"/>
        </w:rPr>
        <w:t xml:space="preserve"> </w:t>
      </w:r>
      <w:r w:rsidRPr="008F32F5">
        <w:rPr>
          <w:rFonts w:ascii="Consolas" w:hAnsi="Consolas" w:cs="Consolas"/>
          <w:color w:val="808080"/>
          <w:sz w:val="19"/>
          <w:szCs w:val="19"/>
        </w:rPr>
        <w:t>&lt;&gt;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r w:rsidRPr="008F32F5">
        <w:rPr>
          <w:rFonts w:ascii="Consolas" w:hAnsi="Consolas" w:cs="Consolas"/>
          <w:color w:val="FF0000"/>
          <w:sz w:val="19"/>
          <w:szCs w:val="19"/>
        </w:rPr>
        <w:t>'Витебск'</w:t>
      </w:r>
    </w:p>
    <w:p w14:paraId="377B1E02" w14:textId="77777777" w:rsidR="008F32F5" w:rsidRPr="008F32F5" w:rsidRDefault="008F32F5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color w:val="FF00FF"/>
          <w:sz w:val="19"/>
          <w:szCs w:val="19"/>
        </w:rPr>
      </w:pPr>
      <w:r w:rsidRPr="008F32F5">
        <w:rPr>
          <w:rFonts w:ascii="Consolas" w:hAnsi="Consolas" w:cs="Consolas"/>
          <w:color w:val="0000FF"/>
          <w:sz w:val="19"/>
          <w:szCs w:val="19"/>
        </w:rPr>
        <w:t>FOR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r w:rsidRPr="008F32F5">
        <w:rPr>
          <w:rFonts w:ascii="Consolas" w:hAnsi="Consolas" w:cs="Consolas"/>
          <w:color w:val="FF00FF"/>
          <w:sz w:val="19"/>
          <w:szCs w:val="19"/>
        </w:rPr>
        <w:t>UPDATE</w:t>
      </w:r>
    </w:p>
    <w:p w14:paraId="2E0C513C" w14:textId="0C0CDDED" w:rsidR="007A2A5B" w:rsidRDefault="007A2A5B" w:rsidP="007A2A5B">
      <w:pPr>
        <w:pStyle w:val="affb"/>
        <w:widowControl w:val="0"/>
        <w:numPr>
          <w:ilvl w:val="0"/>
          <w:numId w:val="40"/>
        </w:numPr>
        <w:autoSpaceDE w:val="0"/>
        <w:autoSpaceDN w:val="0"/>
        <w:jc w:val="both"/>
        <w:rPr>
          <w:szCs w:val="28"/>
        </w:rPr>
      </w:pPr>
      <w:r>
        <w:rPr>
          <w:szCs w:val="28"/>
        </w:rPr>
        <w:t>Открываем курсор.</w:t>
      </w:r>
    </w:p>
    <w:p w14:paraId="64AA8B10" w14:textId="77777777" w:rsidR="008F32F5" w:rsidRDefault="008F32F5" w:rsidP="008F32F5">
      <w:pPr>
        <w:pStyle w:val="affb"/>
        <w:widowControl w:val="0"/>
        <w:autoSpaceDE w:val="0"/>
        <w:autoSpaceDN w:val="0"/>
        <w:ind w:left="1211" w:firstLine="0"/>
        <w:jc w:val="both"/>
        <w:rPr>
          <w:szCs w:val="28"/>
        </w:rPr>
      </w:pPr>
    </w:p>
    <w:p w14:paraId="7B767FAC" w14:textId="77777777" w:rsidR="008F32F5" w:rsidRPr="007A2A5B" w:rsidRDefault="008F32F5" w:rsidP="00AD6A38">
      <w:pPr>
        <w:pStyle w:val="HTML7"/>
        <w:spacing w:before="0" w:after="0" w:line="240" w:lineRule="auto"/>
        <w:ind w:left="0" w:firstLine="0"/>
      </w:pPr>
      <w:r w:rsidRPr="005A12F9">
        <w:rPr>
          <w:b/>
          <w:bCs/>
          <w:color w:val="993333"/>
          <w:lang w:val="en-US"/>
        </w:rPr>
        <w:t>OPEN</w:t>
      </w:r>
      <w:r w:rsidRPr="007A2A5B">
        <w:t xml:space="preserve"> </w:t>
      </w:r>
      <w:r w:rsidRPr="005A12F9">
        <w:rPr>
          <w:lang w:val="en-US"/>
        </w:rPr>
        <w:t>curs</w:t>
      </w:r>
    </w:p>
    <w:p w14:paraId="75C67423" w14:textId="0CA345FB" w:rsidR="008F32F5" w:rsidRPr="008F32F5" w:rsidRDefault="008F32F5" w:rsidP="008F32F5">
      <w:pPr>
        <w:pStyle w:val="affb"/>
        <w:widowControl w:val="0"/>
        <w:numPr>
          <w:ilvl w:val="0"/>
          <w:numId w:val="40"/>
        </w:numPr>
        <w:autoSpaceDE w:val="0"/>
        <w:autoSpaceDN w:val="0"/>
        <w:jc w:val="both"/>
        <w:rPr>
          <w:szCs w:val="28"/>
          <w:lang w:val="en-US"/>
        </w:rPr>
      </w:pPr>
      <w:r>
        <w:rPr>
          <w:szCs w:val="28"/>
        </w:rPr>
        <w:t>Выборка данных:</w:t>
      </w:r>
    </w:p>
    <w:p w14:paraId="6EC065ED" w14:textId="66133AB1" w:rsidR="008F32F5" w:rsidRDefault="008F32F5" w:rsidP="008F32F5">
      <w:pPr>
        <w:pStyle w:val="affb"/>
        <w:widowControl w:val="0"/>
        <w:autoSpaceDE w:val="0"/>
        <w:autoSpaceDN w:val="0"/>
        <w:ind w:left="1211" w:firstLine="0"/>
        <w:jc w:val="both"/>
        <w:rPr>
          <w:szCs w:val="28"/>
          <w:lang w:val="en-US"/>
        </w:rPr>
      </w:pPr>
    </w:p>
    <w:p w14:paraId="0FAC9858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@@Str1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38">
        <w:rPr>
          <w:rFonts w:ascii="Consolas" w:hAnsi="Consolas" w:cs="Consolas"/>
          <w:sz w:val="19"/>
          <w:szCs w:val="19"/>
          <w:lang w:val="en-US"/>
        </w:rPr>
        <w:t>5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VFName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38">
        <w:rPr>
          <w:rFonts w:ascii="Consolas" w:hAnsi="Consolas" w:cs="Consolas"/>
          <w:sz w:val="19"/>
          <w:szCs w:val="19"/>
          <w:lang w:val="en-US"/>
        </w:rPr>
        <w:t>20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VLName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38">
        <w:rPr>
          <w:rFonts w:ascii="Consolas" w:hAnsi="Consolas" w:cs="Consolas"/>
          <w:sz w:val="19"/>
          <w:szCs w:val="19"/>
          <w:lang w:val="en-US"/>
        </w:rPr>
        <w:t>40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VCity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6A38">
        <w:rPr>
          <w:rFonts w:ascii="Consolas" w:hAnsi="Consolas" w:cs="Consolas"/>
          <w:sz w:val="19"/>
          <w:szCs w:val="19"/>
          <w:lang w:val="en-US"/>
        </w:rPr>
        <w:t>20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5D16A6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sz w:val="19"/>
          <w:szCs w:val="19"/>
          <w:lang w:val="en-US"/>
        </w:rPr>
        <w:t>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VStreet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6A38">
        <w:rPr>
          <w:rFonts w:ascii="Consolas" w:hAnsi="Consolas" w:cs="Consolas"/>
          <w:sz w:val="19"/>
          <w:szCs w:val="19"/>
          <w:lang w:val="en-US"/>
        </w:rPr>
        <w:t>20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VHouse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D6A38">
        <w:rPr>
          <w:rFonts w:ascii="Consolas" w:hAnsi="Consolas" w:cs="Consolas"/>
          <w:sz w:val="19"/>
          <w:szCs w:val="19"/>
          <w:lang w:val="en-US"/>
        </w:rPr>
        <w:t>20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VFlat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VBranchTel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D3ABE5C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sz w:val="19"/>
          <w:szCs w:val="19"/>
          <w:lang w:val="en-US"/>
        </w:rPr>
        <w:t>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VPrice</w:t>
      </w:r>
      <w:proofErr w:type="spellEnd"/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@@Count1 </w:t>
      </w:r>
      <w:proofErr w:type="spellStart"/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@@Var1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@@COUNT </w:t>
      </w:r>
      <w:proofErr w:type="spellStart"/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</w:p>
    <w:p w14:paraId="01A5CA88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@@COUNT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1 </w:t>
      </w:r>
    </w:p>
    <w:p w14:paraId="505787AA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@@Var1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14:paraId="48FC70CE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@@Count1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FF00FF"/>
          <w:sz w:val="19"/>
          <w:szCs w:val="19"/>
          <w:lang w:val="en-US"/>
        </w:rPr>
        <w:t>@@CURSOR_ROWS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780714B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58717A6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@@COUNT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1AA30722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CURS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proofErr w:type="gramStart"/>
      <w:r w:rsidRPr="00AD6A38">
        <w:rPr>
          <w:rFonts w:ascii="Consolas" w:hAnsi="Consolas" w:cs="Consolas"/>
          <w:sz w:val="19"/>
          <w:szCs w:val="19"/>
          <w:lang w:val="en-US"/>
        </w:rPr>
        <w:t>VFName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>@</w:t>
      </w:r>
      <w:proofErr w:type="gramEnd"/>
      <w:r w:rsidRPr="00AD6A3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VLName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B55764B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sz w:val="19"/>
          <w:szCs w:val="19"/>
          <w:lang w:val="en-US"/>
        </w:rPr>
        <w:t>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VCity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VStreet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VHouse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VFlat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VBranchTel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VPrice</w:t>
      </w:r>
      <w:proofErr w:type="spellEnd"/>
    </w:p>
    <w:p w14:paraId="18A81E60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A1F78F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curs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proofErr w:type="gramStart"/>
      <w:r w:rsidRPr="00AD6A38">
        <w:rPr>
          <w:rFonts w:ascii="Consolas" w:hAnsi="Consolas" w:cs="Consolas"/>
          <w:sz w:val="19"/>
          <w:szCs w:val="19"/>
          <w:lang w:val="en-US"/>
        </w:rPr>
        <w:t>VFName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>@</w:t>
      </w:r>
      <w:proofErr w:type="gramEnd"/>
      <w:r w:rsidRPr="00AD6A3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VLName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4A2E2A5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sz w:val="19"/>
          <w:szCs w:val="19"/>
          <w:lang w:val="en-US"/>
        </w:rPr>
        <w:t>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VCity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VStreet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VHouse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VFlat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VBranchTel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VPrice</w:t>
      </w:r>
      <w:proofErr w:type="spellEnd"/>
    </w:p>
    <w:p w14:paraId="07DDA88A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@@Count1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@@Count1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6A38">
        <w:rPr>
          <w:rFonts w:ascii="Consolas" w:hAnsi="Consolas" w:cs="Consolas"/>
          <w:sz w:val="19"/>
          <w:szCs w:val="19"/>
          <w:lang w:val="en-US"/>
        </w:rPr>
        <w:t>1</w:t>
      </w:r>
    </w:p>
    <w:p w14:paraId="5D976C61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@@Var1 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@@Var1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6A38">
        <w:rPr>
          <w:rFonts w:ascii="Consolas" w:hAnsi="Consolas" w:cs="Consolas"/>
          <w:sz w:val="19"/>
          <w:szCs w:val="19"/>
          <w:lang w:val="en-US"/>
        </w:rPr>
        <w:t>@@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VPrice</w:t>
      </w:r>
      <w:proofErr w:type="spellEnd"/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0.05 </w:t>
      </w:r>
    </w:p>
    <w:p w14:paraId="1525B290" w14:textId="77777777" w:rsidR="00AD6A38" w:rsidRP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23FF250" w14:textId="595A4ACA" w:rsidR="00AD6A38" w:rsidRDefault="00AD6A38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Итоговая</w:t>
      </w:r>
      <w:r w:rsidRPr="00AD6A3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цена</w:t>
      </w:r>
      <w:r w:rsidRPr="00AD6A38">
        <w:rPr>
          <w:rFonts w:ascii="Consolas" w:hAnsi="Consolas" w:cs="Consolas"/>
          <w:color w:val="FF0000"/>
          <w:sz w:val="19"/>
          <w:szCs w:val="19"/>
          <w:lang w:val="en-US"/>
        </w:rPr>
        <w:t>:'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Summary</w:t>
      </w:r>
      <w:r w:rsidRPr="00AD6A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@@Var1 </w:t>
      </w:r>
      <w:r w:rsidRPr="00AD6A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6A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D6A38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</w:p>
    <w:p w14:paraId="77F41CF1" w14:textId="6B074987" w:rsidR="0004550F" w:rsidRDefault="0004550F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119CA32D" w14:textId="32084596" w:rsidR="0004550F" w:rsidRPr="00AD6A38" w:rsidRDefault="0004550F" w:rsidP="00AD6A3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7BBFDA3B" wp14:editId="359F0ED1">
            <wp:extent cx="20193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9369" w14:textId="35F5CF6D" w:rsidR="008F32F5" w:rsidRPr="00AD6A38" w:rsidRDefault="008F32F5" w:rsidP="008F32F5">
      <w:pPr>
        <w:pStyle w:val="affb"/>
        <w:widowControl w:val="0"/>
        <w:autoSpaceDE w:val="0"/>
        <w:autoSpaceDN w:val="0"/>
        <w:ind w:left="1211" w:firstLine="0"/>
        <w:jc w:val="both"/>
        <w:rPr>
          <w:szCs w:val="28"/>
          <w:lang w:val="en-US"/>
        </w:rPr>
      </w:pPr>
    </w:p>
    <w:p w14:paraId="32235FAA" w14:textId="0012549D" w:rsidR="008F32F5" w:rsidRPr="008F32F5" w:rsidRDefault="008F32F5" w:rsidP="008F32F5">
      <w:pPr>
        <w:pStyle w:val="affb"/>
        <w:widowControl w:val="0"/>
        <w:numPr>
          <w:ilvl w:val="0"/>
          <w:numId w:val="40"/>
        </w:numPr>
        <w:autoSpaceDE w:val="0"/>
        <w:autoSpaceDN w:val="0"/>
        <w:jc w:val="both"/>
        <w:rPr>
          <w:szCs w:val="28"/>
          <w:lang w:val="en-US"/>
        </w:rPr>
      </w:pPr>
      <w:r>
        <w:rPr>
          <w:szCs w:val="28"/>
        </w:rPr>
        <w:t>Закрытие и освобождение курсора</w:t>
      </w:r>
    </w:p>
    <w:p w14:paraId="5A44B91D" w14:textId="77777777" w:rsidR="008F32F5" w:rsidRPr="008F32F5" w:rsidRDefault="008F32F5" w:rsidP="008F32F5">
      <w:pPr>
        <w:pStyle w:val="affb"/>
        <w:widowControl w:val="0"/>
        <w:autoSpaceDE w:val="0"/>
        <w:autoSpaceDN w:val="0"/>
        <w:ind w:left="1211" w:firstLine="0"/>
        <w:jc w:val="both"/>
        <w:rPr>
          <w:szCs w:val="28"/>
          <w:lang w:val="en-US"/>
        </w:rPr>
      </w:pPr>
    </w:p>
    <w:p w14:paraId="26744886" w14:textId="77777777" w:rsidR="008F32F5" w:rsidRDefault="008F32F5" w:rsidP="0004550F">
      <w:pPr>
        <w:pStyle w:val="affb"/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 w:rsidRPr="008F32F5">
        <w:rPr>
          <w:rFonts w:ascii="Consolas" w:hAnsi="Consolas" w:cs="Consolas"/>
          <w:color w:val="0000FF"/>
          <w:sz w:val="19"/>
          <w:szCs w:val="19"/>
        </w:rPr>
        <w:t>CLOSE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</w:rPr>
        <w:t>curs</w:t>
      </w:r>
      <w:proofErr w:type="spellEnd"/>
      <w:r w:rsidRPr="008F32F5">
        <w:rPr>
          <w:rFonts w:ascii="Consolas" w:hAnsi="Consolas" w:cs="Consolas"/>
          <w:sz w:val="19"/>
          <w:szCs w:val="19"/>
        </w:rPr>
        <w:t xml:space="preserve"> </w:t>
      </w:r>
    </w:p>
    <w:p w14:paraId="189C3845" w14:textId="58A0A8B0" w:rsidR="008F32F5" w:rsidRPr="008F32F5" w:rsidRDefault="008F32F5" w:rsidP="0004550F">
      <w:pPr>
        <w:pStyle w:val="affb"/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 w:rsidRPr="008F32F5">
        <w:rPr>
          <w:rFonts w:ascii="Consolas" w:hAnsi="Consolas" w:cs="Consolas"/>
          <w:color w:val="0000FF"/>
          <w:sz w:val="19"/>
          <w:szCs w:val="19"/>
        </w:rPr>
        <w:t>DEALLOCATE</w:t>
      </w:r>
      <w:r w:rsidRPr="008F32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32F5">
        <w:rPr>
          <w:rFonts w:ascii="Consolas" w:hAnsi="Consolas" w:cs="Consolas"/>
          <w:sz w:val="19"/>
          <w:szCs w:val="19"/>
        </w:rPr>
        <w:t>curs</w:t>
      </w:r>
      <w:proofErr w:type="spellEnd"/>
    </w:p>
    <w:p w14:paraId="41FD699B" w14:textId="77777777" w:rsidR="007A2A5B" w:rsidRPr="007A2A5B" w:rsidRDefault="007A2A5B" w:rsidP="007A2A5B">
      <w:pPr>
        <w:widowControl w:val="0"/>
        <w:autoSpaceDE w:val="0"/>
        <w:autoSpaceDN w:val="0"/>
        <w:jc w:val="both"/>
        <w:rPr>
          <w:szCs w:val="28"/>
        </w:rPr>
      </w:pPr>
      <w:bookmarkStart w:id="0" w:name="_GoBack"/>
      <w:bookmarkEnd w:id="0"/>
    </w:p>
    <w:sectPr w:rsidR="007A2A5B" w:rsidRPr="007A2A5B" w:rsidSect="00617468">
      <w:footerReference w:type="even" r:id="rId8"/>
      <w:footerReference w:type="default" r:id="rId9"/>
      <w:pgSz w:w="11906" w:h="16838"/>
      <w:pgMar w:top="851" w:right="726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F341" w14:textId="77777777" w:rsidR="00566277" w:rsidRDefault="00566277" w:rsidP="009F3AD1">
      <w:r>
        <w:separator/>
      </w:r>
    </w:p>
  </w:endnote>
  <w:endnote w:type="continuationSeparator" w:id="0">
    <w:p w14:paraId="4615B686" w14:textId="77777777" w:rsidR="00566277" w:rsidRDefault="00566277" w:rsidP="009F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BAB8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01C3122B" w14:textId="77777777" w:rsidR="00BB035D" w:rsidRDefault="00BB03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22B9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1BF9E2A2" w14:textId="77777777" w:rsidR="00BB035D" w:rsidRDefault="00BB03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CAFD0" w14:textId="77777777" w:rsidR="00566277" w:rsidRDefault="00566277" w:rsidP="009F3AD1">
      <w:r>
        <w:separator/>
      </w:r>
    </w:p>
  </w:footnote>
  <w:footnote w:type="continuationSeparator" w:id="0">
    <w:p w14:paraId="450AC9E7" w14:textId="77777777" w:rsidR="00566277" w:rsidRDefault="00566277" w:rsidP="009F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CC8C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B2F4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F083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EEF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9A46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61E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0424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C61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072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A833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00052"/>
    <w:multiLevelType w:val="hybridMultilevel"/>
    <w:tmpl w:val="0A6ADDD6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2D27A5"/>
    <w:multiLevelType w:val="hybridMultilevel"/>
    <w:tmpl w:val="78B64248"/>
    <w:lvl w:ilvl="0" w:tplc="8832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981425D"/>
    <w:multiLevelType w:val="hybridMultilevel"/>
    <w:tmpl w:val="3FDEADAA"/>
    <w:lvl w:ilvl="0" w:tplc="BB8C8F54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B34777E"/>
    <w:multiLevelType w:val="multilevel"/>
    <w:tmpl w:val="ECECD19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B7834DA"/>
    <w:multiLevelType w:val="hybridMultilevel"/>
    <w:tmpl w:val="94E6DFEC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9C2F36"/>
    <w:multiLevelType w:val="hybridMultilevel"/>
    <w:tmpl w:val="C45A2F3E"/>
    <w:lvl w:ilvl="0" w:tplc="1DFEFCC2">
      <w:start w:val="7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62B49"/>
    <w:multiLevelType w:val="multilevel"/>
    <w:tmpl w:val="ECECD19C"/>
    <w:numStyleLink w:val="111111"/>
  </w:abstractNum>
  <w:abstractNum w:abstractNumId="17" w15:restartNumberingAfterBreak="0">
    <w:nsid w:val="16130F2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6526B28"/>
    <w:multiLevelType w:val="hybridMultilevel"/>
    <w:tmpl w:val="E6D4188C"/>
    <w:lvl w:ilvl="0" w:tplc="84620A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1A97A06"/>
    <w:multiLevelType w:val="multilevel"/>
    <w:tmpl w:val="066251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46B4F28"/>
    <w:multiLevelType w:val="hybridMultilevel"/>
    <w:tmpl w:val="E70E8EFC"/>
    <w:lvl w:ilvl="0" w:tplc="FFFFFFFF">
      <w:start w:val="1"/>
      <w:numFmt w:val="bullet"/>
      <w:lvlText w:val="–"/>
      <w:lvlJc w:val="left"/>
      <w:pPr>
        <w:tabs>
          <w:tab w:val="num" w:pos="1420"/>
        </w:tabs>
        <w:ind w:left="1344" w:hanging="284"/>
      </w:pPr>
      <w:rPr>
        <w:rFonts w:asci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D55A0E"/>
    <w:multiLevelType w:val="hybridMultilevel"/>
    <w:tmpl w:val="5658FF52"/>
    <w:lvl w:ilvl="0" w:tplc="8C7E5E62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2" w15:restartNumberingAfterBreak="0">
    <w:nsid w:val="2F6E4262"/>
    <w:multiLevelType w:val="hybridMultilevel"/>
    <w:tmpl w:val="FC2A70A4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0033C2"/>
    <w:multiLevelType w:val="multilevel"/>
    <w:tmpl w:val="66C6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3CA0791"/>
    <w:multiLevelType w:val="hybridMultilevel"/>
    <w:tmpl w:val="77B8311C"/>
    <w:lvl w:ilvl="0" w:tplc="80FE2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7561F06"/>
    <w:multiLevelType w:val="hybridMultilevel"/>
    <w:tmpl w:val="ADDC8446"/>
    <w:lvl w:ilvl="0" w:tplc="0D9EA8BA">
      <w:start w:val="1"/>
      <w:numFmt w:val="decimal"/>
      <w:lvlText w:val="%1."/>
      <w:lvlJc w:val="left"/>
      <w:pPr>
        <w:ind w:left="18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7B0DE0A">
      <w:numFmt w:val="bullet"/>
      <w:lvlText w:val=""/>
      <w:lvlJc w:val="left"/>
      <w:pPr>
        <w:ind w:left="2198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ru-RU" w:bidi="ru-RU"/>
      </w:rPr>
    </w:lvl>
    <w:lvl w:ilvl="2" w:tplc="EA5A1B12">
      <w:numFmt w:val="bullet"/>
      <w:lvlText w:val="•"/>
      <w:lvlJc w:val="left"/>
      <w:pPr>
        <w:ind w:left="3245" w:hanging="360"/>
      </w:pPr>
      <w:rPr>
        <w:rFonts w:hint="default"/>
        <w:lang w:val="ru-RU" w:eastAsia="ru-RU" w:bidi="ru-RU"/>
      </w:rPr>
    </w:lvl>
    <w:lvl w:ilvl="3" w:tplc="D5C2042C">
      <w:numFmt w:val="bullet"/>
      <w:lvlText w:val="•"/>
      <w:lvlJc w:val="left"/>
      <w:pPr>
        <w:ind w:left="4290" w:hanging="360"/>
      </w:pPr>
      <w:rPr>
        <w:rFonts w:hint="default"/>
        <w:lang w:val="ru-RU" w:eastAsia="ru-RU" w:bidi="ru-RU"/>
      </w:rPr>
    </w:lvl>
    <w:lvl w:ilvl="4" w:tplc="711A8B64">
      <w:numFmt w:val="bullet"/>
      <w:lvlText w:val="•"/>
      <w:lvlJc w:val="left"/>
      <w:pPr>
        <w:ind w:left="5335" w:hanging="360"/>
      </w:pPr>
      <w:rPr>
        <w:rFonts w:hint="default"/>
        <w:lang w:val="ru-RU" w:eastAsia="ru-RU" w:bidi="ru-RU"/>
      </w:rPr>
    </w:lvl>
    <w:lvl w:ilvl="5" w:tplc="F2983954">
      <w:numFmt w:val="bullet"/>
      <w:lvlText w:val="•"/>
      <w:lvlJc w:val="left"/>
      <w:pPr>
        <w:ind w:left="6380" w:hanging="360"/>
      </w:pPr>
      <w:rPr>
        <w:rFonts w:hint="default"/>
        <w:lang w:val="ru-RU" w:eastAsia="ru-RU" w:bidi="ru-RU"/>
      </w:rPr>
    </w:lvl>
    <w:lvl w:ilvl="6" w:tplc="D73C9508">
      <w:numFmt w:val="bullet"/>
      <w:lvlText w:val="•"/>
      <w:lvlJc w:val="left"/>
      <w:pPr>
        <w:ind w:left="7425" w:hanging="360"/>
      </w:pPr>
      <w:rPr>
        <w:rFonts w:hint="default"/>
        <w:lang w:val="ru-RU" w:eastAsia="ru-RU" w:bidi="ru-RU"/>
      </w:rPr>
    </w:lvl>
    <w:lvl w:ilvl="7" w:tplc="F1C22D56">
      <w:numFmt w:val="bullet"/>
      <w:lvlText w:val="•"/>
      <w:lvlJc w:val="left"/>
      <w:pPr>
        <w:ind w:left="8470" w:hanging="360"/>
      </w:pPr>
      <w:rPr>
        <w:rFonts w:hint="default"/>
        <w:lang w:val="ru-RU" w:eastAsia="ru-RU" w:bidi="ru-RU"/>
      </w:rPr>
    </w:lvl>
    <w:lvl w:ilvl="8" w:tplc="A5CE63E4">
      <w:numFmt w:val="bullet"/>
      <w:lvlText w:val="•"/>
      <w:lvlJc w:val="left"/>
      <w:pPr>
        <w:ind w:left="9516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3A953587"/>
    <w:multiLevelType w:val="hybridMultilevel"/>
    <w:tmpl w:val="76DA2B50"/>
    <w:lvl w:ilvl="0" w:tplc="19567322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AE52D6D"/>
    <w:multiLevelType w:val="multilevel"/>
    <w:tmpl w:val="A0404A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3B4471B7"/>
    <w:multiLevelType w:val="hybridMultilevel"/>
    <w:tmpl w:val="03FC216E"/>
    <w:lvl w:ilvl="0" w:tplc="E2428C28">
      <w:start w:val="1"/>
      <w:numFmt w:val="decimal"/>
      <w:lvlText w:val="%1)"/>
      <w:lvlJc w:val="left"/>
      <w:pPr>
        <w:ind w:left="15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9700A20"/>
    <w:multiLevelType w:val="multilevel"/>
    <w:tmpl w:val="ECECD19C"/>
    <w:numStyleLink w:val="111111"/>
  </w:abstractNum>
  <w:abstractNum w:abstractNumId="30" w15:restartNumberingAfterBreak="0">
    <w:nsid w:val="4BE1400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22D5F03"/>
    <w:multiLevelType w:val="hybridMultilevel"/>
    <w:tmpl w:val="F1F6EB5C"/>
    <w:lvl w:ilvl="0" w:tplc="D0DABBB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395CF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BDA0435"/>
    <w:multiLevelType w:val="hybridMultilevel"/>
    <w:tmpl w:val="338AA9AA"/>
    <w:lvl w:ilvl="0" w:tplc="4010375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 w15:restartNumberingAfterBreak="0">
    <w:nsid w:val="6B8803EE"/>
    <w:multiLevelType w:val="hybridMultilevel"/>
    <w:tmpl w:val="0BD8AA5C"/>
    <w:lvl w:ilvl="0" w:tplc="D272D912">
      <w:start w:val="2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5" w15:restartNumberingAfterBreak="0">
    <w:nsid w:val="70AB19F7"/>
    <w:multiLevelType w:val="hybridMultilevel"/>
    <w:tmpl w:val="84AEB12A"/>
    <w:lvl w:ilvl="0" w:tplc="66BCB57C">
      <w:start w:val="5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14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C151157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E832ABD"/>
    <w:multiLevelType w:val="hybridMultilevel"/>
    <w:tmpl w:val="DEBA0D84"/>
    <w:lvl w:ilvl="0" w:tplc="08BC897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9"/>
  </w:num>
  <w:num w:numId="2">
    <w:abstractNumId w:val="30"/>
  </w:num>
  <w:num w:numId="3">
    <w:abstractNumId w:val="3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26"/>
  </w:num>
  <w:num w:numId="19">
    <w:abstractNumId w:val="12"/>
  </w:num>
  <w:num w:numId="20">
    <w:abstractNumId w:val="10"/>
  </w:num>
  <w:num w:numId="21">
    <w:abstractNumId w:val="22"/>
  </w:num>
  <w:num w:numId="22">
    <w:abstractNumId w:val="31"/>
  </w:num>
  <w:num w:numId="23">
    <w:abstractNumId w:val="35"/>
  </w:num>
  <w:num w:numId="24">
    <w:abstractNumId w:val="15"/>
  </w:num>
  <w:num w:numId="25">
    <w:abstractNumId w:val="14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6"/>
  </w:num>
  <w:num w:numId="29">
    <w:abstractNumId w:val="36"/>
  </w:num>
  <w:num w:numId="30">
    <w:abstractNumId w:val="27"/>
  </w:num>
  <w:num w:numId="31">
    <w:abstractNumId w:val="23"/>
  </w:num>
  <w:num w:numId="32">
    <w:abstractNumId w:val="21"/>
  </w:num>
  <w:num w:numId="33">
    <w:abstractNumId w:val="24"/>
  </w:num>
  <w:num w:numId="34">
    <w:abstractNumId w:val="11"/>
  </w:num>
  <w:num w:numId="35">
    <w:abstractNumId w:val="25"/>
  </w:num>
  <w:num w:numId="36">
    <w:abstractNumId w:val="28"/>
  </w:num>
  <w:num w:numId="37">
    <w:abstractNumId w:val="38"/>
  </w:num>
  <w:num w:numId="38">
    <w:abstractNumId w:val="33"/>
  </w:num>
  <w:num w:numId="39">
    <w:abstractNumId w:val="3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2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8C"/>
    <w:rsid w:val="00003DD4"/>
    <w:rsid w:val="00007B4E"/>
    <w:rsid w:val="000130FB"/>
    <w:rsid w:val="00027E87"/>
    <w:rsid w:val="0004550F"/>
    <w:rsid w:val="00047B51"/>
    <w:rsid w:val="00053056"/>
    <w:rsid w:val="00080DDB"/>
    <w:rsid w:val="00084692"/>
    <w:rsid w:val="00085540"/>
    <w:rsid w:val="000B0AB1"/>
    <w:rsid w:val="000D0756"/>
    <w:rsid w:val="00100360"/>
    <w:rsid w:val="00110D08"/>
    <w:rsid w:val="00130CB7"/>
    <w:rsid w:val="00144490"/>
    <w:rsid w:val="00151AF2"/>
    <w:rsid w:val="00151E60"/>
    <w:rsid w:val="0018106B"/>
    <w:rsid w:val="00185B12"/>
    <w:rsid w:val="001975D2"/>
    <w:rsid w:val="001A3030"/>
    <w:rsid w:val="001C5ABE"/>
    <w:rsid w:val="001E2665"/>
    <w:rsid w:val="0020520C"/>
    <w:rsid w:val="0021223A"/>
    <w:rsid w:val="0026067D"/>
    <w:rsid w:val="00263C3F"/>
    <w:rsid w:val="002751C7"/>
    <w:rsid w:val="00293D4C"/>
    <w:rsid w:val="002946BB"/>
    <w:rsid w:val="002A3100"/>
    <w:rsid w:val="002A3A56"/>
    <w:rsid w:val="002B2171"/>
    <w:rsid w:val="002C0FAF"/>
    <w:rsid w:val="002D3D7D"/>
    <w:rsid w:val="002D530C"/>
    <w:rsid w:val="002F1513"/>
    <w:rsid w:val="002F4C88"/>
    <w:rsid w:val="003137A2"/>
    <w:rsid w:val="0031427D"/>
    <w:rsid w:val="00330CF8"/>
    <w:rsid w:val="00331799"/>
    <w:rsid w:val="0033251E"/>
    <w:rsid w:val="00361F59"/>
    <w:rsid w:val="003646E1"/>
    <w:rsid w:val="0036631D"/>
    <w:rsid w:val="00376563"/>
    <w:rsid w:val="00381943"/>
    <w:rsid w:val="003934E1"/>
    <w:rsid w:val="00393A68"/>
    <w:rsid w:val="003D194B"/>
    <w:rsid w:val="004151D6"/>
    <w:rsid w:val="00422776"/>
    <w:rsid w:val="00435EBF"/>
    <w:rsid w:val="00437585"/>
    <w:rsid w:val="004634B3"/>
    <w:rsid w:val="004728AB"/>
    <w:rsid w:val="004847D3"/>
    <w:rsid w:val="004906F9"/>
    <w:rsid w:val="004D1348"/>
    <w:rsid w:val="004E3B82"/>
    <w:rsid w:val="004F3750"/>
    <w:rsid w:val="0051059C"/>
    <w:rsid w:val="0051561E"/>
    <w:rsid w:val="005452E8"/>
    <w:rsid w:val="00547811"/>
    <w:rsid w:val="0055292F"/>
    <w:rsid w:val="00566277"/>
    <w:rsid w:val="0056750C"/>
    <w:rsid w:val="0057077B"/>
    <w:rsid w:val="00574052"/>
    <w:rsid w:val="00587683"/>
    <w:rsid w:val="00595773"/>
    <w:rsid w:val="005A54F6"/>
    <w:rsid w:val="005A65B5"/>
    <w:rsid w:val="005B4F3A"/>
    <w:rsid w:val="005D4D28"/>
    <w:rsid w:val="005E545A"/>
    <w:rsid w:val="005E7B47"/>
    <w:rsid w:val="005F44F5"/>
    <w:rsid w:val="00607231"/>
    <w:rsid w:val="00614930"/>
    <w:rsid w:val="00617468"/>
    <w:rsid w:val="00625BBC"/>
    <w:rsid w:val="006268CA"/>
    <w:rsid w:val="00635DDD"/>
    <w:rsid w:val="00636C41"/>
    <w:rsid w:val="00653651"/>
    <w:rsid w:val="00654C04"/>
    <w:rsid w:val="006627E2"/>
    <w:rsid w:val="00676605"/>
    <w:rsid w:val="006941DD"/>
    <w:rsid w:val="006E2768"/>
    <w:rsid w:val="006E27F6"/>
    <w:rsid w:val="006E39C6"/>
    <w:rsid w:val="00710458"/>
    <w:rsid w:val="00725ACB"/>
    <w:rsid w:val="00735830"/>
    <w:rsid w:val="00746FCF"/>
    <w:rsid w:val="007578CB"/>
    <w:rsid w:val="00771D3F"/>
    <w:rsid w:val="007758AF"/>
    <w:rsid w:val="00797D30"/>
    <w:rsid w:val="007A1822"/>
    <w:rsid w:val="007A2A5B"/>
    <w:rsid w:val="007C7B78"/>
    <w:rsid w:val="007D354D"/>
    <w:rsid w:val="007E2A4A"/>
    <w:rsid w:val="007E4CD4"/>
    <w:rsid w:val="007F1A38"/>
    <w:rsid w:val="00843D08"/>
    <w:rsid w:val="0084764F"/>
    <w:rsid w:val="00863BA0"/>
    <w:rsid w:val="00863F01"/>
    <w:rsid w:val="008661A5"/>
    <w:rsid w:val="00873810"/>
    <w:rsid w:val="00873C5F"/>
    <w:rsid w:val="00882A42"/>
    <w:rsid w:val="00884270"/>
    <w:rsid w:val="00891BF5"/>
    <w:rsid w:val="008B4AE6"/>
    <w:rsid w:val="008F32F5"/>
    <w:rsid w:val="008F56AA"/>
    <w:rsid w:val="009302B0"/>
    <w:rsid w:val="009502DA"/>
    <w:rsid w:val="009712AD"/>
    <w:rsid w:val="00976EBF"/>
    <w:rsid w:val="009832D1"/>
    <w:rsid w:val="009A02C7"/>
    <w:rsid w:val="009A2AC9"/>
    <w:rsid w:val="009A5F90"/>
    <w:rsid w:val="009E16D5"/>
    <w:rsid w:val="009E2C01"/>
    <w:rsid w:val="009F0FEF"/>
    <w:rsid w:val="009F3AD1"/>
    <w:rsid w:val="00A000E7"/>
    <w:rsid w:val="00A15966"/>
    <w:rsid w:val="00A15EE1"/>
    <w:rsid w:val="00A33AD1"/>
    <w:rsid w:val="00A44A61"/>
    <w:rsid w:val="00A5505A"/>
    <w:rsid w:val="00A62211"/>
    <w:rsid w:val="00A81CA0"/>
    <w:rsid w:val="00A96455"/>
    <w:rsid w:val="00AB62F2"/>
    <w:rsid w:val="00AB7FAB"/>
    <w:rsid w:val="00AC4C74"/>
    <w:rsid w:val="00AD6A38"/>
    <w:rsid w:val="00AE40F9"/>
    <w:rsid w:val="00AE75FC"/>
    <w:rsid w:val="00B0370C"/>
    <w:rsid w:val="00B045DF"/>
    <w:rsid w:val="00B11656"/>
    <w:rsid w:val="00B11B81"/>
    <w:rsid w:val="00B26E29"/>
    <w:rsid w:val="00B32919"/>
    <w:rsid w:val="00B44615"/>
    <w:rsid w:val="00B56CFA"/>
    <w:rsid w:val="00B73DDE"/>
    <w:rsid w:val="00B7701D"/>
    <w:rsid w:val="00B93B26"/>
    <w:rsid w:val="00BB035D"/>
    <w:rsid w:val="00BB6B06"/>
    <w:rsid w:val="00BB6EE8"/>
    <w:rsid w:val="00BF02CA"/>
    <w:rsid w:val="00BF6A1A"/>
    <w:rsid w:val="00BF6FB3"/>
    <w:rsid w:val="00BF7F02"/>
    <w:rsid w:val="00C206E5"/>
    <w:rsid w:val="00C462E7"/>
    <w:rsid w:val="00C50471"/>
    <w:rsid w:val="00C53889"/>
    <w:rsid w:val="00C56D07"/>
    <w:rsid w:val="00C579BC"/>
    <w:rsid w:val="00C61FAA"/>
    <w:rsid w:val="00C95442"/>
    <w:rsid w:val="00CA0103"/>
    <w:rsid w:val="00CC0A3B"/>
    <w:rsid w:val="00CC0B26"/>
    <w:rsid w:val="00CC1D50"/>
    <w:rsid w:val="00CF0876"/>
    <w:rsid w:val="00CF568C"/>
    <w:rsid w:val="00D056F2"/>
    <w:rsid w:val="00D14C80"/>
    <w:rsid w:val="00D22585"/>
    <w:rsid w:val="00D336B9"/>
    <w:rsid w:val="00D35EDC"/>
    <w:rsid w:val="00D45B74"/>
    <w:rsid w:val="00D71ACD"/>
    <w:rsid w:val="00D73E62"/>
    <w:rsid w:val="00D85AA8"/>
    <w:rsid w:val="00DA198E"/>
    <w:rsid w:val="00DA285B"/>
    <w:rsid w:val="00DA318B"/>
    <w:rsid w:val="00DA3B0F"/>
    <w:rsid w:val="00DB42E7"/>
    <w:rsid w:val="00DD3FD1"/>
    <w:rsid w:val="00DD5EBD"/>
    <w:rsid w:val="00DF23FA"/>
    <w:rsid w:val="00DF3835"/>
    <w:rsid w:val="00DF53C2"/>
    <w:rsid w:val="00DF57D0"/>
    <w:rsid w:val="00DF6AF3"/>
    <w:rsid w:val="00E120A8"/>
    <w:rsid w:val="00E13DA2"/>
    <w:rsid w:val="00E17D2B"/>
    <w:rsid w:val="00E36928"/>
    <w:rsid w:val="00E4084E"/>
    <w:rsid w:val="00E52836"/>
    <w:rsid w:val="00E53F78"/>
    <w:rsid w:val="00E63473"/>
    <w:rsid w:val="00EA0632"/>
    <w:rsid w:val="00ED2075"/>
    <w:rsid w:val="00ED6EB2"/>
    <w:rsid w:val="00EE5592"/>
    <w:rsid w:val="00EF3B2A"/>
    <w:rsid w:val="00EF4194"/>
    <w:rsid w:val="00EF7A22"/>
    <w:rsid w:val="00EF7F44"/>
    <w:rsid w:val="00F14F8C"/>
    <w:rsid w:val="00F203D6"/>
    <w:rsid w:val="00F47D0E"/>
    <w:rsid w:val="00F72C15"/>
    <w:rsid w:val="00FA2E37"/>
    <w:rsid w:val="00FB3924"/>
    <w:rsid w:val="00FC32BE"/>
    <w:rsid w:val="00FC4642"/>
    <w:rsid w:val="00FD17DE"/>
    <w:rsid w:val="00FE202D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9B935"/>
  <w15:chartTrackingRefBased/>
  <w15:docId w15:val="{03C33BAC-50EA-44A3-ACBC-8AEB4A5C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240" w:after="60" w:line="264" w:lineRule="auto"/>
        <w:ind w:left="431" w:hanging="43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00360"/>
    <w:rPr>
      <w:sz w:val="28"/>
      <w:szCs w:val="24"/>
    </w:rPr>
  </w:style>
  <w:style w:type="paragraph" w:styleId="1">
    <w:name w:val="heading 1"/>
    <w:basedOn w:val="a2"/>
    <w:next w:val="a2"/>
    <w:autoRedefine/>
    <w:qFormat/>
    <w:rsid w:val="0056750C"/>
    <w:pPr>
      <w:widowControl w:val="0"/>
      <w:ind w:left="0" w:firstLine="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1">
    <w:name w:val="heading 2"/>
    <w:basedOn w:val="a2"/>
    <w:next w:val="a2"/>
    <w:qFormat/>
    <w:rsid w:val="00100360"/>
    <w:pPr>
      <w:keepNext/>
      <w:numPr>
        <w:ilvl w:val="1"/>
        <w:numId w:val="30"/>
      </w:numPr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"/>
      </w:numPr>
      <w:outlineLvl w:val="4"/>
    </w:pPr>
    <w:rPr>
      <w:b/>
      <w:bCs/>
      <w:i/>
      <w:iCs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outlineLvl w:val="7"/>
    </w:pPr>
    <w:rPr>
      <w:i/>
      <w:iCs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4fig">
    <w:name w:val="04_fig"/>
    <w:basedOn w:val="01"/>
    <w:rsid w:val="00100360"/>
    <w:pPr>
      <w:spacing w:before="60" w:after="120"/>
      <w:jc w:val="center"/>
    </w:pPr>
  </w:style>
  <w:style w:type="paragraph" w:customStyle="1" w:styleId="01">
    <w:name w:val="01_без_кр_строки"/>
    <w:basedOn w:val="a2"/>
    <w:rsid w:val="00B44615"/>
    <w:pPr>
      <w:spacing w:before="0" w:after="0"/>
      <w:jc w:val="both"/>
    </w:pPr>
  </w:style>
  <w:style w:type="paragraph" w:customStyle="1" w:styleId="02">
    <w:name w:val="02_с_кр_строкой"/>
    <w:basedOn w:val="01"/>
    <w:rsid w:val="00B44615"/>
    <w:pPr>
      <w:widowControl w:val="0"/>
      <w:ind w:firstLine="567"/>
    </w:pPr>
  </w:style>
  <w:style w:type="paragraph" w:customStyle="1" w:styleId="03">
    <w:name w:val="03_выражение"/>
    <w:basedOn w:val="01"/>
    <w:pPr>
      <w:spacing w:before="60"/>
      <w:jc w:val="right"/>
    </w:pPr>
  </w:style>
  <w:style w:type="paragraph" w:customStyle="1" w:styleId="05table">
    <w:name w:val="05_table"/>
    <w:basedOn w:val="01"/>
    <w:rsid w:val="00100360"/>
    <w:pPr>
      <w:spacing w:before="120"/>
      <w:jc w:val="left"/>
    </w:pPr>
  </w:style>
  <w:style w:type="table" w:styleId="a6">
    <w:name w:val="Table Grid"/>
    <w:basedOn w:val="a4"/>
    <w:semiHidden/>
    <w:rsid w:val="00ED207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2"/>
    <w:next w:val="a2"/>
    <w:autoRedefine/>
    <w:uiPriority w:val="39"/>
    <w:rsid w:val="009F3AD1"/>
  </w:style>
  <w:style w:type="paragraph" w:styleId="a7">
    <w:name w:val="footer"/>
    <w:basedOn w:val="a2"/>
    <w:semiHidden/>
    <w:rsid w:val="009E2C01"/>
    <w:pPr>
      <w:tabs>
        <w:tab w:val="center" w:pos="4677"/>
        <w:tab w:val="right" w:pos="9355"/>
      </w:tabs>
    </w:pPr>
  </w:style>
  <w:style w:type="character" w:styleId="a8">
    <w:name w:val="page number"/>
    <w:basedOn w:val="a3"/>
    <w:semiHidden/>
    <w:rsid w:val="009E2C01"/>
  </w:style>
  <w:style w:type="numbering" w:styleId="111111">
    <w:name w:val="Outline List 2"/>
    <w:basedOn w:val="a5"/>
    <w:semiHidden/>
    <w:rsid w:val="00100360"/>
    <w:pPr>
      <w:numPr>
        <w:numId w:val="4"/>
      </w:numPr>
    </w:pPr>
  </w:style>
  <w:style w:type="numbering" w:styleId="1ai">
    <w:name w:val="Outline List 1"/>
    <w:basedOn w:val="a5"/>
    <w:semiHidden/>
    <w:rsid w:val="00100360"/>
    <w:pPr>
      <w:numPr>
        <w:numId w:val="5"/>
      </w:numPr>
    </w:pPr>
  </w:style>
  <w:style w:type="paragraph" w:styleId="HTML">
    <w:name w:val="HTML Address"/>
    <w:basedOn w:val="a2"/>
    <w:semiHidden/>
    <w:rsid w:val="00100360"/>
    <w:rPr>
      <w:i/>
      <w:iCs/>
    </w:rPr>
  </w:style>
  <w:style w:type="paragraph" w:styleId="a9">
    <w:name w:val="envelope address"/>
    <w:basedOn w:val="a2"/>
    <w:semiHidden/>
    <w:rsid w:val="0010036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character" w:styleId="HTML0">
    <w:name w:val="HTML Acronym"/>
    <w:basedOn w:val="a3"/>
    <w:semiHidden/>
    <w:rsid w:val="00100360"/>
  </w:style>
  <w:style w:type="table" w:styleId="-1">
    <w:name w:val="Table Web 1"/>
    <w:basedOn w:val="a4"/>
    <w:semiHidden/>
    <w:rsid w:val="001003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1003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1003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2"/>
    <w:semiHidden/>
    <w:rsid w:val="00100360"/>
    <w:pPr>
      <w:tabs>
        <w:tab w:val="center" w:pos="4677"/>
        <w:tab w:val="right" w:pos="9355"/>
      </w:tabs>
    </w:pPr>
  </w:style>
  <w:style w:type="character" w:styleId="ab">
    <w:name w:val="Emphasis"/>
    <w:qFormat/>
    <w:rsid w:val="00100360"/>
    <w:rPr>
      <w:i/>
      <w:iCs/>
    </w:rPr>
  </w:style>
  <w:style w:type="character" w:styleId="ac">
    <w:name w:val="Hyperlink"/>
    <w:uiPriority w:val="99"/>
    <w:rsid w:val="00100360"/>
    <w:rPr>
      <w:color w:val="0000FF"/>
      <w:u w:val="single"/>
    </w:rPr>
  </w:style>
  <w:style w:type="paragraph" w:styleId="ad">
    <w:name w:val="Date"/>
    <w:basedOn w:val="a2"/>
    <w:next w:val="a2"/>
    <w:semiHidden/>
    <w:rsid w:val="00100360"/>
  </w:style>
  <w:style w:type="paragraph" w:styleId="ae">
    <w:name w:val="Note Heading"/>
    <w:basedOn w:val="a2"/>
    <w:next w:val="a2"/>
    <w:semiHidden/>
    <w:rsid w:val="00100360"/>
  </w:style>
  <w:style w:type="table" w:styleId="af">
    <w:name w:val="Table Elegant"/>
    <w:basedOn w:val="a4"/>
    <w:semiHidden/>
    <w:rsid w:val="001003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semiHidden/>
    <w:rsid w:val="001003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1003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00360"/>
    <w:rPr>
      <w:rFonts w:ascii="Courier New" w:hAnsi="Courier New" w:cs="Courier New"/>
      <w:sz w:val="20"/>
      <w:szCs w:val="20"/>
    </w:rPr>
  </w:style>
  <w:style w:type="table" w:styleId="12">
    <w:name w:val="Table Classic 1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1003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003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100360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100360"/>
    <w:pPr>
      <w:spacing w:after="120"/>
    </w:pPr>
  </w:style>
  <w:style w:type="paragraph" w:styleId="af1">
    <w:name w:val="Body Text First Indent"/>
    <w:basedOn w:val="af0"/>
    <w:semiHidden/>
    <w:rsid w:val="00100360"/>
    <w:pPr>
      <w:ind w:firstLine="210"/>
    </w:pPr>
  </w:style>
  <w:style w:type="paragraph" w:styleId="af2">
    <w:name w:val="Body Text Indent"/>
    <w:basedOn w:val="a2"/>
    <w:semiHidden/>
    <w:rsid w:val="00100360"/>
    <w:pPr>
      <w:spacing w:after="120"/>
      <w:ind w:left="283"/>
    </w:pPr>
  </w:style>
  <w:style w:type="paragraph" w:styleId="24">
    <w:name w:val="Body Text First Indent 2"/>
    <w:basedOn w:val="af2"/>
    <w:semiHidden/>
    <w:rsid w:val="00100360"/>
    <w:pPr>
      <w:ind w:firstLine="210"/>
    </w:pPr>
  </w:style>
  <w:style w:type="paragraph" w:styleId="a0">
    <w:name w:val="List Bullet"/>
    <w:basedOn w:val="a2"/>
    <w:rsid w:val="00100360"/>
    <w:pPr>
      <w:numPr>
        <w:numId w:val="6"/>
      </w:numPr>
    </w:pPr>
  </w:style>
  <w:style w:type="paragraph" w:styleId="20">
    <w:name w:val="List Bullet 2"/>
    <w:basedOn w:val="a2"/>
    <w:semiHidden/>
    <w:rsid w:val="00100360"/>
    <w:pPr>
      <w:numPr>
        <w:numId w:val="7"/>
      </w:numPr>
    </w:pPr>
  </w:style>
  <w:style w:type="paragraph" w:styleId="30">
    <w:name w:val="List Bullet 3"/>
    <w:basedOn w:val="a2"/>
    <w:semiHidden/>
    <w:rsid w:val="00100360"/>
    <w:pPr>
      <w:numPr>
        <w:numId w:val="8"/>
      </w:numPr>
    </w:pPr>
  </w:style>
  <w:style w:type="paragraph" w:styleId="40">
    <w:name w:val="List Bullet 4"/>
    <w:basedOn w:val="a2"/>
    <w:semiHidden/>
    <w:rsid w:val="00100360"/>
    <w:pPr>
      <w:numPr>
        <w:numId w:val="9"/>
      </w:numPr>
    </w:pPr>
  </w:style>
  <w:style w:type="paragraph" w:styleId="50">
    <w:name w:val="List Bullet 5"/>
    <w:basedOn w:val="a2"/>
    <w:semiHidden/>
    <w:rsid w:val="00100360"/>
    <w:pPr>
      <w:numPr>
        <w:numId w:val="10"/>
      </w:numPr>
    </w:pPr>
  </w:style>
  <w:style w:type="paragraph" w:styleId="af3">
    <w:name w:val="Title"/>
    <w:basedOn w:val="a2"/>
    <w:qFormat/>
    <w:rsid w:val="00100360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3"/>
    <w:semiHidden/>
    <w:rsid w:val="00100360"/>
  </w:style>
  <w:style w:type="paragraph" w:styleId="a">
    <w:name w:val="List Number"/>
    <w:basedOn w:val="a2"/>
    <w:rsid w:val="00100360"/>
    <w:pPr>
      <w:numPr>
        <w:numId w:val="11"/>
      </w:numPr>
    </w:pPr>
  </w:style>
  <w:style w:type="paragraph" w:styleId="2">
    <w:name w:val="List Number 2"/>
    <w:basedOn w:val="a2"/>
    <w:semiHidden/>
    <w:rsid w:val="00100360"/>
    <w:pPr>
      <w:numPr>
        <w:numId w:val="12"/>
      </w:numPr>
    </w:pPr>
  </w:style>
  <w:style w:type="paragraph" w:styleId="3">
    <w:name w:val="List Number 3"/>
    <w:basedOn w:val="a2"/>
    <w:semiHidden/>
    <w:rsid w:val="00100360"/>
    <w:pPr>
      <w:numPr>
        <w:numId w:val="13"/>
      </w:numPr>
    </w:pPr>
  </w:style>
  <w:style w:type="paragraph" w:styleId="4">
    <w:name w:val="List Number 4"/>
    <w:basedOn w:val="a2"/>
    <w:semiHidden/>
    <w:rsid w:val="00100360"/>
    <w:pPr>
      <w:numPr>
        <w:numId w:val="14"/>
      </w:numPr>
    </w:pPr>
  </w:style>
  <w:style w:type="paragraph" w:styleId="5">
    <w:name w:val="List Number 5"/>
    <w:basedOn w:val="a2"/>
    <w:semiHidden/>
    <w:rsid w:val="00100360"/>
    <w:pPr>
      <w:numPr>
        <w:numId w:val="15"/>
      </w:numPr>
    </w:pPr>
  </w:style>
  <w:style w:type="character" w:styleId="HTML3">
    <w:name w:val="HTML Sample"/>
    <w:semiHidden/>
    <w:rsid w:val="00100360"/>
    <w:rPr>
      <w:rFonts w:ascii="Courier New" w:hAnsi="Courier New" w:cs="Courier New"/>
    </w:rPr>
  </w:style>
  <w:style w:type="paragraph" w:styleId="25">
    <w:name w:val="envelope return"/>
    <w:basedOn w:val="a2"/>
    <w:semiHidden/>
    <w:rsid w:val="00100360"/>
    <w:rPr>
      <w:rFonts w:ascii="Arial" w:hAnsi="Arial" w:cs="Arial"/>
      <w:sz w:val="20"/>
      <w:szCs w:val="20"/>
    </w:rPr>
  </w:style>
  <w:style w:type="table" w:styleId="13">
    <w:name w:val="Table 3D effects 1"/>
    <w:basedOn w:val="a4"/>
    <w:semiHidden/>
    <w:rsid w:val="001003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1003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1003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rmal (Web)"/>
    <w:basedOn w:val="a2"/>
    <w:semiHidden/>
    <w:rsid w:val="00100360"/>
    <w:rPr>
      <w:sz w:val="24"/>
    </w:rPr>
  </w:style>
  <w:style w:type="paragraph" w:styleId="af6">
    <w:name w:val="Normal Indent"/>
    <w:basedOn w:val="a2"/>
    <w:semiHidden/>
    <w:rsid w:val="00100360"/>
    <w:pPr>
      <w:ind w:left="708"/>
    </w:pPr>
  </w:style>
  <w:style w:type="character" w:styleId="HTML4">
    <w:name w:val="HTML Definition"/>
    <w:semiHidden/>
    <w:rsid w:val="00100360"/>
    <w:rPr>
      <w:i/>
      <w:iCs/>
    </w:rPr>
  </w:style>
  <w:style w:type="paragraph" w:styleId="27">
    <w:name w:val="Body Text 2"/>
    <w:basedOn w:val="a2"/>
    <w:semiHidden/>
    <w:rsid w:val="00100360"/>
    <w:pPr>
      <w:spacing w:after="120" w:line="480" w:lineRule="auto"/>
    </w:pPr>
  </w:style>
  <w:style w:type="paragraph" w:styleId="34">
    <w:name w:val="Body Text 3"/>
    <w:basedOn w:val="a2"/>
    <w:semiHidden/>
    <w:rsid w:val="00100360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100360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10036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00360"/>
    <w:rPr>
      <w:i/>
      <w:iCs/>
    </w:rPr>
  </w:style>
  <w:style w:type="character" w:styleId="HTML6">
    <w:name w:val="HTML Typewriter"/>
    <w:semiHidden/>
    <w:rsid w:val="00100360"/>
    <w:rPr>
      <w:rFonts w:ascii="Courier New" w:hAnsi="Courier New" w:cs="Courier New"/>
      <w:sz w:val="20"/>
      <w:szCs w:val="20"/>
    </w:rPr>
  </w:style>
  <w:style w:type="paragraph" w:styleId="af7">
    <w:name w:val="Subtitle"/>
    <w:basedOn w:val="a2"/>
    <w:qFormat/>
    <w:rsid w:val="00100360"/>
    <w:pPr>
      <w:jc w:val="center"/>
      <w:outlineLvl w:val="1"/>
    </w:pPr>
    <w:rPr>
      <w:rFonts w:ascii="Arial" w:hAnsi="Arial" w:cs="Arial"/>
      <w:sz w:val="24"/>
    </w:rPr>
  </w:style>
  <w:style w:type="paragraph" w:styleId="af8">
    <w:name w:val="Signature"/>
    <w:basedOn w:val="a2"/>
    <w:semiHidden/>
    <w:rsid w:val="00100360"/>
    <w:pPr>
      <w:ind w:left="4252"/>
    </w:pPr>
  </w:style>
  <w:style w:type="paragraph" w:styleId="af9">
    <w:name w:val="Salutation"/>
    <w:basedOn w:val="a2"/>
    <w:next w:val="a2"/>
    <w:semiHidden/>
    <w:rsid w:val="00100360"/>
  </w:style>
  <w:style w:type="paragraph" w:styleId="afa">
    <w:name w:val="List Continue"/>
    <w:basedOn w:val="a2"/>
    <w:semiHidden/>
    <w:rsid w:val="00100360"/>
    <w:pPr>
      <w:spacing w:after="120"/>
      <w:ind w:left="283"/>
    </w:pPr>
  </w:style>
  <w:style w:type="paragraph" w:styleId="29">
    <w:name w:val="List Continue 2"/>
    <w:basedOn w:val="a2"/>
    <w:semiHidden/>
    <w:rsid w:val="00100360"/>
    <w:pPr>
      <w:spacing w:after="120"/>
      <w:ind w:left="566"/>
    </w:pPr>
  </w:style>
  <w:style w:type="paragraph" w:styleId="36">
    <w:name w:val="List Continue 3"/>
    <w:basedOn w:val="a2"/>
    <w:semiHidden/>
    <w:rsid w:val="00100360"/>
    <w:pPr>
      <w:spacing w:after="120"/>
      <w:ind w:left="849"/>
    </w:pPr>
  </w:style>
  <w:style w:type="paragraph" w:styleId="43">
    <w:name w:val="List Continue 4"/>
    <w:basedOn w:val="a2"/>
    <w:semiHidden/>
    <w:rsid w:val="00100360"/>
    <w:pPr>
      <w:spacing w:after="120"/>
      <w:ind w:left="1132"/>
    </w:pPr>
  </w:style>
  <w:style w:type="paragraph" w:styleId="52">
    <w:name w:val="List Continue 5"/>
    <w:basedOn w:val="a2"/>
    <w:semiHidden/>
    <w:rsid w:val="00100360"/>
    <w:pPr>
      <w:spacing w:after="120"/>
      <w:ind w:left="1415"/>
    </w:pPr>
  </w:style>
  <w:style w:type="character" w:styleId="afb">
    <w:name w:val="FollowedHyperlink"/>
    <w:semiHidden/>
    <w:rsid w:val="00100360"/>
    <w:rPr>
      <w:color w:val="800080"/>
      <w:u w:val="single"/>
    </w:rPr>
  </w:style>
  <w:style w:type="table" w:styleId="14">
    <w:name w:val="Table Simple 1"/>
    <w:basedOn w:val="a4"/>
    <w:semiHidden/>
    <w:rsid w:val="001003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1003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100360"/>
    <w:pPr>
      <w:ind w:left="4252"/>
    </w:pPr>
  </w:style>
  <w:style w:type="table" w:styleId="15">
    <w:name w:val="Table Grid 1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1003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1003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1003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1003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1003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1003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100360"/>
    <w:pPr>
      <w:ind w:left="283" w:hanging="283"/>
    </w:pPr>
  </w:style>
  <w:style w:type="paragraph" w:styleId="2c">
    <w:name w:val="List 2"/>
    <w:basedOn w:val="a2"/>
    <w:semiHidden/>
    <w:rsid w:val="00100360"/>
    <w:pPr>
      <w:ind w:left="566" w:hanging="283"/>
    </w:pPr>
  </w:style>
  <w:style w:type="paragraph" w:styleId="39">
    <w:name w:val="List 3"/>
    <w:basedOn w:val="a2"/>
    <w:semiHidden/>
    <w:rsid w:val="00100360"/>
    <w:pPr>
      <w:ind w:left="849" w:hanging="283"/>
    </w:pPr>
  </w:style>
  <w:style w:type="paragraph" w:styleId="45">
    <w:name w:val="List 4"/>
    <w:basedOn w:val="a2"/>
    <w:semiHidden/>
    <w:rsid w:val="00100360"/>
    <w:pPr>
      <w:ind w:left="1132" w:hanging="283"/>
    </w:pPr>
  </w:style>
  <w:style w:type="paragraph" w:styleId="54">
    <w:name w:val="List 5"/>
    <w:basedOn w:val="a2"/>
    <w:semiHidden/>
    <w:rsid w:val="00100360"/>
    <w:pPr>
      <w:ind w:left="1415" w:hanging="283"/>
    </w:pPr>
  </w:style>
  <w:style w:type="table" w:styleId="aff">
    <w:name w:val="Table Professional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link w:val="HTML8"/>
    <w:uiPriority w:val="99"/>
    <w:semiHidden/>
    <w:rsid w:val="00100360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100360"/>
    <w:pPr>
      <w:numPr>
        <w:numId w:val="16"/>
      </w:numPr>
    </w:pPr>
  </w:style>
  <w:style w:type="table" w:styleId="16">
    <w:name w:val="Table Columns 1"/>
    <w:basedOn w:val="a4"/>
    <w:semiHidden/>
    <w:rsid w:val="001003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003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1003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1003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1003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qFormat/>
    <w:rsid w:val="00100360"/>
    <w:rPr>
      <w:b/>
      <w:bCs/>
    </w:rPr>
  </w:style>
  <w:style w:type="table" w:styleId="-10">
    <w:name w:val="Table List 1"/>
    <w:basedOn w:val="a4"/>
    <w:semiHidden/>
    <w:rsid w:val="001003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1003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1003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1003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Plain Text"/>
    <w:basedOn w:val="a2"/>
    <w:link w:val="aff2"/>
    <w:uiPriority w:val="99"/>
    <w:semiHidden/>
    <w:rsid w:val="00100360"/>
    <w:rPr>
      <w:rFonts w:ascii="Courier New" w:hAnsi="Courier New" w:cs="Courier New"/>
      <w:sz w:val="20"/>
      <w:szCs w:val="20"/>
    </w:rPr>
  </w:style>
  <w:style w:type="table" w:styleId="aff3">
    <w:name w:val="Table Theme"/>
    <w:basedOn w:val="a4"/>
    <w:semiHidden/>
    <w:rsid w:val="0010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1003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1003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1003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Block Text"/>
    <w:basedOn w:val="a2"/>
    <w:semiHidden/>
    <w:rsid w:val="00100360"/>
    <w:pPr>
      <w:spacing w:after="120"/>
      <w:ind w:left="1440" w:right="1440"/>
    </w:pPr>
  </w:style>
  <w:style w:type="character" w:styleId="HTML9">
    <w:name w:val="HTML Cite"/>
    <w:semiHidden/>
    <w:rsid w:val="00100360"/>
    <w:rPr>
      <w:i/>
      <w:iCs/>
    </w:rPr>
  </w:style>
  <w:style w:type="paragraph" w:styleId="aff5">
    <w:name w:val="Message Header"/>
    <w:basedOn w:val="a2"/>
    <w:semiHidden/>
    <w:rsid w:val="001003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aff6">
    <w:name w:val="E-mail Signature"/>
    <w:basedOn w:val="a2"/>
    <w:semiHidden/>
    <w:rsid w:val="00100360"/>
  </w:style>
  <w:style w:type="paragraph" w:customStyle="1" w:styleId="06">
    <w:name w:val="06_Код_программы"/>
    <w:basedOn w:val="a2"/>
    <w:rsid w:val="00EA0632"/>
    <w:pPr>
      <w:keepNext/>
      <w:contextualSpacing/>
    </w:pPr>
    <w:rPr>
      <w:rFonts w:ascii="Courier New" w:hAnsi="Courier New"/>
      <w:sz w:val="24"/>
    </w:rPr>
  </w:style>
  <w:style w:type="character" w:customStyle="1" w:styleId="aff7">
    <w:name w:val="Ключевое слово"/>
    <w:rsid w:val="00A81CA0"/>
    <w:rPr>
      <w:rFonts w:ascii="Courier New" w:hAnsi="Courier New"/>
      <w:b/>
      <w:sz w:val="24"/>
      <w:lang w:val="en-US"/>
    </w:rPr>
  </w:style>
  <w:style w:type="paragraph" w:customStyle="1" w:styleId="07">
    <w:name w:val="07_ код_с_выделением"/>
    <w:basedOn w:val="06"/>
    <w:rsid w:val="00330CF8"/>
    <w:pPr>
      <w:keepNext w:val="0"/>
      <w:widowControl w:val="0"/>
      <w:pBdr>
        <w:left w:val="single" w:sz="4" w:space="4" w:color="auto"/>
      </w:pBdr>
      <w:spacing w:line="240" w:lineRule="auto"/>
    </w:pPr>
  </w:style>
  <w:style w:type="paragraph" w:styleId="2f">
    <w:name w:val="toc 2"/>
    <w:basedOn w:val="a2"/>
    <w:next w:val="a2"/>
    <w:autoRedefine/>
    <w:uiPriority w:val="39"/>
    <w:rsid w:val="00B56CFA"/>
    <w:pPr>
      <w:ind w:left="280"/>
    </w:pPr>
  </w:style>
  <w:style w:type="paragraph" w:styleId="3c">
    <w:name w:val="toc 3"/>
    <w:basedOn w:val="a2"/>
    <w:next w:val="a2"/>
    <w:autoRedefine/>
    <w:uiPriority w:val="39"/>
    <w:rsid w:val="00B56CFA"/>
    <w:pPr>
      <w:ind w:left="560"/>
    </w:pPr>
  </w:style>
  <w:style w:type="paragraph" w:styleId="aff8">
    <w:name w:val="Balloon Text"/>
    <w:basedOn w:val="a2"/>
    <w:link w:val="aff9"/>
    <w:rsid w:val="00B56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3"/>
    <w:link w:val="aff8"/>
    <w:rsid w:val="00B56CF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3"/>
    <w:rsid w:val="00C579BC"/>
  </w:style>
  <w:style w:type="character" w:customStyle="1" w:styleId="aff2">
    <w:name w:val="Текст Знак"/>
    <w:basedOn w:val="a3"/>
    <w:link w:val="aff1"/>
    <w:uiPriority w:val="99"/>
    <w:semiHidden/>
    <w:rsid w:val="00C579BC"/>
    <w:rPr>
      <w:rFonts w:ascii="Courier New" w:hAnsi="Courier New" w:cs="Courier New"/>
    </w:rPr>
  </w:style>
  <w:style w:type="paragraph" w:styleId="affa">
    <w:name w:val="caption"/>
    <w:basedOn w:val="a2"/>
    <w:next w:val="a2"/>
    <w:unhideWhenUsed/>
    <w:qFormat/>
    <w:rsid w:val="005E5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b">
    <w:name w:val="List Paragraph"/>
    <w:basedOn w:val="a2"/>
    <w:uiPriority w:val="34"/>
    <w:qFormat/>
    <w:rsid w:val="00635DDD"/>
    <w:pPr>
      <w:ind w:left="720"/>
      <w:contextualSpacing/>
    </w:pPr>
  </w:style>
  <w:style w:type="paragraph" w:customStyle="1" w:styleId="TableParagraph">
    <w:name w:val="Table Paragraph"/>
    <w:basedOn w:val="a2"/>
    <w:uiPriority w:val="1"/>
    <w:qFormat/>
    <w:rsid w:val="00574052"/>
    <w:pPr>
      <w:widowControl w:val="0"/>
      <w:autoSpaceDE w:val="0"/>
      <w:autoSpaceDN w:val="0"/>
      <w:spacing w:before="0" w:after="0" w:line="240" w:lineRule="auto"/>
      <w:ind w:left="106" w:firstLine="0"/>
    </w:pPr>
    <w:rPr>
      <w:rFonts w:ascii="Verdana" w:eastAsia="Verdana" w:hAnsi="Verdana" w:cs="Verdana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574052"/>
    <w:pPr>
      <w:widowControl w:val="0"/>
      <w:autoSpaceDE w:val="0"/>
      <w:autoSpaceDN w:val="0"/>
      <w:spacing w:before="0" w:after="0" w:line="240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8">
    <w:name w:val="Стандартный HTML Знак"/>
    <w:basedOn w:val="a3"/>
    <w:link w:val="HTML7"/>
    <w:uiPriority w:val="99"/>
    <w:semiHidden/>
    <w:rsid w:val="00AE40F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6_12_06\&#1051;&#1056;_3_tm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ЛР_3_tmpl.dotx</Template>
  <TotalTime>82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 «ВОЕННАЯ АКАДЕМИЯ РЕСПУБЛИКИ БЕЛАРУСЬ»</vt:lpstr>
    </vt:vector>
  </TitlesOfParts>
  <Company>DELS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«ВОЕННАЯ АКАДЕМИЯ РЕСПУБЛИКИ БЕЛАРУСЬ»</dc:title>
  <dc:subject/>
  <dc:creator>1</dc:creator>
  <cp:keywords/>
  <dc:description/>
  <cp:lastModifiedBy>User</cp:lastModifiedBy>
  <cp:revision>4</cp:revision>
  <cp:lastPrinted>2016-11-03T04:03:00Z</cp:lastPrinted>
  <dcterms:created xsi:type="dcterms:W3CDTF">2020-04-29T07:04:00Z</dcterms:created>
  <dcterms:modified xsi:type="dcterms:W3CDTF">2020-05-04T14:09:00Z</dcterms:modified>
</cp:coreProperties>
</file>